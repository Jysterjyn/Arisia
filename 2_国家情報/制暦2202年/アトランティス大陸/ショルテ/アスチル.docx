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95" w:rsidRPr="0016270D" w:rsidRDefault="001C5395" w:rsidP="0016270D">
      <w:pPr>
        <w:pStyle w:val="a4"/>
        <w:jc w:val="center"/>
      </w:pPr>
      <w:r w:rsidRPr="001F5C0C">
        <w:rPr>
          <w:rFonts w:hint="eastAsia"/>
          <w:noProof/>
        </w:rPr>
        <w:t>アスチル</w:t>
      </w:r>
    </w:p>
    <w:p w:rsidR="001C5395" w:rsidRDefault="001C5395" w:rsidP="0016270D">
      <w:pPr>
        <w:pStyle w:val="1"/>
        <w:spacing w:before="265" w:after="99"/>
      </w:pPr>
      <w:r>
        <w:t>国旗</w:t>
      </w:r>
    </w:p>
    <w:p w:rsidR="001C5395" w:rsidRDefault="001C5395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アスチル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95" w:rsidRDefault="001C5395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1C539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水久塵</w:t>
            </w:r>
          </w:p>
        </w:tc>
      </w:tr>
      <w:tr w:rsidR="001C539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1C539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ビンバーラ</w:t>
            </w:r>
          </w:p>
        </w:tc>
      </w:tr>
      <w:tr w:rsidR="001C539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1C5395" w:rsidRDefault="001C5395" w:rsidP="001C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 w:rsidRPr="001C5395">
              <w:rPr>
                <w:rFonts w:hint="eastAsia"/>
                <w:noProof/>
              </w:rPr>
              <w:t>語、</w:t>
            </w:r>
            <w:r>
              <w:rPr>
                <w:rFonts w:hint="eastAsia"/>
                <w:noProof/>
              </w:rPr>
              <w:t>アース</w:t>
            </w:r>
            <w:r>
              <w:rPr>
                <w:noProof/>
              </w:rPr>
              <w:t>語</w:t>
            </w:r>
          </w:p>
        </w:tc>
      </w:tr>
      <w:tr w:rsidR="001C539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1C5395" w:rsidRDefault="001C5395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ラクシャ・クテー</w:t>
            </w:r>
          </w:p>
        </w:tc>
      </w:tr>
      <w:tr w:rsidR="001C539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アユティ</w:t>
            </w:r>
          </w:p>
        </w:tc>
      </w:tr>
      <w:tr w:rsidR="001C539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585万人</w:t>
            </w:r>
          </w:p>
        </w:tc>
      </w:tr>
      <w:tr w:rsidR="001C539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395">
              <w:rPr>
                <w:rFonts w:hint="eastAsia"/>
                <w:noProof/>
              </w:rPr>
              <w:t>ショルテ・ティ・イオス（ショルテ愛国）</w:t>
            </w:r>
          </w:p>
        </w:tc>
      </w:tr>
      <w:tr w:rsidR="001C539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Pr="0027684A" w:rsidRDefault="001C5395" w:rsidP="00400799">
            <w:r>
              <w:t>GDP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4,300億$</w:t>
            </w:r>
          </w:p>
        </w:tc>
      </w:tr>
      <w:tr w:rsidR="001C539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Default="001C5395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9,500人</w:t>
            </w:r>
          </w:p>
        </w:tc>
      </w:tr>
      <w:tr w:rsidR="001C539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1C5395" w:rsidRDefault="001C5395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1C5395" w:rsidRDefault="001C539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 w:rsidRPr="001C5395">
              <w:rPr>
                <w:rFonts w:hint="eastAsia"/>
                <w:noProof/>
              </w:rPr>
              <w:t>教</w:t>
            </w:r>
            <w:r>
              <w:rPr>
                <w:rFonts w:hint="eastAsia"/>
                <w:noProof/>
              </w:rPr>
              <w:t>、エッダ</w:t>
            </w:r>
            <w:r>
              <w:rPr>
                <w:noProof/>
              </w:rPr>
              <w:t>教</w:t>
            </w:r>
          </w:p>
        </w:tc>
      </w:tr>
    </w:tbl>
    <w:p w:rsidR="001C5395" w:rsidRPr="001C5395" w:rsidRDefault="001C5395" w:rsidP="00AF3A40">
      <w:r w:rsidRPr="001C5395">
        <w:rPr>
          <w:rFonts w:hint="eastAsia"/>
        </w:rPr>
        <w:t>ショルテ三国の中央に位置する国。交通の要所で。鉄道や道路が南北に延びている。ツリウムロードから脇道に逸れる「ツリウム連絡道路」という道路も通っており、かつてはコーリプスが持ち帰って来たツリウムをここまで持ってきてもらって、格安で取引をして</w:t>
      </w:r>
      <w:r>
        <w:rPr>
          <w:rFonts w:hint="eastAsia"/>
        </w:rPr>
        <w:t>い</w:t>
      </w:r>
      <w:r w:rsidRPr="001C5395">
        <w:rPr>
          <w:rFonts w:hint="eastAsia"/>
        </w:rPr>
        <w:t>た。首都ビンバーラと同じ州にあるエーラという街はショルテ帝国時代の首都で、かつては大いに</w:t>
      </w:r>
      <w:r w:rsidRPr="001C5395">
        <w:rPr>
          <w:rFonts w:hint="eastAsia"/>
        </w:rPr>
        <w:lastRenderedPageBreak/>
        <w:t>発展して</w:t>
      </w:r>
      <w:r>
        <w:rPr>
          <w:rFonts w:hint="eastAsia"/>
        </w:rPr>
        <w:t>い</w:t>
      </w:r>
      <w:r w:rsidRPr="001C5395">
        <w:rPr>
          <w:rFonts w:hint="eastAsia"/>
        </w:rPr>
        <w:t>たが、今では人口密度が減少しつつあり、閑散としている。</w:t>
      </w:r>
    </w:p>
    <w:p w:rsidR="001C5395" w:rsidRDefault="001C5395" w:rsidP="00FB0E96">
      <w:pPr>
        <w:pStyle w:val="1"/>
        <w:spacing w:before="265" w:after="99"/>
      </w:pPr>
      <w:r>
        <w:rPr>
          <w:rFonts w:hint="eastAsia"/>
        </w:rPr>
        <w:t>人種割合</w:t>
      </w:r>
    </w:p>
    <w:p w:rsidR="001C5395" w:rsidRDefault="001C5395" w:rsidP="00FB0E96">
      <w:pPr>
        <w:sectPr w:rsidR="001C5395" w:rsidSect="001C5395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1C5395" w:rsidRDefault="001C5395" w:rsidP="00AF3A40">
      <w:pPr>
        <w:sectPr w:rsidR="001C5395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1C5395" w:rsidRPr="002A1E02" w:rsidRDefault="001C5395" w:rsidP="00AF3A40"/>
    <w:sectPr w:rsidR="001C5395" w:rsidRPr="002A1E02" w:rsidSect="001C5395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882" w:rsidRDefault="00A94882" w:rsidP="005732BA">
      <w:r>
        <w:separator/>
      </w:r>
    </w:p>
  </w:endnote>
  <w:endnote w:type="continuationSeparator" w:id="0">
    <w:p w:rsidR="00A94882" w:rsidRDefault="00A9488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882" w:rsidRDefault="00A94882" w:rsidP="005732BA">
      <w:r>
        <w:separator/>
      </w:r>
    </w:p>
  </w:footnote>
  <w:footnote w:type="continuationSeparator" w:id="0">
    <w:p w:rsidR="00A94882" w:rsidRDefault="00A9488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3E4"/>
    <w:rsid w:val="00005E02"/>
    <w:rsid w:val="0016270D"/>
    <w:rsid w:val="001C5395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473E4"/>
    <w:rsid w:val="00A94882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5977D2-F743-4020-A1AF-CD5B66C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FBA3F-31DB-464C-AE55-9D35FD511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2024-08-26T08:37:00Z</dcterms:created>
  <dcterms:modified xsi:type="dcterms:W3CDTF">2024-08-26T08:58:00Z</dcterms:modified>
</cp:coreProperties>
</file>