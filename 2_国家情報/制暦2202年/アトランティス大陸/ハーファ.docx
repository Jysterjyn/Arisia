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137" w:rsidRPr="0016270D" w:rsidRDefault="00420137" w:rsidP="0016270D">
      <w:pPr>
        <w:pStyle w:val="a4"/>
        <w:jc w:val="center"/>
      </w:pPr>
      <w:r w:rsidRPr="00334ED2">
        <w:rPr>
          <w:rFonts w:hint="eastAsia"/>
          <w:noProof/>
        </w:rPr>
        <w:t>ハーファ</w:t>
      </w:r>
    </w:p>
    <w:p w:rsidR="00420137" w:rsidRDefault="00420137" w:rsidP="0016270D">
      <w:pPr>
        <w:pStyle w:val="1"/>
        <w:spacing w:before="265" w:after="99"/>
      </w:pPr>
      <w:r>
        <w:t>国旗</w:t>
      </w:r>
    </w:p>
    <w:p w:rsidR="00420137" w:rsidRDefault="00863525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ハーファ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37" w:rsidRDefault="00420137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42013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20137" w:rsidRPr="0027684A" w:rsidRDefault="00420137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420137" w:rsidRDefault="0042013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覇華</w:t>
            </w:r>
          </w:p>
        </w:tc>
      </w:tr>
      <w:tr w:rsidR="0042013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20137" w:rsidRPr="0027684A" w:rsidRDefault="00420137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420137" w:rsidRDefault="0042013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立憲君主制民主主義共和国</w:t>
            </w:r>
          </w:p>
        </w:tc>
      </w:tr>
      <w:tr w:rsidR="0042013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20137" w:rsidRPr="0027684A" w:rsidRDefault="00420137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420137" w:rsidRDefault="0042013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ドメスチン</w:t>
            </w:r>
          </w:p>
        </w:tc>
      </w:tr>
      <w:tr w:rsidR="0042013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20137" w:rsidRPr="0027684A" w:rsidRDefault="00420137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420137" w:rsidRDefault="00420137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ハーファ</w:t>
            </w:r>
            <w:r>
              <w:rPr>
                <w:noProof/>
              </w:rPr>
              <w:t>語</w:t>
            </w:r>
          </w:p>
        </w:tc>
      </w:tr>
      <w:tr w:rsidR="0042013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20137" w:rsidRPr="0027684A" w:rsidRDefault="00420137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420137" w:rsidRDefault="00420137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イトゥ・クァイヂ</w:t>
            </w:r>
          </w:p>
        </w:tc>
      </w:tr>
      <w:tr w:rsidR="0042013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20137" w:rsidRPr="0027684A" w:rsidRDefault="00420137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420137" w:rsidRDefault="0042013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ペリカ</w:t>
            </w:r>
          </w:p>
        </w:tc>
      </w:tr>
      <w:tr w:rsidR="0042013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20137" w:rsidRPr="0027684A" w:rsidRDefault="00420137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420137" w:rsidRDefault="0042013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4,260万人</w:t>
            </w:r>
          </w:p>
        </w:tc>
      </w:tr>
      <w:tr w:rsidR="0042013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20137" w:rsidRPr="0027684A" w:rsidRDefault="00420137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420137" w:rsidRDefault="0042013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曲解-極-</w:t>
            </w:r>
          </w:p>
        </w:tc>
      </w:tr>
      <w:tr w:rsidR="0042013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20137" w:rsidRPr="0027684A" w:rsidRDefault="00420137" w:rsidP="00400799">
            <w:r>
              <w:t>GDP</w:t>
            </w:r>
          </w:p>
        </w:tc>
        <w:tc>
          <w:tcPr>
            <w:tcW w:w="7479" w:type="dxa"/>
          </w:tcPr>
          <w:p w:rsidR="00420137" w:rsidRDefault="0042013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2兆530億$</w:t>
            </w:r>
          </w:p>
        </w:tc>
      </w:tr>
      <w:tr w:rsidR="0042013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20137" w:rsidRDefault="00420137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420137" w:rsidRDefault="0042013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37万人</w:t>
            </w:r>
          </w:p>
        </w:tc>
      </w:tr>
      <w:tr w:rsidR="0042013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20137" w:rsidRDefault="00420137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420137" w:rsidRDefault="0042013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フォート</w:t>
            </w:r>
            <w:r>
              <w:rPr>
                <w:noProof/>
              </w:rPr>
              <w:t>教</w:t>
            </w:r>
          </w:p>
        </w:tc>
      </w:tr>
    </w:tbl>
    <w:p w:rsidR="00420137" w:rsidRDefault="00863525" w:rsidP="00AF3A40">
      <w:r w:rsidRPr="00863525">
        <w:rPr>
          <w:rFonts w:hint="eastAsia"/>
        </w:rPr>
        <w:t>もともと西成国とウェストハーファとハーファで</w:t>
      </w:r>
      <w:r w:rsidRPr="00863525">
        <w:t>1つの国だったが西成国が裏切って独立。その後イットリウムから大量の資源を得たが、イットリウムからの距離が近いこの地域が発展した。それを気に入らなかったウェストハーファ地域の人々が独立戦争をしかけ分裂した。</w:t>
      </w:r>
    </w:p>
    <w:p w:rsidR="00420137" w:rsidRDefault="00420137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420137" w:rsidRDefault="00420137" w:rsidP="00FB0E96">
      <w:pPr>
        <w:sectPr w:rsidR="00420137" w:rsidSect="00420137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420137" w:rsidRDefault="00420137" w:rsidP="00AF3A40">
      <w:pPr>
        <w:sectPr w:rsidR="00420137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420137" w:rsidRPr="002A1E02" w:rsidRDefault="00420137" w:rsidP="00AF3A40"/>
    <w:sectPr w:rsidR="00420137" w:rsidRPr="002A1E02" w:rsidSect="00420137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658" w:rsidRDefault="009B2658" w:rsidP="005732BA">
      <w:r>
        <w:separator/>
      </w:r>
    </w:p>
  </w:endnote>
  <w:endnote w:type="continuationSeparator" w:id="0">
    <w:p w:rsidR="009B2658" w:rsidRDefault="009B2658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658" w:rsidRDefault="009B2658" w:rsidP="005732BA">
      <w:r>
        <w:separator/>
      </w:r>
    </w:p>
  </w:footnote>
  <w:footnote w:type="continuationSeparator" w:id="0">
    <w:p w:rsidR="009B2658" w:rsidRDefault="009B2658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98"/>
    <w:rsid w:val="00005E02"/>
    <w:rsid w:val="00073FF9"/>
    <w:rsid w:val="0016270D"/>
    <w:rsid w:val="001A435F"/>
    <w:rsid w:val="00225AAB"/>
    <w:rsid w:val="002A1E02"/>
    <w:rsid w:val="00400799"/>
    <w:rsid w:val="00420137"/>
    <w:rsid w:val="00440083"/>
    <w:rsid w:val="00442155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63525"/>
    <w:rsid w:val="0087177D"/>
    <w:rsid w:val="008731DC"/>
    <w:rsid w:val="008826CB"/>
    <w:rsid w:val="008A60F4"/>
    <w:rsid w:val="009344FA"/>
    <w:rsid w:val="00934DC0"/>
    <w:rsid w:val="009B2658"/>
    <w:rsid w:val="00AA772F"/>
    <w:rsid w:val="00AB00E3"/>
    <w:rsid w:val="00AC3525"/>
    <w:rsid w:val="00AF3A40"/>
    <w:rsid w:val="00B5663C"/>
    <w:rsid w:val="00B60498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51992"/>
    <w:rsid w:val="00D7380A"/>
    <w:rsid w:val="00E14EE3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859A7AE-9172-44D2-91EA-BFC31BE5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ハーファ人</c:v>
                </c:pt>
                <c:pt idx="1">
                  <c:v>イーラット人</c:v>
                </c:pt>
                <c:pt idx="2">
                  <c:v>カッタウ人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81</c:v>
                </c:pt>
                <c:pt idx="1">
                  <c:v>14</c:v>
                </c:pt>
                <c:pt idx="2">
                  <c:v>5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F73E1-D07B-4AD2-8E6B-1C0938508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3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2024-08-25T06:49:00Z</dcterms:created>
  <dcterms:modified xsi:type="dcterms:W3CDTF">2024-08-25T10:50:00Z</dcterms:modified>
</cp:coreProperties>
</file>