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059" w:rsidRPr="0016270D" w:rsidRDefault="004E0059" w:rsidP="0016270D">
      <w:pPr>
        <w:pStyle w:val="a4"/>
        <w:jc w:val="center"/>
      </w:pPr>
      <w:r w:rsidRPr="001F5C0C">
        <w:rPr>
          <w:rFonts w:hint="eastAsia"/>
          <w:noProof/>
        </w:rPr>
        <w:t>ホロベツ</w:t>
      </w:r>
    </w:p>
    <w:p w:rsidR="004E0059" w:rsidRDefault="004E0059" w:rsidP="0016270D">
      <w:pPr>
        <w:pStyle w:val="1"/>
        <w:spacing w:before="265" w:after="99"/>
      </w:pPr>
      <w:r>
        <w:t>国旗</w:t>
      </w:r>
    </w:p>
    <w:p w:rsidR="004E0059" w:rsidRDefault="004E0059" w:rsidP="002A1E02">
      <w:r>
        <w:rPr>
          <w:noProof/>
        </w:rPr>
        <w:drawing>
          <wp:inline distT="0" distB="0" distL="0" distR="0">
            <wp:extent cx="6192520" cy="381698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ホロベツ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59" w:rsidRDefault="004E0059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4E00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E0059" w:rsidRPr="0027684A" w:rsidRDefault="004E0059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4E0059" w:rsidRDefault="004E00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幌別</w:t>
            </w:r>
          </w:p>
        </w:tc>
      </w:tr>
      <w:tr w:rsidR="004E00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E0059" w:rsidRPr="0027684A" w:rsidRDefault="004E0059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4E0059" w:rsidRDefault="004E00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民主調和国</w:t>
            </w:r>
          </w:p>
        </w:tc>
      </w:tr>
      <w:tr w:rsidR="004E00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E0059" w:rsidRPr="0027684A" w:rsidRDefault="004E0059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4E0059" w:rsidRDefault="004E00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ニセイペッ</w:t>
            </w:r>
          </w:p>
        </w:tc>
      </w:tr>
      <w:tr w:rsidR="004E00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E0059" w:rsidRPr="0027684A" w:rsidRDefault="004E0059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4E0059" w:rsidRDefault="004E0059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アイヌ</w:t>
            </w:r>
            <w:r>
              <w:rPr>
                <w:noProof/>
              </w:rPr>
              <w:t>語</w:t>
            </w:r>
          </w:p>
        </w:tc>
      </w:tr>
      <w:tr w:rsidR="004E00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E0059" w:rsidRPr="0027684A" w:rsidRDefault="004E0059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4E0059" w:rsidRDefault="004E0059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カムイ・アイヌ</w:t>
            </w:r>
          </w:p>
        </w:tc>
      </w:tr>
      <w:tr w:rsidR="004E00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E0059" w:rsidRPr="0027684A" w:rsidRDefault="004E0059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4E0059" w:rsidRDefault="004E00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カニ</w:t>
            </w:r>
          </w:p>
        </w:tc>
      </w:tr>
      <w:tr w:rsidR="004E00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E0059" w:rsidRPr="0027684A" w:rsidRDefault="004E0059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4E0059" w:rsidRDefault="004E00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1,502万人</w:t>
            </w:r>
          </w:p>
        </w:tc>
      </w:tr>
      <w:tr w:rsidR="004E00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E0059" w:rsidRPr="0027684A" w:rsidRDefault="004E0059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4E0059" w:rsidRDefault="004E00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オキクルミシノッチャ</w:t>
            </w:r>
          </w:p>
        </w:tc>
      </w:tr>
      <w:tr w:rsidR="004E00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E0059" w:rsidRPr="0027684A" w:rsidRDefault="004E0059" w:rsidP="00400799">
            <w:r>
              <w:t>GDP</w:t>
            </w:r>
          </w:p>
        </w:tc>
        <w:tc>
          <w:tcPr>
            <w:tcW w:w="7479" w:type="dxa"/>
          </w:tcPr>
          <w:p w:rsidR="004E0059" w:rsidRDefault="004E00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1,823億1,500万$</w:t>
            </w:r>
          </w:p>
        </w:tc>
      </w:tr>
      <w:tr w:rsidR="004E00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E0059" w:rsidRDefault="004E0059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4E0059" w:rsidRDefault="004E00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8万人</w:t>
            </w:r>
          </w:p>
        </w:tc>
      </w:tr>
      <w:tr w:rsidR="004E00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E0059" w:rsidRDefault="004E0059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4E0059" w:rsidRDefault="004E00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カムイ</w:t>
            </w:r>
            <w:r>
              <w:rPr>
                <w:noProof/>
              </w:rPr>
              <w:t>教</w:t>
            </w:r>
          </w:p>
        </w:tc>
      </w:tr>
    </w:tbl>
    <w:p w:rsidR="004E0059" w:rsidRDefault="004E0059" w:rsidP="00AF3A40">
      <w:r w:rsidRPr="004E0059">
        <w:rPr>
          <w:rFonts w:hint="eastAsia"/>
        </w:rPr>
        <w:t>コーリプス人がアイヌ民族を広く知ってもらいたいと、遥か遠方に出向きアイヌ文化を広めた。アイヌ語を話せる人が居る唯一の国（藍色民族保護区は国ではないため）。</w:t>
      </w:r>
    </w:p>
    <w:p w:rsidR="004E0059" w:rsidRDefault="004E0059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4E0059" w:rsidRDefault="004E0059" w:rsidP="00FB0E96">
      <w:pPr>
        <w:sectPr w:rsidR="004E0059" w:rsidSect="004E0059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E0059" w:rsidRDefault="004E0059" w:rsidP="00AF3A40">
      <w:pPr>
        <w:sectPr w:rsidR="004E0059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4E0059" w:rsidRDefault="004E0059" w:rsidP="004E0059">
      <w:pPr>
        <w:pStyle w:val="1"/>
        <w:spacing w:before="265" w:after="99"/>
      </w:pPr>
      <w:r>
        <w:lastRenderedPageBreak/>
        <w:t>行政区画</w:t>
      </w:r>
    </w:p>
    <w:p w:rsidR="004E0059" w:rsidRPr="004E0059" w:rsidRDefault="004E0059" w:rsidP="004E0059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761974" cy="6687954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ホロベツ_行政区画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974" cy="668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0059" w:rsidRPr="004E0059" w:rsidSect="004E0059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87A" w:rsidRDefault="004A787A" w:rsidP="005732BA">
      <w:r>
        <w:separator/>
      </w:r>
    </w:p>
  </w:endnote>
  <w:endnote w:type="continuationSeparator" w:id="0">
    <w:p w:rsidR="004A787A" w:rsidRDefault="004A787A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87A" w:rsidRDefault="004A787A" w:rsidP="005732BA">
      <w:r>
        <w:separator/>
      </w:r>
    </w:p>
  </w:footnote>
  <w:footnote w:type="continuationSeparator" w:id="0">
    <w:p w:rsidR="004A787A" w:rsidRDefault="004A787A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F7F92"/>
    <w:rsid w:val="0016270D"/>
    <w:rsid w:val="002A1E02"/>
    <w:rsid w:val="00400799"/>
    <w:rsid w:val="00440083"/>
    <w:rsid w:val="00442155"/>
    <w:rsid w:val="004A787A"/>
    <w:rsid w:val="004E0059"/>
    <w:rsid w:val="005437D4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白人アフリカ</c:v>
                </c:pt>
                <c:pt idx="1">
                  <c:v>コーリプス人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</c:v>
                </c:pt>
                <c:pt idx="1">
                  <c:v>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69001-D3BC-4B3D-B159-018633A5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2024-08-26T10:25:00Z</dcterms:created>
  <dcterms:modified xsi:type="dcterms:W3CDTF">2024-08-26T10:33:00Z</dcterms:modified>
</cp:coreProperties>
</file>