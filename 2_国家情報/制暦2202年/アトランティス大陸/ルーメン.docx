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23E" w:rsidRPr="0016270D" w:rsidRDefault="00C1623E" w:rsidP="0016270D">
      <w:pPr>
        <w:pStyle w:val="a4"/>
        <w:jc w:val="center"/>
      </w:pPr>
      <w:r w:rsidRPr="00334ED2">
        <w:rPr>
          <w:rFonts w:hint="eastAsia"/>
          <w:noProof/>
        </w:rPr>
        <w:t>ルーメン</w:t>
      </w:r>
    </w:p>
    <w:p w:rsidR="00C1623E" w:rsidRDefault="00C1623E" w:rsidP="0016270D">
      <w:pPr>
        <w:pStyle w:val="1"/>
        <w:spacing w:before="265" w:after="99"/>
      </w:pPr>
      <w:r>
        <w:t>国旗</w:t>
      </w:r>
    </w:p>
    <w:p w:rsidR="00C1623E" w:rsidRDefault="004B0294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ルーメ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3E" w:rsidRDefault="00C1623E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C1623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1623E" w:rsidRPr="0027684A" w:rsidRDefault="00C1623E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C1623E" w:rsidRDefault="00C1623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流面</w:t>
            </w:r>
          </w:p>
        </w:tc>
      </w:tr>
      <w:tr w:rsidR="00C1623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1623E" w:rsidRPr="0027684A" w:rsidRDefault="00C1623E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C1623E" w:rsidRDefault="00C1623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立憲君主制共和国</w:t>
            </w:r>
          </w:p>
        </w:tc>
      </w:tr>
      <w:tr w:rsidR="00C1623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1623E" w:rsidRPr="0027684A" w:rsidRDefault="00C1623E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C1623E" w:rsidRDefault="00C1623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キシワ</w:t>
            </w:r>
          </w:p>
        </w:tc>
      </w:tr>
      <w:tr w:rsidR="00C1623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1623E" w:rsidRPr="0027684A" w:rsidRDefault="00C1623E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C1623E" w:rsidRDefault="00C1623E" w:rsidP="004B0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セプチルゴン</w:t>
            </w:r>
            <w:r w:rsidR="004B0294" w:rsidRPr="004B0294">
              <w:rPr>
                <w:rFonts w:hint="eastAsia"/>
                <w:noProof/>
              </w:rPr>
              <w:t>語</w:t>
            </w:r>
            <w:r w:rsidR="004B0294"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ハーファ</w:t>
            </w:r>
            <w:r>
              <w:rPr>
                <w:noProof/>
              </w:rPr>
              <w:t>語</w:t>
            </w:r>
          </w:p>
        </w:tc>
      </w:tr>
      <w:tr w:rsidR="00C1623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1623E" w:rsidRPr="0027684A" w:rsidRDefault="00C1623E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C1623E" w:rsidRDefault="00C1623E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ノグラ・カカラ</w:t>
            </w:r>
          </w:p>
        </w:tc>
      </w:tr>
      <w:tr w:rsidR="00C1623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1623E" w:rsidRPr="0027684A" w:rsidRDefault="00C1623E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C1623E" w:rsidRDefault="00C1623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トルン</w:t>
            </w:r>
          </w:p>
        </w:tc>
      </w:tr>
      <w:tr w:rsidR="00C1623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1623E" w:rsidRPr="0027684A" w:rsidRDefault="00C1623E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C1623E" w:rsidRDefault="00C1623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1,084万人</w:t>
            </w:r>
          </w:p>
        </w:tc>
      </w:tr>
      <w:tr w:rsidR="00C1623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1623E" w:rsidRPr="0027684A" w:rsidRDefault="00C1623E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C1623E" w:rsidRDefault="00C1623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ルーメン・ムンナ</w:t>
            </w:r>
          </w:p>
        </w:tc>
      </w:tr>
      <w:tr w:rsidR="00C1623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1623E" w:rsidRPr="0027684A" w:rsidRDefault="00C1623E" w:rsidP="00400799">
            <w:r>
              <w:t>GDP</w:t>
            </w:r>
          </w:p>
        </w:tc>
        <w:tc>
          <w:tcPr>
            <w:tcW w:w="7479" w:type="dxa"/>
          </w:tcPr>
          <w:p w:rsidR="00C1623E" w:rsidRDefault="00C1623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1,041億$</w:t>
            </w:r>
          </w:p>
        </w:tc>
      </w:tr>
      <w:tr w:rsidR="00C1623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1623E" w:rsidRDefault="00C1623E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C1623E" w:rsidRDefault="00C1623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1万1,300人</w:t>
            </w:r>
          </w:p>
        </w:tc>
      </w:tr>
      <w:tr w:rsidR="00C1623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1623E" w:rsidRDefault="00C1623E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C1623E" w:rsidRDefault="00C1623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ルーメン</w:t>
            </w:r>
            <w:r>
              <w:rPr>
                <w:noProof/>
              </w:rPr>
              <w:t>教</w:t>
            </w:r>
          </w:p>
        </w:tc>
      </w:tr>
    </w:tbl>
    <w:p w:rsidR="004B0294" w:rsidRDefault="004B0294" w:rsidP="004B0294">
      <w:r>
        <w:rPr>
          <w:rFonts w:hint="eastAsia"/>
        </w:rPr>
        <w:t xml:space="preserve">　ルーメンとはハーファ語で「道」という意味がある。国歌の「ルーメン・ムンナ」は、「道を切り開く」という意味になる。もともとはハーファ人しか居なかったが、徐々にイーラット系の人種に支配されていった。南部は僅かに複水爆の被害を受けた。</w:t>
      </w:r>
    </w:p>
    <w:p w:rsidR="00C1623E" w:rsidRDefault="004B0294" w:rsidP="004B0294">
      <w:r>
        <w:rPr>
          <w:rFonts w:hint="eastAsia"/>
        </w:rPr>
        <w:t xml:space="preserve">　「ルーメン」は発音的にはンメール</w:t>
      </w:r>
      <w:r>
        <w:t>(ンコッホ)という都市を逆から読んだ時の発音になる。</w:t>
      </w:r>
      <w:r>
        <w:lastRenderedPageBreak/>
        <w:t>これは、ルーメンに住んで</w:t>
      </w:r>
      <w:r>
        <w:t>い</w:t>
      </w:r>
      <w:r>
        <w:t>た人が移住して作った街で、時代の流れに逆行したいという意思があったらしい。</w:t>
      </w:r>
    </w:p>
    <w:p w:rsidR="00C1623E" w:rsidRDefault="00C1623E" w:rsidP="00FB0E96">
      <w:pPr>
        <w:pStyle w:val="1"/>
        <w:spacing w:before="265" w:after="99"/>
      </w:pPr>
      <w:r>
        <w:rPr>
          <w:rFonts w:hint="eastAsia"/>
        </w:rPr>
        <w:t>人種割合</w:t>
      </w:r>
    </w:p>
    <w:p w:rsidR="00C1623E" w:rsidRDefault="00C1623E" w:rsidP="00FB0E96">
      <w:pPr>
        <w:sectPr w:rsidR="00C1623E" w:rsidSect="00C1623E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1623E" w:rsidRDefault="00C1623E" w:rsidP="00AF3A40">
      <w:pPr>
        <w:sectPr w:rsidR="00C1623E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C1623E" w:rsidRDefault="004B0294" w:rsidP="004B0294">
      <w:pPr>
        <w:pStyle w:val="1"/>
        <w:spacing w:before="265" w:after="99"/>
      </w:pPr>
      <w:r w:rsidRPr="004B0294">
        <w:rPr>
          <w:rFonts w:hint="eastAsia"/>
        </w:rPr>
        <w:t>行政区画</w:t>
      </w:r>
    </w:p>
    <w:p w:rsidR="004B0294" w:rsidRPr="004B0294" w:rsidRDefault="004B0294" w:rsidP="004B0294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2324100" cy="4131733"/>
            <wp:effectExtent l="0" t="0" r="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ルーメン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407" cy="41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0294" w:rsidRPr="004B0294" w:rsidSect="00C1623E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954" w:rsidRDefault="00910954" w:rsidP="005732BA">
      <w:r>
        <w:separator/>
      </w:r>
    </w:p>
  </w:endnote>
  <w:endnote w:type="continuationSeparator" w:id="0">
    <w:p w:rsidR="00910954" w:rsidRDefault="00910954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954" w:rsidRDefault="00910954" w:rsidP="005732BA">
      <w:r>
        <w:separator/>
      </w:r>
    </w:p>
  </w:footnote>
  <w:footnote w:type="continuationSeparator" w:id="0">
    <w:p w:rsidR="00910954" w:rsidRDefault="00910954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98"/>
    <w:rsid w:val="00005E02"/>
    <w:rsid w:val="00073FF9"/>
    <w:rsid w:val="0016270D"/>
    <w:rsid w:val="001A435F"/>
    <w:rsid w:val="00225AAB"/>
    <w:rsid w:val="002A1E02"/>
    <w:rsid w:val="00400799"/>
    <w:rsid w:val="00440083"/>
    <w:rsid w:val="00442155"/>
    <w:rsid w:val="004B0294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826CB"/>
    <w:rsid w:val="008A60F4"/>
    <w:rsid w:val="00910954"/>
    <w:rsid w:val="009344FA"/>
    <w:rsid w:val="00934DC0"/>
    <w:rsid w:val="00AA772F"/>
    <w:rsid w:val="00AB00E3"/>
    <w:rsid w:val="00AC3525"/>
    <w:rsid w:val="00AF3A40"/>
    <w:rsid w:val="00B5663C"/>
    <w:rsid w:val="00B60498"/>
    <w:rsid w:val="00B72EDD"/>
    <w:rsid w:val="00BC68F5"/>
    <w:rsid w:val="00BD3D45"/>
    <w:rsid w:val="00C1623E"/>
    <w:rsid w:val="00C93DD9"/>
    <w:rsid w:val="00CC4BC2"/>
    <w:rsid w:val="00D03BF2"/>
    <w:rsid w:val="00D054F0"/>
    <w:rsid w:val="00D24723"/>
    <w:rsid w:val="00D25ADD"/>
    <w:rsid w:val="00D51992"/>
    <w:rsid w:val="00D7380A"/>
    <w:rsid w:val="00E14EE3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59A7AE-9172-44D2-91EA-BFC31BE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イーラット人</c:v>
                </c:pt>
                <c:pt idx="1">
                  <c:v>ハーファ人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</c:v>
                </c:pt>
                <c:pt idx="1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62692-4E6E-4658-8DD1-72603D05A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9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2024-08-25T06:49:00Z</dcterms:created>
  <dcterms:modified xsi:type="dcterms:W3CDTF">2024-08-25T10:47:00Z</dcterms:modified>
</cp:coreProperties>
</file>