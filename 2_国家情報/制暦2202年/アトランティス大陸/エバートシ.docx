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C2" w:rsidRPr="0016270D" w:rsidRDefault="00C739C2" w:rsidP="0016270D">
      <w:pPr>
        <w:pStyle w:val="a4"/>
        <w:jc w:val="center"/>
      </w:pPr>
      <w:r w:rsidRPr="002B34BB">
        <w:rPr>
          <w:rFonts w:hint="eastAsia"/>
          <w:noProof/>
        </w:rPr>
        <w:t>エバートシ</w:t>
      </w:r>
    </w:p>
    <w:p w:rsidR="00C739C2" w:rsidRDefault="00C739C2" w:rsidP="0016270D">
      <w:pPr>
        <w:pStyle w:val="1"/>
        <w:spacing w:before="265" w:after="99"/>
      </w:pPr>
      <w:r>
        <w:t>国旗</w:t>
      </w:r>
    </w:p>
    <w:p w:rsidR="00C739C2" w:rsidRDefault="00C739C2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エバートシ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2" w:rsidRDefault="00C739C2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739C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恵馬年</w:t>
            </w:r>
          </w:p>
        </w:tc>
      </w:tr>
      <w:tr w:rsidR="00C739C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C739C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サウ</w:t>
            </w:r>
          </w:p>
        </w:tc>
      </w:tr>
      <w:tr w:rsidR="00C739C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739C2" w:rsidRDefault="00C739C2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>
              <w:rPr>
                <w:noProof/>
              </w:rPr>
              <w:t>語</w:t>
            </w:r>
          </w:p>
        </w:tc>
      </w:tr>
      <w:tr w:rsidR="00C739C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739C2" w:rsidRDefault="00C739C2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クリスティアーノ・ロナウド</w:t>
            </w:r>
          </w:p>
        </w:tc>
      </w:tr>
      <w:tr w:rsidR="00C739C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トリス</w:t>
            </w:r>
          </w:p>
        </w:tc>
      </w:tr>
      <w:tr w:rsidR="00C739C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1,793万人</w:t>
            </w:r>
          </w:p>
        </w:tc>
      </w:tr>
      <w:tr w:rsidR="00C739C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帝国の支配者</w:t>
            </w:r>
          </w:p>
        </w:tc>
      </w:tr>
      <w:tr w:rsidR="00C739C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Pr="0027684A" w:rsidRDefault="00C739C2" w:rsidP="00400799">
            <w:r>
              <w:t>GDP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3,010億$</w:t>
            </w:r>
          </w:p>
        </w:tc>
      </w:tr>
      <w:tr w:rsidR="00C739C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Default="00C739C2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2万人</w:t>
            </w:r>
          </w:p>
        </w:tc>
      </w:tr>
      <w:tr w:rsidR="00C739C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39C2" w:rsidRDefault="00C739C2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739C2" w:rsidRDefault="00C739C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ローレライ</w:t>
            </w:r>
            <w:r>
              <w:rPr>
                <w:noProof/>
              </w:rPr>
              <w:t>教</w:t>
            </w:r>
          </w:p>
        </w:tc>
      </w:tr>
    </w:tbl>
    <w:p w:rsidR="00C739C2" w:rsidRDefault="00C739C2" w:rsidP="00AF3A40">
      <w:r w:rsidRPr="00C739C2">
        <w:rPr>
          <w:rFonts w:hint="eastAsia"/>
        </w:rPr>
        <w:t>オズートシン時代に主に農業で栄えて</w:t>
      </w:r>
      <w:r>
        <w:t>い</w:t>
      </w:r>
      <w:r w:rsidRPr="00C739C2">
        <w:rPr>
          <w:rFonts w:hint="eastAsia"/>
        </w:rPr>
        <w:t>た地域。軍事力が弱いので、簡単にリコチン帝国にやられてしまった。その際に南北のエバートシが分裂してしまった。</w:t>
      </w:r>
    </w:p>
    <w:p w:rsidR="00C739C2" w:rsidRDefault="00C739C2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C739C2" w:rsidRDefault="00C739C2" w:rsidP="00FB0E96">
      <w:pPr>
        <w:sectPr w:rsidR="00C739C2" w:rsidSect="00C739C2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C739C2" w:rsidRDefault="00C739C2" w:rsidP="00AF3A40">
      <w:pPr>
        <w:sectPr w:rsidR="00C739C2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739C2" w:rsidRPr="002A1E02" w:rsidRDefault="00C739C2" w:rsidP="00AF3A40"/>
    <w:sectPr w:rsidR="00C739C2" w:rsidRPr="002A1E02" w:rsidSect="00C739C2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B19" w:rsidRDefault="007F7B19" w:rsidP="005732BA">
      <w:r>
        <w:separator/>
      </w:r>
    </w:p>
  </w:endnote>
  <w:endnote w:type="continuationSeparator" w:id="0">
    <w:p w:rsidR="007F7B19" w:rsidRDefault="007F7B1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B19" w:rsidRDefault="007F7B19" w:rsidP="005732BA">
      <w:r>
        <w:separator/>
      </w:r>
    </w:p>
  </w:footnote>
  <w:footnote w:type="continuationSeparator" w:id="0">
    <w:p w:rsidR="007F7B19" w:rsidRDefault="007F7B1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5"/>
    <w:rsid w:val="00005E02"/>
    <w:rsid w:val="0016270D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7F7B19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610F5"/>
    <w:rsid w:val="00C739C2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B2B498-B54D-4771-BC46-64FCC1F3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火付人</c:v>
                </c:pt>
                <c:pt idx="1">
                  <c:v>シラタオ人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C853-1E47-4644-9C0C-553C597A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2024-08-26T07:14:00Z</dcterms:created>
  <dcterms:modified xsi:type="dcterms:W3CDTF">2024-08-26T07:16:00Z</dcterms:modified>
</cp:coreProperties>
</file>