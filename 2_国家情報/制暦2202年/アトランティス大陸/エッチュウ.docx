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FA" w:rsidRPr="0016270D" w:rsidRDefault="00F011FA" w:rsidP="0016270D">
      <w:pPr>
        <w:pStyle w:val="a4"/>
        <w:jc w:val="center"/>
      </w:pPr>
      <w:r w:rsidRPr="001F5C0C">
        <w:rPr>
          <w:rFonts w:hint="eastAsia"/>
          <w:noProof/>
        </w:rPr>
        <w:t>エッチュウ</w:t>
      </w:r>
    </w:p>
    <w:p w:rsidR="00F011FA" w:rsidRDefault="00F011FA" w:rsidP="0016270D">
      <w:pPr>
        <w:pStyle w:val="1"/>
        <w:spacing w:before="265" w:after="99"/>
      </w:pPr>
      <w:r>
        <w:t>国旗</w:t>
      </w:r>
    </w:p>
    <w:p w:rsidR="00F011FA" w:rsidRDefault="00F011FA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エッチュウ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FA" w:rsidRDefault="00F011FA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F011F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越中</w:t>
            </w:r>
          </w:p>
        </w:tc>
      </w:tr>
      <w:tr w:rsidR="00F011F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産業調和国</w:t>
            </w:r>
          </w:p>
        </w:tc>
      </w:tr>
      <w:tr w:rsidR="00F011F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トヤマー</w:t>
            </w:r>
          </w:p>
        </w:tc>
      </w:tr>
      <w:tr w:rsidR="00F011F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F011FA" w:rsidRDefault="00F011FA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F011F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F011FA" w:rsidRDefault="00F011FA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ヒミ・ヲズ</w:t>
            </w:r>
          </w:p>
        </w:tc>
      </w:tr>
      <w:tr w:rsidR="00F011F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タテマ</w:t>
            </w:r>
          </w:p>
        </w:tc>
      </w:tr>
      <w:tr w:rsidR="00F011F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2,104万人</w:t>
            </w:r>
          </w:p>
        </w:tc>
      </w:tr>
      <w:tr w:rsidR="00F011F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クロペ</w:t>
            </w:r>
          </w:p>
        </w:tc>
      </w:tr>
      <w:tr w:rsidR="00F011F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Pr="0027684A" w:rsidRDefault="00F011FA" w:rsidP="00400799">
            <w:r>
              <w:t>GDP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3,006億$</w:t>
            </w:r>
          </w:p>
        </w:tc>
      </w:tr>
      <w:tr w:rsidR="00F011F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Default="00F011FA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9,802人</w:t>
            </w:r>
          </w:p>
        </w:tc>
      </w:tr>
      <w:tr w:rsidR="00F011F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11FA" w:rsidRDefault="00F011FA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F011FA" w:rsidRDefault="00F011F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アサヒ</w:t>
            </w:r>
            <w:r>
              <w:rPr>
                <w:noProof/>
              </w:rPr>
              <w:t>教</w:t>
            </w:r>
          </w:p>
        </w:tc>
      </w:tr>
    </w:tbl>
    <w:p w:rsidR="00F011FA" w:rsidRDefault="00F011FA" w:rsidP="00AF3A40">
      <w:r w:rsidRPr="00F011FA">
        <w:rPr>
          <w:rFonts w:hint="eastAsia"/>
        </w:rPr>
        <w:t>インザイの同盟国で文化も似ている。発展してないオーリンの為に無料で物品を分け与えている。</w:t>
      </w:r>
    </w:p>
    <w:p w:rsidR="00F011FA" w:rsidRDefault="00F011FA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F011FA" w:rsidRDefault="00F011FA" w:rsidP="00FB0E96">
      <w:pPr>
        <w:sectPr w:rsidR="00F011FA" w:rsidSect="00F011FA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F011FA" w:rsidRDefault="00F011FA" w:rsidP="00AF3A40">
      <w:pPr>
        <w:sectPr w:rsidR="00F011FA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F011FA" w:rsidRPr="002A1E02" w:rsidRDefault="00F011FA" w:rsidP="00AF3A40"/>
    <w:sectPr w:rsidR="00F011FA" w:rsidRPr="002A1E02" w:rsidSect="00F011FA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562" w:rsidRDefault="00E15562" w:rsidP="005732BA">
      <w:r>
        <w:separator/>
      </w:r>
    </w:p>
  </w:endnote>
  <w:endnote w:type="continuationSeparator" w:id="0">
    <w:p w:rsidR="00E15562" w:rsidRDefault="00E1556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562" w:rsidRDefault="00E15562" w:rsidP="005732BA">
      <w:r>
        <w:separator/>
      </w:r>
    </w:p>
  </w:footnote>
  <w:footnote w:type="continuationSeparator" w:id="0">
    <w:p w:rsidR="00E15562" w:rsidRDefault="00E1556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15562"/>
    <w:rsid w:val="00E61018"/>
    <w:rsid w:val="00E74AF0"/>
    <w:rsid w:val="00E96E6C"/>
    <w:rsid w:val="00F011FA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D5A1-F207-453D-AE13-AFAC9CD1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2024-08-26T10:31:00Z</dcterms:modified>
</cp:coreProperties>
</file>