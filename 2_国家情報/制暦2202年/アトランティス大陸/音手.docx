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3C" w:rsidRPr="0016270D" w:rsidRDefault="00CE563C" w:rsidP="0016270D">
      <w:pPr>
        <w:pStyle w:val="a4"/>
        <w:jc w:val="center"/>
      </w:pPr>
      <w:r w:rsidRPr="007B68E1">
        <w:rPr>
          <w:rFonts w:hint="eastAsia"/>
          <w:noProof/>
        </w:rPr>
        <w:t>音手</w:t>
      </w:r>
    </w:p>
    <w:p w:rsidR="00CE563C" w:rsidRDefault="00CE563C" w:rsidP="0016270D">
      <w:pPr>
        <w:pStyle w:val="1"/>
        <w:spacing w:before="265" w:after="99"/>
      </w:pPr>
      <w:r>
        <w:t>国旗</w:t>
      </w:r>
    </w:p>
    <w:p w:rsidR="00CE563C" w:rsidRDefault="00FB6FDD" w:rsidP="002A1E02">
      <w:r>
        <w:rPr>
          <w:noProof/>
        </w:rPr>
        <w:drawing>
          <wp:inline distT="0" distB="0" distL="0" distR="0">
            <wp:extent cx="6192520" cy="4322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音手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3C" w:rsidRDefault="00CE563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E56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共産主義国</w:t>
            </w:r>
          </w:p>
        </w:tc>
      </w:tr>
      <w:tr w:rsidR="00CE56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回園</w:t>
            </w:r>
          </w:p>
        </w:tc>
      </w:tr>
      <w:tr w:rsidR="00CE56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E563C" w:rsidRDefault="00CE563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CE56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E563C" w:rsidRDefault="00CE563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ハッシャ・アレイ</w:t>
            </w:r>
          </w:p>
        </w:tc>
      </w:tr>
      <w:tr w:rsidR="00CE56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E563C" w:rsidRDefault="00FB6FD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6FDD" w:rsidRPr="00FB6FDD">
                    <w:rPr>
                      <w:noProof/>
                      <w:sz w:val="12"/>
                    </w:rPr>
                    <w:t>チン</w:t>
                  </w:r>
                </w:rt>
                <w:rubyBase>
                  <w:r w:rsidR="00FB6FDD">
                    <w:rPr>
                      <w:noProof/>
                    </w:rPr>
                    <w:t>陳</w:t>
                  </w:r>
                </w:rubyBase>
              </w:ruby>
            </w:r>
          </w:p>
        </w:tc>
      </w:tr>
      <w:tr w:rsidR="00CE56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2,603万人</w:t>
            </w:r>
          </w:p>
        </w:tc>
      </w:tr>
      <w:tr w:rsidR="00CE56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広大な幽園</w:t>
            </w:r>
          </w:p>
        </w:tc>
      </w:tr>
      <w:tr w:rsidR="00CE56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Pr="0027684A" w:rsidRDefault="00CE563C" w:rsidP="00400799">
            <w:r>
              <w:t>GDP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3,632億$</w:t>
            </w:r>
          </w:p>
        </w:tc>
      </w:tr>
      <w:tr w:rsidR="00CE56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Default="00CE563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43万人</w:t>
            </w:r>
          </w:p>
        </w:tc>
      </w:tr>
      <w:tr w:rsidR="00CE56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63C" w:rsidRDefault="00CE563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E563C" w:rsidRDefault="00CE56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蘭</w:t>
            </w:r>
            <w:r>
              <w:rPr>
                <w:noProof/>
              </w:rPr>
              <w:t>教</w:t>
            </w:r>
          </w:p>
        </w:tc>
      </w:tr>
    </w:tbl>
    <w:p w:rsidR="00CE563C" w:rsidRDefault="00FB6FDD" w:rsidP="00AF3A40">
      <w:r w:rsidRPr="00FB6FDD">
        <w:rPr>
          <w:rFonts w:hint="eastAsia"/>
        </w:rPr>
        <w:t>シラタオと同じ遊牧民国家だが、今でも遊牧民が居る。軍はほぼコーリプス人で構成されている。シラタオより土地が広い分人口や</w:t>
      </w:r>
      <w:r w:rsidRPr="00FB6FDD">
        <w:t>GDPが高い。国土の7割が農地の農耕民族国家。</w:t>
      </w:r>
    </w:p>
    <w:p w:rsidR="00CE563C" w:rsidRDefault="00CE563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CE563C" w:rsidRDefault="00CE563C" w:rsidP="00FB0E96">
      <w:pPr>
        <w:sectPr w:rsidR="00CE563C" w:rsidSect="00CE563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CE563C" w:rsidRDefault="00CE563C" w:rsidP="00AF3A40">
      <w:pPr>
        <w:sectPr w:rsidR="00CE563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E563C" w:rsidRPr="002A1E02" w:rsidRDefault="00CE563C" w:rsidP="00AF3A40"/>
    <w:sectPr w:rsidR="00CE563C" w:rsidRPr="002A1E02" w:rsidSect="00CE563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ED" w:rsidRDefault="00D443ED" w:rsidP="005732BA">
      <w:r>
        <w:separator/>
      </w:r>
    </w:p>
  </w:endnote>
  <w:endnote w:type="continuationSeparator" w:id="0">
    <w:p w:rsidR="00D443ED" w:rsidRDefault="00D443ED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ED" w:rsidRDefault="00D443ED" w:rsidP="005732BA">
      <w:r>
        <w:separator/>
      </w:r>
    </w:p>
  </w:footnote>
  <w:footnote w:type="continuationSeparator" w:id="0">
    <w:p w:rsidR="00D443ED" w:rsidRDefault="00D443ED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D"/>
    <w:rsid w:val="00005E02"/>
    <w:rsid w:val="0016270D"/>
    <w:rsid w:val="002A1E02"/>
    <w:rsid w:val="00400799"/>
    <w:rsid w:val="00440083"/>
    <w:rsid w:val="00442155"/>
    <w:rsid w:val="00482A7D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E563C"/>
    <w:rsid w:val="00D03BF2"/>
    <w:rsid w:val="00D054F0"/>
    <w:rsid w:val="00D24723"/>
    <w:rsid w:val="00D25ADD"/>
    <w:rsid w:val="00D443ED"/>
    <w:rsid w:val="00D7380A"/>
    <w:rsid w:val="00E61018"/>
    <w:rsid w:val="00E74AF0"/>
    <w:rsid w:val="00E96E6C"/>
    <w:rsid w:val="00F351D5"/>
    <w:rsid w:val="00FB0E96"/>
    <w:rsid w:val="00F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FC1B33-5FA8-48E0-AC9C-644298A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シラタオ人</c:v>
                </c:pt>
                <c:pt idx="1">
                  <c:v>コーリプス人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3478-2CDA-45F4-AFC9-47875027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2024-08-26T06:08:00Z</dcterms:created>
  <dcterms:modified xsi:type="dcterms:W3CDTF">2024-08-26T07:12:00Z</dcterms:modified>
</cp:coreProperties>
</file>