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D9" w:rsidRPr="0016270D" w:rsidRDefault="00071ECD" w:rsidP="0016270D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ノーナ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8D9" w:rsidRPr="001F5C0C">
        <w:rPr>
          <w:rFonts w:hint="eastAsia"/>
          <w:noProof/>
        </w:rPr>
        <w:t>ノーナン</w:t>
      </w:r>
    </w:p>
    <w:p w:rsidR="003668D9" w:rsidRDefault="003668D9" w:rsidP="0016270D">
      <w:pPr>
        <w:pStyle w:val="1"/>
        <w:spacing w:before="265" w:after="99"/>
      </w:pPr>
      <w:r>
        <w:t>国旗</w:t>
      </w:r>
    </w:p>
    <w:p w:rsidR="003668D9" w:rsidRDefault="003668D9" w:rsidP="002A1E02"/>
    <w:p w:rsidR="003668D9" w:rsidRDefault="003668D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3668D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九帯</w:t>
            </w:r>
          </w:p>
        </w:tc>
      </w:tr>
      <w:tr w:rsidR="003668D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3668D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アースオアシス</w:t>
            </w:r>
          </w:p>
        </w:tc>
      </w:tr>
      <w:tr w:rsidR="003668D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3668D9" w:rsidRDefault="003668D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3668D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3668D9" w:rsidRDefault="003668D9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ボク・イケメン</w:t>
            </w:r>
          </w:p>
        </w:tc>
      </w:tr>
      <w:tr w:rsidR="003668D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3668D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532万7,300人</w:t>
            </w:r>
          </w:p>
        </w:tc>
      </w:tr>
      <w:tr w:rsidR="003668D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-悪夢-</w:t>
            </w:r>
          </w:p>
        </w:tc>
      </w:tr>
      <w:tr w:rsidR="003668D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Pr="0027684A" w:rsidRDefault="003668D9" w:rsidP="00400799">
            <w:r>
              <w:t>GDP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763億5,000万$</w:t>
            </w:r>
          </w:p>
        </w:tc>
      </w:tr>
      <w:tr w:rsidR="003668D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Default="003668D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5,013人</w:t>
            </w:r>
          </w:p>
        </w:tc>
      </w:tr>
      <w:tr w:rsidR="003668D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668D9" w:rsidRDefault="003668D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3668D9" w:rsidRDefault="003668D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 w:rsidR="00071ECD" w:rsidRPr="00071ECD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、エッダ</w:t>
            </w:r>
            <w:r>
              <w:rPr>
                <w:noProof/>
              </w:rPr>
              <w:t>教</w:t>
            </w:r>
          </w:p>
        </w:tc>
      </w:tr>
    </w:tbl>
    <w:p w:rsidR="003668D9" w:rsidRDefault="00071ECD" w:rsidP="00AF3A40">
      <w:r w:rsidRPr="00071ECD">
        <w:rPr>
          <w:rFonts w:hint="eastAsia"/>
        </w:rPr>
        <w:t>ショルテ帝国の</w:t>
      </w:r>
      <w:r w:rsidRPr="00071ECD">
        <w:t>9番目の植民地。アース人が首都を南部遠征の休息地としてアースオアシスを作った。市民に物資提供をさせている。</w:t>
      </w:r>
    </w:p>
    <w:p w:rsidR="003668D9" w:rsidRDefault="003668D9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3668D9" w:rsidRDefault="003668D9" w:rsidP="00FB0E96">
      <w:pPr>
        <w:sectPr w:rsidR="003668D9" w:rsidSect="003668D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3668D9" w:rsidRDefault="003668D9" w:rsidP="00AF3A40">
      <w:pPr>
        <w:sectPr w:rsidR="003668D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3668D9" w:rsidRPr="002A1E02" w:rsidRDefault="003668D9" w:rsidP="00AF3A40"/>
    <w:sectPr w:rsidR="003668D9" w:rsidRPr="002A1E02" w:rsidSect="003668D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41" w:rsidRDefault="004A7841" w:rsidP="005732BA">
      <w:r>
        <w:separator/>
      </w:r>
    </w:p>
  </w:endnote>
  <w:endnote w:type="continuationSeparator" w:id="0">
    <w:p w:rsidR="004A7841" w:rsidRDefault="004A784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41" w:rsidRDefault="004A7841" w:rsidP="005732BA">
      <w:r>
        <w:separator/>
      </w:r>
    </w:p>
  </w:footnote>
  <w:footnote w:type="continuationSeparator" w:id="0">
    <w:p w:rsidR="004A7841" w:rsidRDefault="004A784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071ECD"/>
    <w:rsid w:val="0016270D"/>
    <w:rsid w:val="002A1E02"/>
    <w:rsid w:val="003668D9"/>
    <w:rsid w:val="00400799"/>
    <w:rsid w:val="00440083"/>
    <w:rsid w:val="00442155"/>
    <w:rsid w:val="004A7841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黒人</c:v>
                </c:pt>
                <c:pt idx="1">
                  <c:v>ショルテ人</c:v>
                </c:pt>
                <c:pt idx="2">
                  <c:v>アース人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22</c:v>
                </c:pt>
                <c:pt idx="2">
                  <c:v>18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40A31-4588-46A5-BFAB-DA127710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2024-08-26T09:10:00Z</dcterms:modified>
</cp:coreProperties>
</file>