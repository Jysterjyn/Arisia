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A89" w:rsidRPr="0016270D" w:rsidRDefault="005C4A89" w:rsidP="0016270D">
      <w:pPr>
        <w:pStyle w:val="a4"/>
        <w:jc w:val="center"/>
      </w:pPr>
      <w:r w:rsidRPr="001F5C0C">
        <w:rPr>
          <w:rFonts w:hint="eastAsia"/>
          <w:noProof/>
        </w:rPr>
        <w:t>セプチルゴン</w:t>
      </w:r>
    </w:p>
    <w:p w:rsidR="005C4A89" w:rsidRDefault="005C4A89" w:rsidP="0016270D">
      <w:pPr>
        <w:pStyle w:val="1"/>
        <w:spacing w:before="265" w:after="99"/>
      </w:pPr>
      <w:r>
        <w:t>国旗</w:t>
      </w:r>
    </w:p>
    <w:p w:rsidR="005C4A89" w:rsidRDefault="00141082" w:rsidP="002A1E02">
      <w:r>
        <w:rPr>
          <w:noProof/>
        </w:rPr>
        <w:drawing>
          <wp:inline distT="0" distB="0" distL="0" distR="0">
            <wp:extent cx="6192520" cy="413194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セプチルゴン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89" w:rsidRDefault="005C4A89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5C4A8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C4A89" w:rsidRPr="0027684A" w:rsidRDefault="005C4A89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5C4A89" w:rsidRDefault="005C4A8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七竜</w:t>
            </w:r>
          </w:p>
        </w:tc>
      </w:tr>
      <w:tr w:rsidR="005C4A8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C4A89" w:rsidRPr="0027684A" w:rsidRDefault="005C4A89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5C4A89" w:rsidRDefault="005C4A8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全世界主要特別合衆国</w:t>
            </w:r>
          </w:p>
        </w:tc>
      </w:tr>
      <w:tr w:rsidR="005C4A8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C4A89" w:rsidRPr="0027684A" w:rsidRDefault="005C4A89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5C4A89" w:rsidRDefault="005C4A8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セイレーンイザベル</w:t>
            </w:r>
          </w:p>
        </w:tc>
      </w:tr>
      <w:tr w:rsidR="005C4A8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C4A89" w:rsidRPr="0027684A" w:rsidRDefault="005C4A89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5C4A89" w:rsidRDefault="005C4A89" w:rsidP="00EB4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セプチルゴン</w:t>
            </w:r>
            <w:r w:rsidR="00141082" w:rsidRPr="00141082">
              <w:rPr>
                <w:rFonts w:hint="eastAsia"/>
                <w:noProof/>
              </w:rPr>
              <w:t>語</w:t>
            </w:r>
            <w:r w:rsidR="00141082">
              <w:rPr>
                <w:rFonts w:hint="eastAsia"/>
                <w:noProof/>
              </w:rPr>
              <w:t>、</w:t>
            </w:r>
            <w:r>
              <w:rPr>
                <w:rFonts w:hint="eastAsia"/>
                <w:noProof/>
              </w:rPr>
              <w:t>アトランタ</w:t>
            </w:r>
            <w:r w:rsidR="00141082" w:rsidRPr="00141082">
              <w:rPr>
                <w:rFonts w:hint="eastAsia"/>
                <w:noProof/>
              </w:rPr>
              <w:t>語</w:t>
            </w:r>
            <w:r>
              <w:rPr>
                <w:rFonts w:hint="eastAsia"/>
                <w:noProof/>
              </w:rPr>
              <w:t>、アース</w:t>
            </w:r>
            <w:r w:rsidR="00141082" w:rsidRPr="00141082">
              <w:rPr>
                <w:rFonts w:hint="eastAsia"/>
                <w:noProof/>
              </w:rPr>
              <w:t>語</w:t>
            </w:r>
            <w:r w:rsidR="00141082">
              <w:rPr>
                <w:rFonts w:hint="eastAsia"/>
                <w:noProof/>
              </w:rPr>
              <w:t>、</w:t>
            </w:r>
            <w:r>
              <w:rPr>
                <w:rFonts w:hint="eastAsia"/>
                <w:noProof/>
              </w:rPr>
              <w:t>漢</w:t>
            </w:r>
            <w:r w:rsidR="00141082" w:rsidRPr="00141082">
              <w:rPr>
                <w:rFonts w:hint="eastAsia"/>
                <w:noProof/>
              </w:rPr>
              <w:t>語</w:t>
            </w:r>
            <w:r>
              <w:rPr>
                <w:rFonts w:hint="eastAsia"/>
                <w:noProof/>
              </w:rPr>
              <w:t>、コーリプス</w:t>
            </w:r>
            <w:r w:rsidR="00141082" w:rsidRPr="00141082">
              <w:rPr>
                <w:rFonts w:hint="eastAsia"/>
                <w:noProof/>
              </w:rPr>
              <w:t>語</w:t>
            </w:r>
          </w:p>
          <w:p w:rsidR="005C4A89" w:rsidRDefault="005C4A89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アクアート</w:t>
            </w:r>
            <w:r w:rsidR="00141082" w:rsidRPr="00141082">
              <w:rPr>
                <w:rFonts w:hint="eastAsia"/>
                <w:noProof/>
              </w:rPr>
              <w:t>語</w:t>
            </w:r>
            <w:r>
              <w:rPr>
                <w:rFonts w:hint="eastAsia"/>
                <w:noProof/>
              </w:rPr>
              <w:t>、シラタオ</w:t>
            </w:r>
            <w:r>
              <w:rPr>
                <w:noProof/>
              </w:rPr>
              <w:t>語</w:t>
            </w:r>
          </w:p>
        </w:tc>
      </w:tr>
      <w:tr w:rsidR="005C4A8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C4A89" w:rsidRPr="0027684A" w:rsidRDefault="005C4A89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5C4A89" w:rsidRDefault="005C4A89" w:rsidP="00141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ワールド7（7人の種族が違う人）</w:t>
            </w:r>
          </w:p>
        </w:tc>
      </w:tr>
      <w:tr w:rsidR="005C4A8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C4A89" w:rsidRPr="0027684A" w:rsidRDefault="005C4A89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5C4A89" w:rsidRDefault="005C4A89" w:rsidP="00EB4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アリシャ（電子通貨）</w:t>
            </w:r>
          </w:p>
          <w:p w:rsidR="005C4A89" w:rsidRDefault="005C4A89" w:rsidP="00141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ポクセル（仮想通貨）</w:t>
            </w:r>
          </w:p>
        </w:tc>
      </w:tr>
      <w:tr w:rsidR="005C4A8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C4A89" w:rsidRPr="0027684A" w:rsidRDefault="005C4A89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5C4A89" w:rsidRDefault="005C4A8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7,777万人</w:t>
            </w:r>
          </w:p>
        </w:tc>
      </w:tr>
      <w:tr w:rsidR="005C4A8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C4A89" w:rsidRPr="0027684A" w:rsidRDefault="005C4A89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5C4A89" w:rsidRDefault="005C4A89" w:rsidP="00EB4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主国歌　レインボーダッシュ</w:t>
            </w:r>
          </w:p>
          <w:p w:rsidR="005C4A89" w:rsidRDefault="005C4A8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副国歌　ショルテ組曲 -宿命-</w:t>
            </w:r>
          </w:p>
        </w:tc>
      </w:tr>
      <w:tr w:rsidR="005C4A8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C4A89" w:rsidRPr="0027684A" w:rsidRDefault="005C4A89" w:rsidP="00400799">
            <w:r>
              <w:t>GDP</w:t>
            </w:r>
          </w:p>
        </w:tc>
        <w:tc>
          <w:tcPr>
            <w:tcW w:w="7479" w:type="dxa"/>
          </w:tcPr>
          <w:p w:rsidR="005C4A89" w:rsidRDefault="005C4A8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7兆7,777億7,777万$</w:t>
            </w:r>
          </w:p>
        </w:tc>
      </w:tr>
      <w:tr w:rsidR="005C4A8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C4A89" w:rsidRDefault="005C4A89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5C4A89" w:rsidRDefault="005C4A8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77万7,000人</w:t>
            </w:r>
          </w:p>
        </w:tc>
      </w:tr>
      <w:tr w:rsidR="005C4A8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C4A89" w:rsidRDefault="005C4A89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5C4A89" w:rsidRDefault="005C4A89" w:rsidP="00EB4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セプトン</w:t>
            </w:r>
            <w:r w:rsidR="00141082" w:rsidRPr="00141082">
              <w:rPr>
                <w:rFonts w:hint="eastAsia"/>
                <w:noProof/>
              </w:rPr>
              <w:t>教</w:t>
            </w:r>
            <w:r>
              <w:rPr>
                <w:rFonts w:hint="eastAsia"/>
                <w:noProof/>
              </w:rPr>
              <w:t>、アクアリア</w:t>
            </w:r>
            <w:r w:rsidR="00141082" w:rsidRPr="00141082">
              <w:rPr>
                <w:rFonts w:hint="eastAsia"/>
                <w:noProof/>
              </w:rPr>
              <w:t>教</w:t>
            </w:r>
            <w:r w:rsidR="00141082">
              <w:rPr>
                <w:rFonts w:hint="eastAsia"/>
                <w:noProof/>
              </w:rPr>
              <w:t>、</w:t>
            </w:r>
            <w:r>
              <w:rPr>
                <w:rFonts w:hint="eastAsia"/>
                <w:noProof/>
              </w:rPr>
              <w:t>イーラット</w:t>
            </w:r>
            <w:r w:rsidR="00141082" w:rsidRPr="00141082">
              <w:rPr>
                <w:rFonts w:hint="eastAsia"/>
                <w:noProof/>
              </w:rPr>
              <w:t>教</w:t>
            </w:r>
            <w:r>
              <w:rPr>
                <w:rFonts w:hint="eastAsia"/>
                <w:noProof/>
              </w:rPr>
              <w:t>、軍事崇</w:t>
            </w:r>
            <w:r w:rsidR="00141082" w:rsidRPr="00141082">
              <w:rPr>
                <w:rFonts w:hint="eastAsia"/>
                <w:noProof/>
              </w:rPr>
              <w:t>教</w:t>
            </w:r>
          </w:p>
          <w:p w:rsidR="005C4A89" w:rsidRDefault="005C4A89" w:rsidP="00141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エッダ</w:t>
            </w:r>
            <w:r w:rsidR="00141082" w:rsidRPr="00141082">
              <w:rPr>
                <w:rFonts w:hint="eastAsia"/>
                <w:noProof/>
              </w:rPr>
              <w:t>教</w:t>
            </w:r>
            <w:r>
              <w:rPr>
                <w:rFonts w:hint="eastAsia"/>
                <w:noProof/>
              </w:rPr>
              <w:t>、タイラ</w:t>
            </w:r>
            <w:r w:rsidR="00141082" w:rsidRPr="00141082">
              <w:rPr>
                <w:rFonts w:hint="eastAsia"/>
                <w:noProof/>
              </w:rPr>
              <w:t>教</w:t>
            </w:r>
            <w:r w:rsidR="00141082">
              <w:rPr>
                <w:rFonts w:hint="eastAsia"/>
                <w:noProof/>
              </w:rPr>
              <w:t>、</w:t>
            </w:r>
            <w:r>
              <w:rPr>
                <w:rFonts w:hint="eastAsia"/>
                <w:noProof/>
              </w:rPr>
              <w:t>チョーシ</w:t>
            </w:r>
            <w:r>
              <w:rPr>
                <w:noProof/>
              </w:rPr>
              <w:t>教</w:t>
            </w:r>
          </w:p>
        </w:tc>
      </w:tr>
    </w:tbl>
    <w:p w:rsidR="005C4A89" w:rsidRDefault="00141082" w:rsidP="00AF3A40">
      <w:r w:rsidRPr="00141082">
        <w:rPr>
          <w:rFonts w:hint="eastAsia"/>
        </w:rPr>
        <w:t>昔は「ミラカペラ」という名前だった。その国家は複水爆により滅亡。但し事前に北に避難</w:t>
      </w:r>
      <w:r w:rsidRPr="00141082">
        <w:rPr>
          <w:rFonts w:hint="eastAsia"/>
        </w:rPr>
        <w:lastRenderedPageBreak/>
        <w:t>した人も居た。その人たちはンコッホ開拓と「ネオミラカペラ」を「ミラカペラ」と同じ場所に作るチームに別れた。ネオミラカペラを作った数十年後、ショルテ帝国の侵攻によりショルテ帝国</w:t>
      </w:r>
      <w:r w:rsidRPr="00141082">
        <w:t>7つ目の植民地となる。その時にセプチルゴンという名前になった。人種、言語、宗教が7つもある世界一ごちゃごちゃして</w:t>
      </w:r>
      <w:r w:rsidR="00303C4F">
        <w:t>い</w:t>
      </w:r>
      <w:r w:rsidRPr="00141082">
        <w:t>る国家。ネオミラカペラの頃から居た人は端へと追いやられた。各州の民族が独立して</w:t>
      </w:r>
      <w:r w:rsidR="00303C4F">
        <w:t>い</w:t>
      </w:r>
      <w:r w:rsidRPr="00141082">
        <w:t>る状態のように見える。更には地下にも人が住み、7つの人種がいる地下</w:t>
      </w:r>
      <w:r w:rsidRPr="00141082">
        <w:rPr>
          <w:rFonts w:hint="eastAsia"/>
        </w:rPr>
        <w:t>帝国が完成した。地下帝国はイリウス地下帝国と互角の発展度。ここにいたセプチルゴン属は国外に追い出された。</w:t>
      </w:r>
    </w:p>
    <w:p w:rsidR="005C4A89" w:rsidRDefault="005C4A89" w:rsidP="00FB0E96">
      <w:pPr>
        <w:pStyle w:val="1"/>
        <w:spacing w:before="265" w:after="99"/>
      </w:pPr>
      <w:r>
        <w:rPr>
          <w:rFonts w:hint="eastAsia"/>
        </w:rPr>
        <w:t>人種割合</w:t>
      </w:r>
    </w:p>
    <w:p w:rsidR="005C4A89" w:rsidRDefault="005C4A89" w:rsidP="00FB0E96">
      <w:pPr>
        <w:sectPr w:rsidR="005C4A89" w:rsidSect="005C4A89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5C4A89" w:rsidRDefault="005C4A89" w:rsidP="00AF3A40">
      <w:pPr>
        <w:sectPr w:rsidR="005C4A89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5C4A89" w:rsidRPr="002A1E02" w:rsidRDefault="005C4A89" w:rsidP="00AF3A40"/>
    <w:sectPr w:rsidR="005C4A89" w:rsidRPr="002A1E02" w:rsidSect="005C4A89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F61" w:rsidRDefault="00176F61" w:rsidP="005732BA">
      <w:r>
        <w:separator/>
      </w:r>
    </w:p>
  </w:endnote>
  <w:endnote w:type="continuationSeparator" w:id="0">
    <w:p w:rsidR="00176F61" w:rsidRDefault="00176F61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F61" w:rsidRDefault="00176F61" w:rsidP="005732BA">
      <w:r>
        <w:separator/>
      </w:r>
    </w:p>
  </w:footnote>
  <w:footnote w:type="continuationSeparator" w:id="0">
    <w:p w:rsidR="00176F61" w:rsidRDefault="00176F61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E4"/>
    <w:rsid w:val="00005E02"/>
    <w:rsid w:val="00141082"/>
    <w:rsid w:val="0016270D"/>
    <w:rsid w:val="00176F61"/>
    <w:rsid w:val="002A1E02"/>
    <w:rsid w:val="00303C4F"/>
    <w:rsid w:val="00400799"/>
    <w:rsid w:val="00440083"/>
    <w:rsid w:val="00442155"/>
    <w:rsid w:val="00557FA3"/>
    <w:rsid w:val="005732BA"/>
    <w:rsid w:val="005B39E2"/>
    <w:rsid w:val="005C4A89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473E4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75977D2-F743-4020-A1AF-CD5B66CD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1274972659667542"/>
                  <c:y val="2.7417822772153481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Sheet1!$A$2:$A$8</c:f>
              <c:strCache>
                <c:ptCount val="7"/>
                <c:pt idx="0">
                  <c:v>イーラット人</c:v>
                </c:pt>
                <c:pt idx="1">
                  <c:v>黒人</c:v>
                </c:pt>
                <c:pt idx="2">
                  <c:v>アトランタ人</c:v>
                </c:pt>
                <c:pt idx="3">
                  <c:v>コーリプス人</c:v>
                </c:pt>
                <c:pt idx="4">
                  <c:v>漢人</c:v>
                </c:pt>
                <c:pt idx="5">
                  <c:v>アース人</c:v>
                </c:pt>
                <c:pt idx="6">
                  <c:v>アクアート人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12</c:v>
                </c:pt>
                <c:pt idx="4">
                  <c:v>10</c:v>
                </c:pt>
                <c:pt idx="5">
                  <c:v>10</c:v>
                </c:pt>
                <c:pt idx="6">
                  <c:v>8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86EE3-B3D2-4662-8613-6557E1CC8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3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2024-08-26T08:37:00Z</dcterms:created>
  <dcterms:modified xsi:type="dcterms:W3CDTF">2024-08-26T09:14:00Z</dcterms:modified>
</cp:coreProperties>
</file>