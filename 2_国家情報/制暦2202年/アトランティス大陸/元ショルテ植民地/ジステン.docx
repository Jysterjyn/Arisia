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318" w:rsidRPr="0016270D" w:rsidRDefault="00406318" w:rsidP="0016270D">
      <w:pPr>
        <w:pStyle w:val="a4"/>
        <w:jc w:val="center"/>
      </w:pPr>
      <w:r w:rsidRPr="001F5C0C">
        <w:rPr>
          <w:rFonts w:hint="eastAsia"/>
          <w:noProof/>
        </w:rPr>
        <w:t>ジステン</w:t>
      </w:r>
    </w:p>
    <w:p w:rsidR="00406318" w:rsidRDefault="00406318" w:rsidP="0016270D">
      <w:pPr>
        <w:pStyle w:val="1"/>
        <w:spacing w:before="265" w:after="99"/>
      </w:pPr>
      <w:r>
        <w:t>国旗</w:t>
      </w:r>
    </w:p>
    <w:p w:rsidR="00406318" w:rsidRDefault="004652DE" w:rsidP="002A1E02">
      <w:r>
        <w:rPr>
          <w:noProof/>
        </w:rPr>
        <w:drawing>
          <wp:inline distT="0" distB="0" distL="0" distR="0">
            <wp:extent cx="6192520" cy="41319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ジステ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18" w:rsidRDefault="00406318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4063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二転</w:t>
            </w:r>
          </w:p>
        </w:tc>
      </w:tr>
      <w:tr w:rsidR="004063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4063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イリアース</w:t>
            </w:r>
          </w:p>
        </w:tc>
      </w:tr>
      <w:tr w:rsidR="004063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406318" w:rsidRDefault="00406318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</w:t>
            </w:r>
            <w:r>
              <w:rPr>
                <w:noProof/>
              </w:rPr>
              <w:t>語</w:t>
            </w:r>
          </w:p>
        </w:tc>
      </w:tr>
      <w:tr w:rsidR="004063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406318" w:rsidRDefault="00406318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キリアーナ・サンサル</w:t>
            </w:r>
          </w:p>
        </w:tc>
      </w:tr>
      <w:tr w:rsidR="004063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ケロカ</w:t>
            </w:r>
          </w:p>
        </w:tc>
      </w:tr>
      <w:tr w:rsidR="004063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372万人</w:t>
            </w:r>
          </w:p>
        </w:tc>
      </w:tr>
      <w:tr w:rsidR="004063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ショルテ組曲 -邂逅-</w:t>
            </w:r>
          </w:p>
        </w:tc>
      </w:tr>
      <w:tr w:rsidR="004063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Pr="0027684A" w:rsidRDefault="00406318" w:rsidP="00400799">
            <w:r>
              <w:t>GDP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567億$</w:t>
            </w:r>
          </w:p>
        </w:tc>
      </w:tr>
      <w:tr w:rsidR="0040631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Default="00406318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388人</w:t>
            </w:r>
          </w:p>
        </w:tc>
      </w:tr>
      <w:tr w:rsidR="0040631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6318" w:rsidRDefault="00406318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406318" w:rsidRDefault="0040631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タイラ</w:t>
            </w:r>
            <w:r>
              <w:rPr>
                <w:noProof/>
              </w:rPr>
              <w:t>教</w:t>
            </w:r>
          </w:p>
        </w:tc>
      </w:tr>
    </w:tbl>
    <w:p w:rsidR="00406318" w:rsidRDefault="004652DE" w:rsidP="00AF3A40">
      <w:r w:rsidRPr="004652DE">
        <w:rPr>
          <w:rFonts w:hint="eastAsia"/>
        </w:rPr>
        <w:t>ショルテ帝国の</w:t>
      </w:r>
      <w:r w:rsidRPr="004652DE">
        <w:t>2番目の植民地。ここより北は遊牧民族が猛威を奮っていたため、侵攻出来なかった。植民地にされた後は少しずつジスタージンに避難する人々がいたため、人口が少なめ。</w:t>
      </w:r>
    </w:p>
    <w:p w:rsidR="00406318" w:rsidRDefault="00406318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406318" w:rsidRDefault="00406318" w:rsidP="00FB0E96">
      <w:pPr>
        <w:sectPr w:rsidR="00406318" w:rsidSect="00406318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406318" w:rsidRDefault="00406318" w:rsidP="00AF3A40">
      <w:pPr>
        <w:sectPr w:rsidR="00406318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406318" w:rsidRPr="002A1E02" w:rsidRDefault="00406318" w:rsidP="00AF3A40"/>
    <w:sectPr w:rsidR="00406318" w:rsidRPr="002A1E02" w:rsidSect="00406318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F32" w:rsidRDefault="008C7F32" w:rsidP="005732BA">
      <w:r>
        <w:separator/>
      </w:r>
    </w:p>
  </w:endnote>
  <w:endnote w:type="continuationSeparator" w:id="0">
    <w:p w:rsidR="008C7F32" w:rsidRDefault="008C7F32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F32" w:rsidRDefault="008C7F32" w:rsidP="005732BA">
      <w:r>
        <w:separator/>
      </w:r>
    </w:p>
  </w:footnote>
  <w:footnote w:type="continuationSeparator" w:id="0">
    <w:p w:rsidR="008C7F32" w:rsidRDefault="008C7F32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16270D"/>
    <w:rsid w:val="002A1E02"/>
    <w:rsid w:val="00400799"/>
    <w:rsid w:val="00406318"/>
    <w:rsid w:val="00440083"/>
    <w:rsid w:val="00442155"/>
    <w:rsid w:val="004652DE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8C7F32"/>
    <w:rsid w:val="009344FA"/>
    <w:rsid w:val="00934DC0"/>
    <w:rsid w:val="00A473E4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ハーファ人</c:v>
                </c:pt>
                <c:pt idx="1">
                  <c:v>ショルテ人</c:v>
                </c:pt>
                <c:pt idx="2">
                  <c:v>アース人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65</c:v>
                </c:pt>
                <c:pt idx="1">
                  <c:v>27</c:v>
                </c:pt>
                <c:pt idx="2">
                  <c:v>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2BE25-88B8-4923-AEDC-BDAE12C67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2024-08-26T08:37:00Z</dcterms:created>
  <dcterms:modified xsi:type="dcterms:W3CDTF">2024-08-26T09:28:00Z</dcterms:modified>
</cp:coreProperties>
</file>