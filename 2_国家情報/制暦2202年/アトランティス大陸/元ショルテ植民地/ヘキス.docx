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CB" w:rsidRPr="0016270D" w:rsidRDefault="001725CB" w:rsidP="0016270D">
      <w:pPr>
        <w:pStyle w:val="a4"/>
        <w:jc w:val="center"/>
      </w:pPr>
      <w:r w:rsidRPr="001F5C0C">
        <w:rPr>
          <w:rFonts w:hint="eastAsia"/>
          <w:noProof/>
        </w:rPr>
        <w:t>ヘキス</w:t>
      </w:r>
    </w:p>
    <w:p w:rsidR="001725CB" w:rsidRDefault="001725CB" w:rsidP="0016270D">
      <w:pPr>
        <w:pStyle w:val="1"/>
        <w:spacing w:before="265" w:after="99"/>
      </w:pPr>
      <w:r>
        <w:t>国旗</w:t>
      </w:r>
    </w:p>
    <w:p w:rsidR="001725CB" w:rsidRDefault="00506279" w:rsidP="002A1E02">
      <w:r>
        <w:rPr>
          <w:noProof/>
        </w:rPr>
        <w:drawing>
          <wp:inline distT="0" distB="0" distL="0" distR="0">
            <wp:extent cx="6192520" cy="41351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ヘキ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CB" w:rsidRDefault="001725CB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1725C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六須</w:t>
            </w:r>
          </w:p>
        </w:tc>
      </w:tr>
      <w:tr w:rsidR="001725C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1725C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ョック</w:t>
            </w:r>
          </w:p>
        </w:tc>
      </w:tr>
      <w:tr w:rsidR="001725C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1725CB" w:rsidRDefault="001725CB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1725C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1725CB" w:rsidRDefault="001725CB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ラーメン・ツケメン</w:t>
            </w:r>
          </w:p>
        </w:tc>
      </w:tr>
      <w:tr w:rsidR="001725C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1725C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722万人</w:t>
            </w:r>
          </w:p>
        </w:tc>
      </w:tr>
      <w:tr w:rsidR="001725C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-運命-</w:t>
            </w:r>
          </w:p>
        </w:tc>
      </w:tr>
      <w:tr w:rsidR="001725C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Pr="0027684A" w:rsidRDefault="001725CB" w:rsidP="00400799">
            <w:r>
              <w:t>GDP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996億$</w:t>
            </w:r>
          </w:p>
        </w:tc>
      </w:tr>
      <w:tr w:rsidR="001725C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Default="001725CB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9,720人</w:t>
            </w:r>
          </w:p>
        </w:tc>
      </w:tr>
      <w:tr w:rsidR="001725C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725CB" w:rsidRDefault="001725CB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1725CB" w:rsidRDefault="001725C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 w:rsidR="00506279" w:rsidRPr="00506279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>
              <w:rPr>
                <w:noProof/>
              </w:rPr>
              <w:t>教</w:t>
            </w:r>
          </w:p>
        </w:tc>
      </w:tr>
    </w:tbl>
    <w:p w:rsidR="001725CB" w:rsidRDefault="00506279" w:rsidP="00AF3A40">
      <w:r w:rsidRPr="00506279">
        <w:rPr>
          <w:rFonts w:hint="eastAsia"/>
        </w:rPr>
        <w:t>ショルテ帝国の</w:t>
      </w:r>
      <w:r w:rsidRPr="00506279">
        <w:t>6番目の植民地。アース人と漢人が張り合ってるのを懸念して、大きな争いを食い止める為にコーリプス人が駆けつけた。</w:t>
      </w:r>
    </w:p>
    <w:p w:rsidR="001725CB" w:rsidRDefault="001725CB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  <w:bookmarkStart w:id="0" w:name="_GoBack"/>
      <w:bookmarkEnd w:id="0"/>
    </w:p>
    <w:p w:rsidR="001725CB" w:rsidRDefault="001725CB" w:rsidP="00FB0E96">
      <w:pPr>
        <w:sectPr w:rsidR="001725CB" w:rsidSect="001725CB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25CB" w:rsidRDefault="001725CB" w:rsidP="00AF3A40">
      <w:pPr>
        <w:sectPr w:rsidR="001725CB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1725CB" w:rsidRPr="002A1E02" w:rsidRDefault="001725CB" w:rsidP="00AF3A40"/>
    <w:sectPr w:rsidR="001725CB" w:rsidRPr="002A1E02" w:rsidSect="001725CB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E50" w:rsidRDefault="00401E50" w:rsidP="005732BA">
      <w:r>
        <w:separator/>
      </w:r>
    </w:p>
  </w:endnote>
  <w:endnote w:type="continuationSeparator" w:id="0">
    <w:p w:rsidR="00401E50" w:rsidRDefault="00401E5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E50" w:rsidRDefault="00401E50" w:rsidP="005732BA">
      <w:r>
        <w:separator/>
      </w:r>
    </w:p>
  </w:footnote>
  <w:footnote w:type="continuationSeparator" w:id="0">
    <w:p w:rsidR="00401E50" w:rsidRDefault="00401E5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1725CB"/>
    <w:rsid w:val="002A1E02"/>
    <w:rsid w:val="00400799"/>
    <w:rsid w:val="00401E50"/>
    <w:rsid w:val="00440083"/>
    <w:rsid w:val="00442155"/>
    <w:rsid w:val="00506279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黒人</c:v>
                </c:pt>
                <c:pt idx="1">
                  <c:v>コーリプス人</c:v>
                </c:pt>
                <c:pt idx="2">
                  <c:v>ショルテ人</c:v>
                </c:pt>
                <c:pt idx="3">
                  <c:v>アース人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72</c:v>
                </c:pt>
                <c:pt idx="1">
                  <c:v>13</c:v>
                </c:pt>
                <c:pt idx="2">
                  <c:v>11</c:v>
                </c:pt>
                <c:pt idx="3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CBB3-12F6-4F3A-8582-BD3E4AEB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2024-08-26T09:16:00Z</dcterms:modified>
</cp:coreProperties>
</file>