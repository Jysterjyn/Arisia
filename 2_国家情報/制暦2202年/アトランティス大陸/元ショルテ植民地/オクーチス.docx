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DA7" w:rsidRPr="0016270D" w:rsidRDefault="00554DA7" w:rsidP="0016270D">
      <w:pPr>
        <w:pStyle w:val="a4"/>
        <w:jc w:val="center"/>
      </w:pPr>
      <w:r w:rsidRPr="001F5C0C">
        <w:rPr>
          <w:rFonts w:hint="eastAsia"/>
          <w:noProof/>
        </w:rPr>
        <w:t>オクーチス</w:t>
      </w:r>
    </w:p>
    <w:p w:rsidR="00554DA7" w:rsidRDefault="00554DA7" w:rsidP="0016270D">
      <w:pPr>
        <w:pStyle w:val="1"/>
        <w:spacing w:before="265" w:after="99"/>
      </w:pPr>
      <w:r>
        <w:t>国旗</w:t>
      </w:r>
    </w:p>
    <w:p w:rsidR="00554DA7" w:rsidRDefault="00561E11" w:rsidP="002A1E02">
      <w:r>
        <w:rPr>
          <w:noProof/>
        </w:rPr>
        <w:drawing>
          <wp:inline distT="0" distB="0" distL="0" distR="0">
            <wp:extent cx="6192520" cy="41319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オクーチス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A7" w:rsidRDefault="00554DA7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554DA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54DA7" w:rsidRPr="0027684A" w:rsidRDefault="00554DA7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554DA7" w:rsidRDefault="00554DA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八枝</w:t>
            </w:r>
          </w:p>
        </w:tc>
      </w:tr>
      <w:tr w:rsidR="00554DA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54DA7" w:rsidRPr="0027684A" w:rsidRDefault="00554DA7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554DA7" w:rsidRDefault="00554DA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554DA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54DA7" w:rsidRPr="0027684A" w:rsidRDefault="00554DA7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554DA7" w:rsidRDefault="00554DA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ホーライラッシャ</w:t>
            </w:r>
          </w:p>
        </w:tc>
      </w:tr>
      <w:tr w:rsidR="00554DA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54DA7" w:rsidRPr="0027684A" w:rsidRDefault="00554DA7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554DA7" w:rsidRDefault="00554DA7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</w:t>
            </w:r>
            <w:r>
              <w:rPr>
                <w:noProof/>
              </w:rPr>
              <w:t>語</w:t>
            </w:r>
          </w:p>
        </w:tc>
      </w:tr>
      <w:tr w:rsidR="00554DA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54DA7" w:rsidRPr="0027684A" w:rsidRDefault="00554DA7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554DA7" w:rsidRDefault="00554DA7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ダツ・ダーツ・ターミナル</w:t>
            </w:r>
          </w:p>
        </w:tc>
      </w:tr>
      <w:tr w:rsidR="00554DA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54DA7" w:rsidRPr="0027684A" w:rsidRDefault="00554DA7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554DA7" w:rsidRDefault="00554DA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ケロカ</w:t>
            </w:r>
          </w:p>
        </w:tc>
      </w:tr>
      <w:tr w:rsidR="00554DA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54DA7" w:rsidRPr="0027684A" w:rsidRDefault="00554DA7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554DA7" w:rsidRDefault="00554DA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605万人</w:t>
            </w:r>
          </w:p>
        </w:tc>
      </w:tr>
      <w:tr w:rsidR="00554DA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54DA7" w:rsidRPr="0027684A" w:rsidRDefault="00554DA7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554DA7" w:rsidRDefault="00554DA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ショルテ組曲 -永遠-</w:t>
            </w:r>
          </w:p>
        </w:tc>
      </w:tr>
      <w:tr w:rsidR="00554DA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54DA7" w:rsidRPr="0027684A" w:rsidRDefault="00554DA7" w:rsidP="00400799">
            <w:r>
              <w:t>GDP</w:t>
            </w:r>
          </w:p>
        </w:tc>
        <w:tc>
          <w:tcPr>
            <w:tcW w:w="7479" w:type="dxa"/>
          </w:tcPr>
          <w:p w:rsidR="00554DA7" w:rsidRDefault="00554DA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1,369億3,762万$</w:t>
            </w:r>
          </w:p>
        </w:tc>
      </w:tr>
      <w:tr w:rsidR="00554DA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54DA7" w:rsidRDefault="00554DA7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554DA7" w:rsidRDefault="00554DA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1万6,209人</w:t>
            </w:r>
          </w:p>
        </w:tc>
      </w:tr>
      <w:tr w:rsidR="00554DA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54DA7" w:rsidRDefault="00554DA7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554DA7" w:rsidRDefault="00554DA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タイラ</w:t>
            </w:r>
            <w:r>
              <w:rPr>
                <w:noProof/>
              </w:rPr>
              <w:t>教</w:t>
            </w:r>
          </w:p>
        </w:tc>
      </w:tr>
    </w:tbl>
    <w:p w:rsidR="00554DA7" w:rsidRDefault="00561E11" w:rsidP="00AF3A40">
      <w:r w:rsidRPr="00561E11">
        <w:rPr>
          <w:rFonts w:hint="eastAsia"/>
        </w:rPr>
        <w:t>ショルテ帝国の</w:t>
      </w:r>
      <w:r w:rsidRPr="00561E11">
        <w:t>8番目の植民地。コーリプス軍が複水爆のあとに物資回収をするため、この国に拠点を置いていた。ここで被爆防御服を大量生産していた。その頃の名残でコーリプス人が多い。</w:t>
      </w:r>
    </w:p>
    <w:p w:rsidR="00554DA7" w:rsidRDefault="00554DA7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554DA7" w:rsidRDefault="00554DA7" w:rsidP="00FB0E96">
      <w:pPr>
        <w:sectPr w:rsidR="00554DA7" w:rsidSect="00554DA7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554DA7" w:rsidRDefault="00554DA7" w:rsidP="00AF3A40">
      <w:pPr>
        <w:sectPr w:rsidR="00554DA7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554DA7" w:rsidRPr="002A1E02" w:rsidRDefault="00554DA7" w:rsidP="00AF3A40"/>
    <w:sectPr w:rsidR="00554DA7" w:rsidRPr="002A1E02" w:rsidSect="00554DA7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474" w:rsidRDefault="00556474" w:rsidP="005732BA">
      <w:r>
        <w:separator/>
      </w:r>
    </w:p>
  </w:endnote>
  <w:endnote w:type="continuationSeparator" w:id="0">
    <w:p w:rsidR="00556474" w:rsidRDefault="00556474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474" w:rsidRDefault="00556474" w:rsidP="005732BA">
      <w:r>
        <w:separator/>
      </w:r>
    </w:p>
  </w:footnote>
  <w:footnote w:type="continuationSeparator" w:id="0">
    <w:p w:rsidR="00556474" w:rsidRDefault="00556474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E4"/>
    <w:rsid w:val="00005E02"/>
    <w:rsid w:val="0016270D"/>
    <w:rsid w:val="002A1E02"/>
    <w:rsid w:val="00400799"/>
    <w:rsid w:val="00440083"/>
    <w:rsid w:val="00442155"/>
    <w:rsid w:val="00554DA7"/>
    <w:rsid w:val="00556474"/>
    <w:rsid w:val="00557FA3"/>
    <w:rsid w:val="00561E11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473E4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5977D2-F743-4020-A1AF-CD5B66C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黒人</c:v>
                </c:pt>
                <c:pt idx="1">
                  <c:v>コーリプス人</c:v>
                </c:pt>
                <c:pt idx="2">
                  <c:v>ショルテ人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BB357-FC6C-41AD-BE36-AE00B5C02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2024-08-26T08:37:00Z</dcterms:created>
  <dcterms:modified xsi:type="dcterms:W3CDTF">2024-08-26T09:11:00Z</dcterms:modified>
</cp:coreProperties>
</file>