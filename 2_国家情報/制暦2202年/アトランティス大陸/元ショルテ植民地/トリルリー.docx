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1A" w:rsidRPr="0016270D" w:rsidRDefault="003C4F1A" w:rsidP="0016270D">
      <w:pPr>
        <w:pStyle w:val="a4"/>
        <w:jc w:val="center"/>
      </w:pPr>
      <w:r w:rsidRPr="001F5C0C">
        <w:rPr>
          <w:rFonts w:hint="eastAsia"/>
          <w:noProof/>
        </w:rPr>
        <w:t>トリルリー</w:t>
      </w:r>
    </w:p>
    <w:p w:rsidR="003C4F1A" w:rsidRDefault="003C4F1A" w:rsidP="0016270D">
      <w:pPr>
        <w:pStyle w:val="1"/>
        <w:spacing w:before="265" w:after="99"/>
      </w:pPr>
      <w:r>
        <w:t>国旗</w:t>
      </w:r>
    </w:p>
    <w:p w:rsidR="003C4F1A" w:rsidRDefault="00B5588E" w:rsidP="002A1E02">
      <w:r>
        <w:rPr>
          <w:noProof/>
        </w:rPr>
        <w:drawing>
          <wp:inline distT="0" distB="0" distL="0" distR="0">
            <wp:extent cx="6192520" cy="4131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トリルリー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A" w:rsidRDefault="003C4F1A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三瑠璃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キース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C4F1A" w:rsidRDefault="003C4F1A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</w:t>
            </w:r>
            <w:r>
              <w:rPr>
                <w:noProof/>
              </w:rPr>
              <w:t>語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C4F1A" w:rsidRDefault="003C4F1A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ンコール・ワコール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ケロカ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442万人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ショルテ組曲 -別れ-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Pr="0027684A" w:rsidRDefault="003C4F1A" w:rsidP="00400799">
            <w:r>
              <w:t>GDP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837億6,000万$</w:t>
            </w:r>
          </w:p>
        </w:tc>
      </w:tr>
      <w:tr w:rsidR="003C4F1A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Default="003C4F1A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9,663人</w:t>
            </w:r>
          </w:p>
        </w:tc>
      </w:tr>
      <w:tr w:rsidR="003C4F1A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C4F1A" w:rsidRDefault="003C4F1A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C4F1A" w:rsidRDefault="003C4F1A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タイラ</w:t>
            </w:r>
            <w:r>
              <w:rPr>
                <w:noProof/>
              </w:rPr>
              <w:t>教</w:t>
            </w:r>
          </w:p>
        </w:tc>
      </w:tr>
    </w:tbl>
    <w:p w:rsidR="003C4F1A" w:rsidRDefault="00B5588E" w:rsidP="00AF3A40">
      <w:r w:rsidRPr="00B5588E">
        <w:rPr>
          <w:rFonts w:hint="eastAsia"/>
        </w:rPr>
        <w:t>ショルテ帝国の</w:t>
      </w:r>
      <w:r w:rsidRPr="00B5588E">
        <w:t>3番目の植民地。アトランティスの中心地ということもあり、民族が多い。輸入に頼ってる為、GDPは低め。</w:t>
      </w:r>
    </w:p>
    <w:p w:rsidR="003C4F1A" w:rsidRDefault="003C4F1A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3C4F1A" w:rsidRDefault="003C4F1A" w:rsidP="00FB0E96">
      <w:pPr>
        <w:sectPr w:rsidR="003C4F1A" w:rsidSect="003C4F1A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3C4F1A" w:rsidRDefault="003C4F1A" w:rsidP="00AF3A40">
      <w:pPr>
        <w:sectPr w:rsidR="003C4F1A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3C4F1A" w:rsidRPr="002A1E02" w:rsidRDefault="003C4F1A" w:rsidP="00AF3A40"/>
    <w:sectPr w:rsidR="003C4F1A" w:rsidRPr="002A1E02" w:rsidSect="003C4F1A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90" w:rsidRDefault="00465F90" w:rsidP="005732BA">
      <w:r>
        <w:separator/>
      </w:r>
    </w:p>
  </w:endnote>
  <w:endnote w:type="continuationSeparator" w:id="0">
    <w:p w:rsidR="00465F90" w:rsidRDefault="00465F9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90" w:rsidRDefault="00465F90" w:rsidP="005732BA">
      <w:r>
        <w:separator/>
      </w:r>
    </w:p>
  </w:footnote>
  <w:footnote w:type="continuationSeparator" w:id="0">
    <w:p w:rsidR="00465F90" w:rsidRDefault="00465F9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2A1E02"/>
    <w:rsid w:val="003C4F1A"/>
    <w:rsid w:val="00400799"/>
    <w:rsid w:val="00440083"/>
    <w:rsid w:val="00442155"/>
    <w:rsid w:val="00465F90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A772F"/>
    <w:rsid w:val="00AB00E3"/>
    <w:rsid w:val="00AC3525"/>
    <w:rsid w:val="00AF3A40"/>
    <w:rsid w:val="00B5588E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16684911781860601"/>
                  <c:y val="0.1028146481689788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Sheet1!$A$2:$A$9</c:f>
              <c:strCache>
                <c:ptCount val="8"/>
                <c:pt idx="0">
                  <c:v>イーラット人</c:v>
                </c:pt>
                <c:pt idx="1">
                  <c:v>黒人</c:v>
                </c:pt>
                <c:pt idx="2">
                  <c:v>漢人</c:v>
                </c:pt>
                <c:pt idx="3">
                  <c:v>コーリプス人</c:v>
                </c:pt>
                <c:pt idx="4">
                  <c:v>ショルテ人</c:v>
                </c:pt>
                <c:pt idx="5">
                  <c:v>アクアート人</c:v>
                </c:pt>
                <c:pt idx="6">
                  <c:v>セプチルゴン属</c:v>
                </c:pt>
                <c:pt idx="7">
                  <c:v>アース人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</c:v>
                </c:pt>
                <c:pt idx="1">
                  <c:v>20</c:v>
                </c:pt>
                <c:pt idx="2">
                  <c:v>16</c:v>
                </c:pt>
                <c:pt idx="3">
                  <c:v>10</c:v>
                </c:pt>
                <c:pt idx="4">
                  <c:v>10</c:v>
                </c:pt>
                <c:pt idx="5">
                  <c:v>7</c:v>
                </c:pt>
                <c:pt idx="6">
                  <c:v>4</c:v>
                </c:pt>
                <c:pt idx="7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91C9-0CD9-426E-A5EE-F219B85D5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2024-08-26T09:27:00Z</dcterms:modified>
</cp:coreProperties>
</file>