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A7" w:rsidRPr="0016270D" w:rsidRDefault="00F425A7" w:rsidP="0016270D">
      <w:pPr>
        <w:pStyle w:val="a4"/>
        <w:jc w:val="center"/>
      </w:pPr>
      <w:r w:rsidRPr="001F5C0C">
        <w:rPr>
          <w:rFonts w:hint="eastAsia"/>
          <w:noProof/>
        </w:rPr>
        <w:t>モーノグラフ</w:t>
      </w:r>
    </w:p>
    <w:p w:rsidR="00F425A7" w:rsidRDefault="00F425A7" w:rsidP="0016270D">
      <w:pPr>
        <w:pStyle w:val="1"/>
        <w:spacing w:before="265" w:after="99"/>
      </w:pPr>
      <w:r>
        <w:t>国旗</w:t>
      </w:r>
    </w:p>
    <w:p w:rsidR="00F425A7" w:rsidRDefault="006B3F0A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モーノグラフ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A7" w:rsidRDefault="00F425A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一羅布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サンライン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F425A7" w:rsidRDefault="00F425A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F425A7" w:rsidRDefault="00F425A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イ・コンテ・ラオス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665万3,200人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-序章-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Pr="0027684A" w:rsidRDefault="00F425A7" w:rsidP="00400799">
            <w:r>
              <w:t>GDP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952億8,230万$</w:t>
            </w:r>
          </w:p>
        </w:tc>
      </w:tr>
      <w:tr w:rsidR="00F425A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Default="00F425A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7,206人</w:t>
            </w:r>
          </w:p>
        </w:tc>
      </w:tr>
      <w:tr w:rsidR="00F425A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425A7" w:rsidRDefault="00F425A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F425A7" w:rsidRDefault="00F425A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F425A7" w:rsidRDefault="006B3F0A" w:rsidP="00AF3A40">
      <w:r w:rsidRPr="006B3F0A">
        <w:rPr>
          <w:rFonts w:hint="eastAsia"/>
        </w:rPr>
        <w:t>ショルテ帝国の最初の植民地。ショルテ帝国崩壊後にアース人が移り住んだ。</w:t>
      </w:r>
    </w:p>
    <w:p w:rsidR="00F425A7" w:rsidRDefault="00F425A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F425A7" w:rsidRDefault="00F425A7" w:rsidP="00FB0E96">
      <w:pPr>
        <w:sectPr w:rsidR="00F425A7" w:rsidSect="00F425A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F425A7" w:rsidRDefault="00F425A7" w:rsidP="00AF3A40">
      <w:pPr>
        <w:sectPr w:rsidR="00F425A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F425A7" w:rsidRPr="002A1E02" w:rsidRDefault="00F425A7" w:rsidP="00AF3A40"/>
    <w:sectPr w:rsidR="00F425A7" w:rsidRPr="002A1E02" w:rsidSect="00F425A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EF" w:rsidRDefault="00E61FEF" w:rsidP="005732BA">
      <w:r>
        <w:separator/>
      </w:r>
    </w:p>
  </w:endnote>
  <w:endnote w:type="continuationSeparator" w:id="0">
    <w:p w:rsidR="00E61FEF" w:rsidRDefault="00E61FEF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EF" w:rsidRDefault="00E61FEF" w:rsidP="005732BA">
      <w:r>
        <w:separator/>
      </w:r>
    </w:p>
  </w:footnote>
  <w:footnote w:type="continuationSeparator" w:id="0">
    <w:p w:rsidR="00E61FEF" w:rsidRDefault="00E61FEF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6B3F0A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61FEF"/>
    <w:rsid w:val="00E74AF0"/>
    <w:rsid w:val="00E96E6C"/>
    <w:rsid w:val="00F351D5"/>
    <w:rsid w:val="00F425A7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ハーファ人</c:v>
                </c:pt>
                <c:pt idx="1">
                  <c:v>ショルテ人</c:v>
                </c:pt>
                <c:pt idx="2">
                  <c:v>アース人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A971-18C0-454C-A594-9ECEF1F0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2024-08-26T09:06:00Z</dcterms:modified>
</cp:coreProperties>
</file>