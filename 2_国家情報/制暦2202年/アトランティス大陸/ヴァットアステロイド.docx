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08" w:rsidRPr="0016270D" w:rsidRDefault="00610208" w:rsidP="0016270D">
      <w:pPr>
        <w:pStyle w:val="a4"/>
        <w:jc w:val="center"/>
      </w:pPr>
      <w:r w:rsidRPr="001F5C0C">
        <w:rPr>
          <w:rFonts w:hint="eastAsia"/>
          <w:noProof/>
        </w:rPr>
        <w:t>ヴァットアステロイド</w:t>
      </w:r>
    </w:p>
    <w:p w:rsidR="00610208" w:rsidRDefault="00610208" w:rsidP="0016270D">
      <w:pPr>
        <w:pStyle w:val="1"/>
        <w:spacing w:before="265" w:after="99"/>
      </w:pPr>
      <w:r>
        <w:t>国旗</w:t>
      </w:r>
    </w:p>
    <w:p w:rsidR="00610208" w:rsidRDefault="00B35A56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ヴァットアステロイド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08" w:rsidRDefault="0061020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版斗阿星鹵</w:t>
            </w:r>
          </w:p>
        </w:tc>
      </w:tr>
      <w:tr w:rsidR="0061020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アステロイドランド</w:t>
            </w:r>
          </w:p>
        </w:tc>
      </w:tr>
      <w:tr w:rsidR="0061020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610208" w:rsidRDefault="00610208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>
              <w:rPr>
                <w:noProof/>
              </w:rPr>
              <w:t>語</w:t>
            </w:r>
          </w:p>
        </w:tc>
      </w:tr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610208" w:rsidRDefault="00610208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ジャイアン・ゴーダ</w:t>
            </w:r>
          </w:p>
        </w:tc>
      </w:tr>
      <w:tr w:rsidR="0061020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610208" w:rsidRDefault="00610208" w:rsidP="00B35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ヴァットコイン</w:t>
            </w:r>
            <w:r w:rsidR="00B35A56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ヴィル</w:t>
            </w:r>
          </w:p>
        </w:tc>
      </w:tr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500万人</w:t>
            </w:r>
          </w:p>
        </w:tc>
      </w:tr>
      <w:tr w:rsidR="0061020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クァートエルホ</w:t>
            </w:r>
          </w:p>
        </w:tc>
      </w:tr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Pr="0027684A" w:rsidRDefault="00610208" w:rsidP="00400799">
            <w:r>
              <w:t>GDP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1,087億5,000万$</w:t>
            </w:r>
          </w:p>
        </w:tc>
      </w:tr>
      <w:tr w:rsidR="0061020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Default="0061020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61020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208" w:rsidRDefault="0061020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610208" w:rsidRDefault="0061020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チョーシ</w:t>
            </w:r>
            <w:r>
              <w:rPr>
                <w:noProof/>
              </w:rPr>
              <w:t>教</w:t>
            </w:r>
          </w:p>
        </w:tc>
      </w:tr>
    </w:tbl>
    <w:p w:rsidR="00610208" w:rsidRDefault="00B35A56" w:rsidP="00AF3A40">
      <w:r w:rsidRPr="00B35A56">
        <w:rPr>
          <w:rFonts w:hint="eastAsia"/>
        </w:rPr>
        <w:t>最近は大量にお金を製造してしまったため通貨のインフレが凄く、約</w:t>
      </w:r>
      <w:r>
        <w:t>3,730兆</w:t>
      </w:r>
      <w:r w:rsidRPr="00B35A56">
        <w:t>ヴァットコインで1ヴィルである。そのため、従来のヴァットコインを廃止し、ヴィルに通貨を置き換える作業が行われている。白人差別が強いため、白人が使用して</w:t>
      </w:r>
      <w:r>
        <w:t>い</w:t>
      </w:r>
      <w:r w:rsidRPr="00B35A56">
        <w:t>る通貨のヴィルの導入が遅れている。今の大統領は独裁政治に近い政治をしていて、暗殺計画が上がっている。通貨があまりにも不安定なため、GDPがかなり不確実。</w:t>
      </w:r>
    </w:p>
    <w:p w:rsidR="00610208" w:rsidRDefault="00610208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610208" w:rsidRDefault="00610208" w:rsidP="00FB0E96">
      <w:pPr>
        <w:sectPr w:rsidR="00610208" w:rsidSect="0061020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10208" w:rsidRDefault="00610208" w:rsidP="00AF3A40">
      <w:pPr>
        <w:sectPr w:rsidR="00610208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  <w:bookmarkStart w:id="0" w:name="_GoBack"/>
      <w:bookmarkEnd w:id="0"/>
    </w:p>
    <w:p w:rsidR="00610208" w:rsidRPr="002A1E02" w:rsidRDefault="00610208" w:rsidP="00AF3A40"/>
    <w:sectPr w:rsidR="00610208" w:rsidRPr="002A1E02" w:rsidSect="0061020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6A1" w:rsidRDefault="00B476A1" w:rsidP="005732BA">
      <w:r>
        <w:separator/>
      </w:r>
    </w:p>
  </w:endnote>
  <w:endnote w:type="continuationSeparator" w:id="0">
    <w:p w:rsidR="00B476A1" w:rsidRDefault="00B476A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6A1" w:rsidRDefault="00B476A1" w:rsidP="005732BA">
      <w:r>
        <w:separator/>
      </w:r>
    </w:p>
  </w:footnote>
  <w:footnote w:type="continuationSeparator" w:id="0">
    <w:p w:rsidR="00B476A1" w:rsidRDefault="00B476A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10208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35A56"/>
    <w:rsid w:val="00B476A1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黒人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5E3F-E535-474D-9255-3810400A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2024-08-26T11:30:00Z</dcterms:modified>
</cp:coreProperties>
</file>