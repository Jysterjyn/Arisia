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D84" w:rsidRPr="0016270D" w:rsidRDefault="00201D84" w:rsidP="0016270D">
      <w:pPr>
        <w:pStyle w:val="a4"/>
        <w:jc w:val="center"/>
      </w:pPr>
      <w:r w:rsidRPr="001F5C0C">
        <w:rPr>
          <w:rFonts w:hint="eastAsia"/>
          <w:noProof/>
        </w:rPr>
        <w:t>インザイ</w:t>
      </w:r>
    </w:p>
    <w:p w:rsidR="00201D84" w:rsidRDefault="00201D84" w:rsidP="0016270D">
      <w:pPr>
        <w:pStyle w:val="1"/>
        <w:spacing w:before="265" w:after="99"/>
      </w:pPr>
      <w:r>
        <w:t>国旗</w:t>
      </w:r>
    </w:p>
    <w:p w:rsidR="00201D84" w:rsidRDefault="00201D84" w:rsidP="002A1E02">
      <w:r>
        <w:rPr>
          <w:noProof/>
        </w:rPr>
        <w:drawing>
          <wp:inline distT="0" distB="0" distL="0" distR="0">
            <wp:extent cx="6192520" cy="4126865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ンザイ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84" w:rsidRDefault="00201D84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201D8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1D84" w:rsidRPr="0027684A" w:rsidRDefault="00201D84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201D84" w:rsidRDefault="00201D8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印西</w:t>
            </w:r>
          </w:p>
        </w:tc>
      </w:tr>
      <w:tr w:rsidR="00201D8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1D84" w:rsidRPr="0027684A" w:rsidRDefault="00201D84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201D84" w:rsidRDefault="00201D8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民主国</w:t>
            </w:r>
          </w:p>
        </w:tc>
      </w:tr>
      <w:tr w:rsidR="00201D8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1D84" w:rsidRPr="0027684A" w:rsidRDefault="00201D84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201D84" w:rsidRDefault="00201D8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シスイ</w:t>
            </w:r>
          </w:p>
        </w:tc>
      </w:tr>
      <w:tr w:rsidR="00201D8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1D84" w:rsidRPr="0027684A" w:rsidRDefault="00201D84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201D84" w:rsidRDefault="00201D84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カモガ</w:t>
            </w:r>
            <w:r>
              <w:rPr>
                <w:noProof/>
              </w:rPr>
              <w:t>語</w:t>
            </w:r>
          </w:p>
        </w:tc>
      </w:tr>
      <w:tr w:rsidR="00201D8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1D84" w:rsidRPr="0027684A" w:rsidRDefault="00201D84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201D84" w:rsidRDefault="00201D84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ヤチマ・タコ</w:t>
            </w:r>
          </w:p>
        </w:tc>
      </w:tr>
      <w:tr w:rsidR="00201D8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1D84" w:rsidRPr="0027684A" w:rsidRDefault="00201D84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201D84" w:rsidRDefault="00201D8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タテマ</w:t>
            </w:r>
          </w:p>
        </w:tc>
      </w:tr>
      <w:tr w:rsidR="00201D8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1D84" w:rsidRPr="0027684A" w:rsidRDefault="00201D84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201D84" w:rsidRDefault="00201D8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2,642万人</w:t>
            </w:r>
          </w:p>
        </w:tc>
      </w:tr>
      <w:tr w:rsidR="00201D8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1D84" w:rsidRPr="0027684A" w:rsidRDefault="00201D84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201D84" w:rsidRDefault="00201D8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キッ・サラッ・ツッ</w:t>
            </w:r>
          </w:p>
        </w:tc>
      </w:tr>
      <w:tr w:rsidR="00201D8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1D84" w:rsidRPr="0027684A" w:rsidRDefault="00201D84" w:rsidP="00400799">
            <w:r>
              <w:t>GDP</w:t>
            </w:r>
          </w:p>
        </w:tc>
        <w:tc>
          <w:tcPr>
            <w:tcW w:w="7479" w:type="dxa"/>
          </w:tcPr>
          <w:p w:rsidR="00201D84" w:rsidRDefault="00201D8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3,324億$</w:t>
            </w:r>
          </w:p>
        </w:tc>
      </w:tr>
      <w:tr w:rsidR="00201D8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1D84" w:rsidRDefault="00201D84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201D84" w:rsidRDefault="00201D8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9,500人</w:t>
            </w:r>
          </w:p>
        </w:tc>
      </w:tr>
      <w:tr w:rsidR="00201D8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01D84" w:rsidRDefault="00201D84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201D84" w:rsidRDefault="00201D8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アサヒ</w:t>
            </w:r>
            <w:r>
              <w:rPr>
                <w:noProof/>
              </w:rPr>
              <w:t>教</w:t>
            </w:r>
          </w:p>
        </w:tc>
      </w:tr>
    </w:tbl>
    <w:p w:rsidR="00201D84" w:rsidRDefault="00201D84" w:rsidP="00AF3A40">
      <w:r w:rsidRPr="00201D84">
        <w:rPr>
          <w:rFonts w:hint="eastAsia"/>
        </w:rPr>
        <w:t>サンドアイランドとの貿易が盛ん。</w:t>
      </w:r>
    </w:p>
    <w:p w:rsidR="00201D84" w:rsidRDefault="00201D84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201D84" w:rsidRDefault="00201D84" w:rsidP="00FB0E96">
      <w:pPr>
        <w:sectPr w:rsidR="00201D84" w:rsidSect="00201D84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201D84" w:rsidRDefault="00201D84" w:rsidP="00AF3A40">
      <w:pPr>
        <w:sectPr w:rsidR="00201D84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201D84" w:rsidRPr="002A1E02" w:rsidRDefault="00201D84" w:rsidP="00AF3A40"/>
    <w:sectPr w:rsidR="00201D84" w:rsidRPr="002A1E02" w:rsidSect="00201D84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AE8" w:rsidRDefault="00EF6AE8" w:rsidP="005732BA">
      <w:r>
        <w:separator/>
      </w:r>
    </w:p>
  </w:endnote>
  <w:endnote w:type="continuationSeparator" w:id="0">
    <w:p w:rsidR="00EF6AE8" w:rsidRDefault="00EF6AE8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AE8" w:rsidRDefault="00EF6AE8" w:rsidP="005732BA">
      <w:r>
        <w:separator/>
      </w:r>
    </w:p>
  </w:footnote>
  <w:footnote w:type="continuationSeparator" w:id="0">
    <w:p w:rsidR="00EF6AE8" w:rsidRDefault="00EF6AE8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6270D"/>
    <w:rsid w:val="00201D84"/>
    <w:rsid w:val="002A1E02"/>
    <w:rsid w:val="00400799"/>
    <w:rsid w:val="00440083"/>
    <w:rsid w:val="00442155"/>
    <w:rsid w:val="005437D4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EF6AE8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白人アフリカ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372B4-483A-4ECD-85E3-35ABB7F6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0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2024-08-26T10:25:00Z</dcterms:created>
  <dcterms:modified xsi:type="dcterms:W3CDTF">2024-08-26T10:29:00Z</dcterms:modified>
</cp:coreProperties>
</file>