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B62" w:rsidRPr="0016270D" w:rsidRDefault="00753B62" w:rsidP="0016270D">
      <w:pPr>
        <w:pStyle w:val="a4"/>
        <w:jc w:val="center"/>
      </w:pPr>
      <w:r w:rsidRPr="001F5C0C">
        <w:rPr>
          <w:rFonts w:hint="eastAsia"/>
          <w:noProof/>
        </w:rPr>
        <w:t>ハイシリナイ</w:t>
      </w:r>
    </w:p>
    <w:p w:rsidR="00753B62" w:rsidRDefault="00753B62" w:rsidP="0016270D">
      <w:pPr>
        <w:pStyle w:val="1"/>
        <w:spacing w:before="265" w:after="99"/>
      </w:pPr>
      <w:r>
        <w:t>国旗</w:t>
      </w:r>
    </w:p>
    <w:p w:rsidR="00753B62" w:rsidRDefault="00753B62" w:rsidP="002A1E02">
      <w:r>
        <w:rPr>
          <w:noProof/>
        </w:rPr>
        <w:drawing>
          <wp:inline distT="0" distB="0" distL="0" distR="0">
            <wp:extent cx="6192520" cy="431736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ハイシリナイ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62" w:rsidRDefault="00753B62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753B6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Pr="0027684A" w:rsidRDefault="00753B62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753B62" w:rsidRDefault="00753B6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杯尻内</w:t>
            </w:r>
          </w:p>
        </w:tc>
      </w:tr>
      <w:tr w:rsidR="00753B6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Pr="0027684A" w:rsidRDefault="00753B62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753B62" w:rsidRDefault="00753B6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753B6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Pr="0027684A" w:rsidRDefault="00753B62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753B62" w:rsidRDefault="00753B6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サンタリアラリス</w:t>
            </w:r>
          </w:p>
        </w:tc>
      </w:tr>
      <w:tr w:rsidR="00753B6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Pr="0027684A" w:rsidRDefault="00753B62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753B62" w:rsidRDefault="00753B62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</w:p>
        </w:tc>
      </w:tr>
      <w:tr w:rsidR="00753B6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Pr="0027684A" w:rsidRDefault="00753B62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753B62" w:rsidRDefault="00753B62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ア・リィ・テン</w:t>
            </w:r>
          </w:p>
        </w:tc>
      </w:tr>
      <w:tr w:rsidR="00753B6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Pr="0027684A" w:rsidRDefault="00753B62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753B62" w:rsidRDefault="00753B6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ミア</w:t>
            </w:r>
          </w:p>
        </w:tc>
      </w:tr>
      <w:tr w:rsidR="00753B6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Pr="0027684A" w:rsidRDefault="00753B62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753B62" w:rsidRDefault="00753B6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1,208万人</w:t>
            </w:r>
          </w:p>
        </w:tc>
      </w:tr>
      <w:tr w:rsidR="00753B6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Pr="0027684A" w:rsidRDefault="00753B62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753B62" w:rsidRDefault="00753B6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ペルセチアの啼く月夜</w:t>
            </w:r>
          </w:p>
        </w:tc>
      </w:tr>
      <w:tr w:rsidR="00753B6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Pr="0027684A" w:rsidRDefault="00753B62" w:rsidP="00400799">
            <w:r>
              <w:t>GDP</w:t>
            </w:r>
          </w:p>
        </w:tc>
        <w:tc>
          <w:tcPr>
            <w:tcW w:w="7479" w:type="dxa"/>
          </w:tcPr>
          <w:p w:rsidR="00753B62" w:rsidRDefault="00753B6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1,729億$</w:t>
            </w:r>
          </w:p>
        </w:tc>
      </w:tr>
      <w:tr w:rsidR="00753B6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Default="00753B62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753B62" w:rsidRDefault="00753B6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2万6,300人</w:t>
            </w:r>
          </w:p>
        </w:tc>
      </w:tr>
      <w:tr w:rsidR="00753B6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53B62" w:rsidRDefault="00753B62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753B62" w:rsidRDefault="00753B6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トーチ</w:t>
            </w:r>
            <w:r w:rsidRPr="00753B62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、チョーシ</w:t>
            </w:r>
            <w:r>
              <w:rPr>
                <w:noProof/>
              </w:rPr>
              <w:t>教</w:t>
            </w:r>
          </w:p>
        </w:tc>
      </w:tr>
    </w:tbl>
    <w:p w:rsidR="00753B62" w:rsidRDefault="00753B62" w:rsidP="00753B62">
      <w:r>
        <w:rPr>
          <w:rFonts w:hint="eastAsia"/>
        </w:rPr>
        <w:t>嘗てイージーアトランティス、ハイシリナイ、ハクァツェルは一つの国だったが、内戦で独立。その後にシス派国家の植民地となり、国境が直線になった。</w:t>
      </w:r>
    </w:p>
    <w:p w:rsidR="00812659" w:rsidRDefault="00753B62" w:rsidP="00753B62">
      <w:r>
        <w:rPr>
          <w:rFonts w:hint="eastAsia"/>
        </w:rPr>
        <w:t>ペルセチアはこの国にしか居ない動物で、国のシンボルかつ天然記念物。</w:t>
      </w:r>
    </w:p>
    <w:p w:rsidR="00753B62" w:rsidRPr="00753B62" w:rsidRDefault="00753B62" w:rsidP="00753B62">
      <w:r>
        <w:rPr>
          <w:rFonts w:hint="eastAsia"/>
        </w:rPr>
        <w:t>ホロベツに憧れた愚民どもがアイヌ語っぽい国名をつけた。ただ、アイヌ語もカムイ教もな</w:t>
      </w:r>
      <w:r>
        <w:rPr>
          <w:rFonts w:hint="eastAsia"/>
        </w:rPr>
        <w:lastRenderedPageBreak/>
        <w:t>い。アイヌ人に失礼である。</w:t>
      </w:r>
    </w:p>
    <w:p w:rsidR="00753B62" w:rsidRDefault="00753B62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753B62" w:rsidRDefault="00753B62" w:rsidP="00FB0E96">
      <w:pPr>
        <w:sectPr w:rsidR="00753B62" w:rsidSect="00753B62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753B62" w:rsidRDefault="00753B62" w:rsidP="00AF3A40">
      <w:pPr>
        <w:sectPr w:rsidR="00753B62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753B62" w:rsidRPr="002A1E02" w:rsidRDefault="00753B62" w:rsidP="00AF3A40"/>
    <w:sectPr w:rsidR="00753B62" w:rsidRPr="002A1E02" w:rsidSect="00753B62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A2A" w:rsidRDefault="00F23A2A" w:rsidP="005732BA">
      <w:r>
        <w:separator/>
      </w:r>
    </w:p>
  </w:endnote>
  <w:endnote w:type="continuationSeparator" w:id="0">
    <w:p w:rsidR="00F23A2A" w:rsidRDefault="00F23A2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A2A" w:rsidRDefault="00F23A2A" w:rsidP="005732BA">
      <w:r>
        <w:separator/>
      </w:r>
    </w:p>
  </w:footnote>
  <w:footnote w:type="continuationSeparator" w:id="0">
    <w:p w:rsidR="00F23A2A" w:rsidRDefault="00F23A2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53B62"/>
    <w:rsid w:val="0078620C"/>
    <w:rsid w:val="00806655"/>
    <w:rsid w:val="00812659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23A2A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白人アフリカ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557A2-0D94-45DD-AA4B-7E48E8F2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8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2024-08-26T10:42:00Z</dcterms:modified>
</cp:coreProperties>
</file>