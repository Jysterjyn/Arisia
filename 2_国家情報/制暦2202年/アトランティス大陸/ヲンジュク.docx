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66" w:rsidRPr="0016270D" w:rsidRDefault="00480B66" w:rsidP="0016270D">
      <w:pPr>
        <w:pStyle w:val="a4"/>
        <w:jc w:val="center"/>
      </w:pPr>
      <w:r w:rsidRPr="001F5C0C">
        <w:rPr>
          <w:rFonts w:hint="eastAsia"/>
          <w:noProof/>
        </w:rPr>
        <w:t>ヲンジュク</w:t>
      </w:r>
    </w:p>
    <w:p w:rsidR="00480B66" w:rsidRDefault="00480B66" w:rsidP="0016270D">
      <w:pPr>
        <w:pStyle w:val="1"/>
        <w:spacing w:before="265" w:after="99"/>
      </w:pPr>
      <w:r>
        <w:t>国旗</w:t>
      </w:r>
    </w:p>
    <w:p w:rsidR="00480B66" w:rsidRDefault="00480B66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ヲンジュク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66" w:rsidRDefault="00480B66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80B6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御宿</w:t>
            </w:r>
          </w:p>
        </w:tc>
      </w:tr>
      <w:tr w:rsidR="00480B6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480B6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トーガネ</w:t>
            </w:r>
          </w:p>
        </w:tc>
      </w:tr>
      <w:tr w:rsidR="00480B6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80B66" w:rsidRDefault="00480B66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キーリアフィロ</w:t>
            </w:r>
            <w:r>
              <w:rPr>
                <w:noProof/>
              </w:rPr>
              <w:t>語</w:t>
            </w:r>
          </w:p>
        </w:tc>
      </w:tr>
      <w:tr w:rsidR="00480B6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80B66" w:rsidRDefault="00480B66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ヲータキ・カツーラ</w:t>
            </w:r>
          </w:p>
        </w:tc>
      </w:tr>
      <w:tr w:rsidR="00480B6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ナガラ</w:t>
            </w:r>
          </w:p>
        </w:tc>
      </w:tr>
      <w:tr w:rsidR="00480B6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3,128万人</w:t>
            </w:r>
          </w:p>
        </w:tc>
      </w:tr>
      <w:tr w:rsidR="00480B6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キャッシャ</w:t>
            </w:r>
          </w:p>
        </w:tc>
      </w:tr>
      <w:tr w:rsidR="00480B6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Pr="0027684A" w:rsidRDefault="00480B66" w:rsidP="00400799">
            <w:r>
              <w:t>GDP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4,010億3,000万$</w:t>
            </w:r>
          </w:p>
        </w:tc>
      </w:tr>
      <w:tr w:rsidR="00480B66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Default="00480B66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1万2,000人</w:t>
            </w:r>
          </w:p>
        </w:tc>
      </w:tr>
      <w:tr w:rsidR="00480B66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80B66" w:rsidRDefault="00480B66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480B66" w:rsidRDefault="00480B66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チョーシ</w:t>
            </w:r>
            <w:r>
              <w:rPr>
                <w:noProof/>
              </w:rPr>
              <w:t>教</w:t>
            </w:r>
          </w:p>
        </w:tc>
      </w:tr>
    </w:tbl>
    <w:p w:rsidR="00480B66" w:rsidRDefault="00480B66" w:rsidP="00480B66">
      <w:r>
        <w:rPr>
          <w:rFonts w:hint="eastAsia"/>
        </w:rPr>
        <w:t>資源を奪うためにフローターランドからやってきたアクアート人の拠点がある。アクアート人が国家元首になったことがあり、そのせいでこの国の黒人にはとても劣悪な法律が作られ、今も残っている。消えなかった理由は、その法律には「国会議員のアクアート系人種は</w:t>
      </w:r>
      <w:r>
        <w:t>1割(36人)以上」と定められているためである。法律を無くそうとしてもアクアート人議員によって抑圧される。</w:t>
      </w:r>
    </w:p>
    <w:p w:rsidR="00480B66" w:rsidRDefault="00480B66" w:rsidP="00480B66">
      <w:r>
        <w:rPr>
          <w:rFonts w:hint="eastAsia"/>
        </w:rPr>
        <w:lastRenderedPageBreak/>
        <w:t>かつてオモテウランドと一つの国だったが、内戦で分裂。共同連邦に加盟し、黒人差別を無くすために奔走中。</w:t>
      </w:r>
    </w:p>
    <w:p w:rsidR="00480B66" w:rsidRDefault="00480B66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480B66" w:rsidRDefault="00480B66" w:rsidP="00FB0E96">
      <w:pPr>
        <w:sectPr w:rsidR="00480B66" w:rsidSect="00480B66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480B66" w:rsidRDefault="00480B66" w:rsidP="00AF3A40">
      <w:pPr>
        <w:sectPr w:rsidR="00480B66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480B66" w:rsidRPr="002A1E02" w:rsidRDefault="00480B66" w:rsidP="00AF3A40"/>
    <w:sectPr w:rsidR="00480B66" w:rsidRPr="002A1E02" w:rsidSect="00480B66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599" w:rsidRDefault="00237599" w:rsidP="005732BA">
      <w:r>
        <w:separator/>
      </w:r>
    </w:p>
  </w:endnote>
  <w:endnote w:type="continuationSeparator" w:id="0">
    <w:p w:rsidR="00237599" w:rsidRDefault="0023759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599" w:rsidRDefault="00237599" w:rsidP="005732BA">
      <w:r>
        <w:separator/>
      </w:r>
    </w:p>
  </w:footnote>
  <w:footnote w:type="continuationSeparator" w:id="0">
    <w:p w:rsidR="00237599" w:rsidRDefault="0023759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7"/>
    <w:rsid w:val="00005E02"/>
    <w:rsid w:val="0016270D"/>
    <w:rsid w:val="00237599"/>
    <w:rsid w:val="002A1E02"/>
    <w:rsid w:val="00400799"/>
    <w:rsid w:val="00412CC7"/>
    <w:rsid w:val="00440083"/>
    <w:rsid w:val="00442155"/>
    <w:rsid w:val="00480B66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12DFEC-25E0-4B97-A2E3-E383886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黒人</c:v>
                </c:pt>
                <c:pt idx="1">
                  <c:v>アボリジニー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673B0-EE8B-445B-BE65-6E5D3E5D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2024-08-26T09:35:00Z</dcterms:created>
  <dcterms:modified xsi:type="dcterms:W3CDTF">2024-08-26T09:43:00Z</dcterms:modified>
</cp:coreProperties>
</file>