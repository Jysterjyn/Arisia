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6E71" w:rsidRPr="0016270D" w:rsidRDefault="000E6E71" w:rsidP="0016270D">
      <w:pPr>
        <w:pStyle w:val="a4"/>
        <w:jc w:val="center"/>
      </w:pPr>
      <w:r w:rsidRPr="001F5C0C">
        <w:rPr>
          <w:rFonts w:hint="eastAsia"/>
          <w:noProof/>
        </w:rPr>
        <w:t>オモテウランド</w:t>
      </w:r>
    </w:p>
    <w:p w:rsidR="000E6E71" w:rsidRDefault="000E6E71" w:rsidP="0016270D">
      <w:pPr>
        <w:pStyle w:val="1"/>
        <w:spacing w:before="265" w:after="99"/>
      </w:pPr>
      <w:r>
        <w:t>国旗</w:t>
      </w:r>
    </w:p>
    <w:p w:rsidR="000E6E71" w:rsidRDefault="000E6E71" w:rsidP="002A1E02">
      <w:r>
        <w:rPr>
          <w:noProof/>
        </w:rPr>
        <w:drawing>
          <wp:inline distT="0" distB="0" distL="0" distR="0">
            <wp:extent cx="6192520" cy="4128135"/>
            <wp:effectExtent l="0" t="0" r="0" b="571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オモテウランド_国旗.png"/>
                    <pic:cNvPicPr/>
                  </pic:nvPicPr>
                  <pic:blipFill>
                    <a:blip r:embed="rId7">
                      <a:extLst>
                        <a:ext uri="{28A0092B-C50C-407E-A947-70E740481C1C}">
                          <a14:useLocalDpi xmlns:a14="http://schemas.microsoft.com/office/drawing/2010/main" val="0"/>
                        </a:ext>
                      </a:extLst>
                    </a:blip>
                    <a:stretch>
                      <a:fillRect/>
                    </a:stretch>
                  </pic:blipFill>
                  <pic:spPr>
                    <a:xfrm>
                      <a:off x="0" y="0"/>
                      <a:ext cx="6192520" cy="4128135"/>
                    </a:xfrm>
                    <a:prstGeom prst="rect">
                      <a:avLst/>
                    </a:prstGeom>
                  </pic:spPr>
                </pic:pic>
              </a:graphicData>
            </a:graphic>
          </wp:inline>
        </w:drawing>
      </w:r>
    </w:p>
    <w:p w:rsidR="000E6E71" w:rsidRDefault="000E6E71" w:rsidP="0016270D">
      <w:pPr>
        <w:pStyle w:val="1"/>
        <w:spacing w:before="265" w:after="99"/>
      </w:pPr>
      <w:r>
        <w:rPr>
          <w:rFonts w:hint="eastAsia"/>
        </w:rPr>
        <w:t>情報</w:t>
      </w:r>
    </w:p>
    <w:tbl>
      <w:tblPr>
        <w:tblStyle w:val="5-1"/>
        <w:tblW w:w="0" w:type="auto"/>
        <w:tblLook w:val="0480" w:firstRow="0" w:lastRow="0" w:firstColumn="1" w:lastColumn="0" w:noHBand="0" w:noVBand="1"/>
      </w:tblPr>
      <w:tblGrid>
        <w:gridCol w:w="2263"/>
        <w:gridCol w:w="7479"/>
      </w:tblGrid>
      <w:tr w:rsidR="000E6E71"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0E6E71" w:rsidRPr="0027684A" w:rsidRDefault="000E6E71" w:rsidP="00400799">
            <w:r w:rsidRPr="0027684A">
              <w:rPr>
                <w:rFonts w:hint="eastAsia"/>
              </w:rPr>
              <w:t>国名</w:t>
            </w:r>
            <w:r w:rsidRPr="0027684A">
              <w:t>(火付漢字名)</w:t>
            </w:r>
          </w:p>
        </w:tc>
        <w:tc>
          <w:tcPr>
            <w:tcW w:w="7479" w:type="dxa"/>
          </w:tcPr>
          <w:p w:rsidR="000E6E71" w:rsidRDefault="000E6E71" w:rsidP="00400799">
            <w:pPr>
              <w:cnfStyle w:val="000000100000" w:firstRow="0" w:lastRow="0" w:firstColumn="0" w:lastColumn="0" w:oddVBand="0" w:evenVBand="0" w:oddHBand="1" w:evenHBand="0" w:firstRowFirstColumn="0" w:firstRowLastColumn="0" w:lastRowFirstColumn="0" w:lastRowLastColumn="0"/>
            </w:pPr>
            <w:r>
              <w:rPr>
                <w:rFonts w:hint="eastAsia"/>
                <w:noProof/>
              </w:rPr>
              <w:t>表裏蘭</w:t>
            </w:r>
          </w:p>
        </w:tc>
      </w:tr>
      <w:tr w:rsidR="000E6E71" w:rsidTr="005732BA">
        <w:tc>
          <w:tcPr>
            <w:cnfStyle w:val="001000000000" w:firstRow="0" w:lastRow="0" w:firstColumn="1" w:lastColumn="0" w:oddVBand="0" w:evenVBand="0" w:oddHBand="0" w:evenHBand="0" w:firstRowFirstColumn="0" w:firstRowLastColumn="0" w:lastRowFirstColumn="0" w:lastRowLastColumn="0"/>
            <w:tcW w:w="2263" w:type="dxa"/>
          </w:tcPr>
          <w:p w:rsidR="000E6E71" w:rsidRPr="0027684A" w:rsidRDefault="000E6E71" w:rsidP="00400799">
            <w:r w:rsidRPr="0027684A">
              <w:rPr>
                <w:rFonts w:hint="eastAsia"/>
              </w:rPr>
              <w:t>国家体制</w:t>
            </w:r>
          </w:p>
        </w:tc>
        <w:tc>
          <w:tcPr>
            <w:tcW w:w="7479" w:type="dxa"/>
          </w:tcPr>
          <w:p w:rsidR="000E6E71" w:rsidRDefault="000E6E71" w:rsidP="00400799">
            <w:pPr>
              <w:cnfStyle w:val="000000000000" w:firstRow="0" w:lastRow="0" w:firstColumn="0" w:lastColumn="0" w:oddVBand="0" w:evenVBand="0" w:oddHBand="0" w:evenHBand="0" w:firstRowFirstColumn="0" w:firstRowLastColumn="0" w:lastRowFirstColumn="0" w:lastRowLastColumn="0"/>
            </w:pPr>
            <w:r>
              <w:rPr>
                <w:rFonts w:hint="eastAsia"/>
                <w:noProof/>
              </w:rPr>
              <w:t>二重王国</w:t>
            </w:r>
          </w:p>
        </w:tc>
      </w:tr>
      <w:tr w:rsidR="000E6E71"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0E6E71" w:rsidRPr="0027684A" w:rsidRDefault="000E6E71" w:rsidP="00400799">
            <w:r w:rsidRPr="0027684A">
              <w:rPr>
                <w:rFonts w:hint="eastAsia"/>
              </w:rPr>
              <w:t>首都</w:t>
            </w:r>
          </w:p>
        </w:tc>
        <w:tc>
          <w:tcPr>
            <w:tcW w:w="7479" w:type="dxa"/>
          </w:tcPr>
          <w:p w:rsidR="000E6E71" w:rsidRDefault="000E6E71" w:rsidP="00400799">
            <w:pPr>
              <w:cnfStyle w:val="000000100000" w:firstRow="0" w:lastRow="0" w:firstColumn="0" w:lastColumn="0" w:oddVBand="0" w:evenVBand="0" w:oddHBand="1" w:evenHBand="0" w:firstRowFirstColumn="0" w:firstRowLastColumn="0" w:lastRowFirstColumn="0" w:lastRowLastColumn="0"/>
            </w:pPr>
            <w:r>
              <w:rPr>
                <w:rFonts w:hint="eastAsia"/>
                <w:noProof/>
              </w:rPr>
              <w:t>ブットン</w:t>
            </w:r>
          </w:p>
        </w:tc>
      </w:tr>
      <w:tr w:rsidR="000E6E71" w:rsidTr="005732BA">
        <w:tc>
          <w:tcPr>
            <w:cnfStyle w:val="001000000000" w:firstRow="0" w:lastRow="0" w:firstColumn="1" w:lastColumn="0" w:oddVBand="0" w:evenVBand="0" w:oddHBand="0" w:evenHBand="0" w:firstRowFirstColumn="0" w:firstRowLastColumn="0" w:lastRowFirstColumn="0" w:lastRowLastColumn="0"/>
            <w:tcW w:w="2263" w:type="dxa"/>
          </w:tcPr>
          <w:p w:rsidR="000E6E71" w:rsidRPr="0027684A" w:rsidRDefault="000E6E71" w:rsidP="00400799">
            <w:r w:rsidRPr="0027684A">
              <w:rPr>
                <w:rFonts w:hint="eastAsia"/>
              </w:rPr>
              <w:t>言語</w:t>
            </w:r>
          </w:p>
        </w:tc>
        <w:tc>
          <w:tcPr>
            <w:tcW w:w="7479" w:type="dxa"/>
          </w:tcPr>
          <w:p w:rsidR="000E6E71" w:rsidRDefault="000E6E71" w:rsidP="00D25ADD">
            <w:pPr>
              <w:cnfStyle w:val="000000000000" w:firstRow="0" w:lastRow="0" w:firstColumn="0" w:lastColumn="0" w:oddVBand="0" w:evenVBand="0" w:oddHBand="0" w:evenHBand="0" w:firstRowFirstColumn="0" w:firstRowLastColumn="0" w:lastRowFirstColumn="0" w:lastRowLastColumn="0"/>
            </w:pPr>
            <w:r>
              <w:rPr>
                <w:rFonts w:hint="eastAsia"/>
                <w:noProof/>
              </w:rPr>
              <w:t>キーリアフィロ</w:t>
            </w:r>
            <w:r>
              <w:rPr>
                <w:noProof/>
              </w:rPr>
              <w:t>語</w:t>
            </w:r>
          </w:p>
        </w:tc>
      </w:tr>
      <w:tr w:rsidR="000E6E71"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0E6E71" w:rsidRPr="0027684A" w:rsidRDefault="000E6E71" w:rsidP="00400799">
            <w:r w:rsidRPr="0027684A">
              <w:rPr>
                <w:rFonts w:hint="eastAsia"/>
              </w:rPr>
              <w:t>国家元首</w:t>
            </w:r>
          </w:p>
        </w:tc>
        <w:tc>
          <w:tcPr>
            <w:tcW w:w="7479" w:type="dxa"/>
          </w:tcPr>
          <w:p w:rsidR="000E6E71" w:rsidRDefault="000E6E71" w:rsidP="00D25ADD">
            <w:pPr>
              <w:cnfStyle w:val="000000100000" w:firstRow="0" w:lastRow="0" w:firstColumn="0" w:lastColumn="0" w:oddVBand="0" w:evenVBand="0" w:oddHBand="1" w:evenHBand="0" w:firstRowFirstColumn="0" w:firstRowLastColumn="0" w:lastRowFirstColumn="0" w:lastRowLastColumn="0"/>
            </w:pPr>
            <w:r>
              <w:rPr>
                <w:rFonts w:hint="eastAsia"/>
                <w:noProof/>
              </w:rPr>
              <w:t>リリシア王</w:t>
            </w:r>
            <w:r w:rsidRPr="000E6E71">
              <w:rPr>
                <w:rFonts w:hint="eastAsia"/>
                <w:noProof/>
              </w:rPr>
              <w:t>（ナリャタ人）</w:t>
            </w:r>
            <w:r>
              <w:rPr>
                <w:rFonts w:hint="eastAsia"/>
                <w:noProof/>
              </w:rPr>
              <w:t>、カイメ王</w:t>
            </w:r>
            <w:r w:rsidRPr="000E6E71">
              <w:rPr>
                <w:rFonts w:hint="eastAsia"/>
                <w:noProof/>
              </w:rPr>
              <w:t>（コーリプス人）</w:t>
            </w:r>
          </w:p>
        </w:tc>
      </w:tr>
      <w:tr w:rsidR="000E6E71" w:rsidTr="005732BA">
        <w:tc>
          <w:tcPr>
            <w:cnfStyle w:val="001000000000" w:firstRow="0" w:lastRow="0" w:firstColumn="1" w:lastColumn="0" w:oddVBand="0" w:evenVBand="0" w:oddHBand="0" w:evenHBand="0" w:firstRowFirstColumn="0" w:firstRowLastColumn="0" w:lastRowFirstColumn="0" w:lastRowLastColumn="0"/>
            <w:tcW w:w="2263" w:type="dxa"/>
          </w:tcPr>
          <w:p w:rsidR="000E6E71" w:rsidRPr="0027684A" w:rsidRDefault="000E6E71" w:rsidP="00400799">
            <w:r w:rsidRPr="0027684A">
              <w:rPr>
                <w:rFonts w:hint="eastAsia"/>
              </w:rPr>
              <w:t>通貨</w:t>
            </w:r>
          </w:p>
        </w:tc>
        <w:tc>
          <w:tcPr>
            <w:tcW w:w="7479" w:type="dxa"/>
          </w:tcPr>
          <w:p w:rsidR="000E6E71" w:rsidRDefault="000E6E71" w:rsidP="00400799">
            <w:pPr>
              <w:cnfStyle w:val="000000000000" w:firstRow="0" w:lastRow="0" w:firstColumn="0" w:lastColumn="0" w:oddVBand="0" w:evenVBand="0" w:oddHBand="0" w:evenHBand="0" w:firstRowFirstColumn="0" w:firstRowLastColumn="0" w:lastRowFirstColumn="0" w:lastRowLastColumn="0"/>
            </w:pPr>
            <w:r>
              <w:rPr>
                <w:rFonts w:hint="eastAsia"/>
                <w:noProof/>
              </w:rPr>
              <w:t>ナガラ</w:t>
            </w:r>
          </w:p>
        </w:tc>
      </w:tr>
      <w:tr w:rsidR="000E6E71"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0E6E71" w:rsidRPr="0027684A" w:rsidRDefault="000E6E71" w:rsidP="00400799">
            <w:r w:rsidRPr="0027684A">
              <w:rPr>
                <w:rFonts w:hint="eastAsia"/>
              </w:rPr>
              <w:t>人口</w:t>
            </w:r>
          </w:p>
        </w:tc>
        <w:tc>
          <w:tcPr>
            <w:tcW w:w="7479" w:type="dxa"/>
          </w:tcPr>
          <w:p w:rsidR="000E6E71" w:rsidRDefault="000E6E71" w:rsidP="00400799">
            <w:pPr>
              <w:cnfStyle w:val="000000100000" w:firstRow="0" w:lastRow="0" w:firstColumn="0" w:lastColumn="0" w:oddVBand="0" w:evenVBand="0" w:oddHBand="1" w:evenHBand="0" w:firstRowFirstColumn="0" w:firstRowLastColumn="0" w:lastRowFirstColumn="0" w:lastRowLastColumn="0"/>
            </w:pPr>
            <w:r>
              <w:rPr>
                <w:rFonts w:hint="eastAsia"/>
                <w:noProof/>
              </w:rPr>
              <w:t>1,236万人</w:t>
            </w:r>
          </w:p>
        </w:tc>
      </w:tr>
      <w:tr w:rsidR="000E6E71" w:rsidTr="005732BA">
        <w:tc>
          <w:tcPr>
            <w:cnfStyle w:val="001000000000" w:firstRow="0" w:lastRow="0" w:firstColumn="1" w:lastColumn="0" w:oddVBand="0" w:evenVBand="0" w:oddHBand="0" w:evenHBand="0" w:firstRowFirstColumn="0" w:firstRowLastColumn="0" w:lastRowFirstColumn="0" w:lastRowLastColumn="0"/>
            <w:tcW w:w="2263" w:type="dxa"/>
          </w:tcPr>
          <w:p w:rsidR="000E6E71" w:rsidRPr="0027684A" w:rsidRDefault="000E6E71" w:rsidP="00400799">
            <w:r w:rsidRPr="0027684A">
              <w:rPr>
                <w:rFonts w:hint="eastAsia"/>
              </w:rPr>
              <w:t>国歌</w:t>
            </w:r>
          </w:p>
        </w:tc>
        <w:tc>
          <w:tcPr>
            <w:tcW w:w="7479" w:type="dxa"/>
          </w:tcPr>
          <w:p w:rsidR="000E6E71" w:rsidRDefault="000E6E71" w:rsidP="00400799">
            <w:pPr>
              <w:cnfStyle w:val="000000000000" w:firstRow="0" w:lastRow="0" w:firstColumn="0" w:lastColumn="0" w:oddVBand="0" w:evenVBand="0" w:oddHBand="0" w:evenHBand="0" w:firstRowFirstColumn="0" w:firstRowLastColumn="0" w:lastRowFirstColumn="0" w:lastRowLastColumn="0"/>
            </w:pPr>
            <w:r>
              <w:rPr>
                <w:rFonts w:hint="eastAsia"/>
                <w:noProof/>
              </w:rPr>
              <w:t>愛の三連符</w:t>
            </w:r>
          </w:p>
        </w:tc>
      </w:tr>
      <w:tr w:rsidR="000E6E71"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0E6E71" w:rsidRPr="0027684A" w:rsidRDefault="000E6E71" w:rsidP="00400799">
            <w:r>
              <w:t>GDP</w:t>
            </w:r>
          </w:p>
        </w:tc>
        <w:tc>
          <w:tcPr>
            <w:tcW w:w="7479" w:type="dxa"/>
          </w:tcPr>
          <w:p w:rsidR="000E6E71" w:rsidRDefault="000E6E71" w:rsidP="00400799">
            <w:pPr>
              <w:cnfStyle w:val="000000100000" w:firstRow="0" w:lastRow="0" w:firstColumn="0" w:lastColumn="0" w:oddVBand="0" w:evenVBand="0" w:oddHBand="1" w:evenHBand="0" w:firstRowFirstColumn="0" w:firstRowLastColumn="0" w:lastRowFirstColumn="0" w:lastRowLastColumn="0"/>
            </w:pPr>
            <w:r>
              <w:rPr>
                <w:rFonts w:hint="eastAsia"/>
                <w:noProof/>
              </w:rPr>
              <w:t>2,998億$</w:t>
            </w:r>
          </w:p>
        </w:tc>
      </w:tr>
      <w:tr w:rsidR="000E6E71" w:rsidTr="005732BA">
        <w:tc>
          <w:tcPr>
            <w:cnfStyle w:val="001000000000" w:firstRow="0" w:lastRow="0" w:firstColumn="1" w:lastColumn="0" w:oddVBand="0" w:evenVBand="0" w:oddHBand="0" w:evenHBand="0" w:firstRowFirstColumn="0" w:firstRowLastColumn="0" w:lastRowFirstColumn="0" w:lastRowLastColumn="0"/>
            <w:tcW w:w="2263" w:type="dxa"/>
          </w:tcPr>
          <w:p w:rsidR="000E6E71" w:rsidRDefault="000E6E71" w:rsidP="00400799">
            <w:r w:rsidRPr="00AA772F">
              <w:rPr>
                <w:rFonts w:hint="eastAsia"/>
              </w:rPr>
              <w:t>総兵力</w:t>
            </w:r>
          </w:p>
        </w:tc>
        <w:tc>
          <w:tcPr>
            <w:tcW w:w="7479" w:type="dxa"/>
          </w:tcPr>
          <w:p w:rsidR="000E6E71" w:rsidRDefault="000E6E71" w:rsidP="00400799">
            <w:pPr>
              <w:cnfStyle w:val="000000000000" w:firstRow="0" w:lastRow="0" w:firstColumn="0" w:lastColumn="0" w:oddVBand="0" w:evenVBand="0" w:oddHBand="0" w:evenHBand="0" w:firstRowFirstColumn="0" w:firstRowLastColumn="0" w:lastRowFirstColumn="0" w:lastRowLastColumn="0"/>
            </w:pPr>
            <w:r>
              <w:rPr>
                <w:rFonts w:hint="eastAsia"/>
                <w:noProof/>
              </w:rPr>
              <w:t>85万人</w:t>
            </w:r>
            <w:r w:rsidRPr="000E6E71">
              <w:rPr>
                <w:rFonts w:hint="eastAsia"/>
                <w:noProof/>
              </w:rPr>
              <w:t>（殆どコーリプス人）</w:t>
            </w:r>
          </w:p>
        </w:tc>
      </w:tr>
      <w:tr w:rsidR="000E6E71"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0E6E71" w:rsidRDefault="000E6E71" w:rsidP="00400799">
            <w:r w:rsidRPr="00AA772F">
              <w:rPr>
                <w:rFonts w:hint="eastAsia"/>
              </w:rPr>
              <w:t>宗教</w:t>
            </w:r>
          </w:p>
        </w:tc>
        <w:tc>
          <w:tcPr>
            <w:tcW w:w="7479" w:type="dxa"/>
          </w:tcPr>
          <w:p w:rsidR="000E6E71" w:rsidRDefault="000E6E71" w:rsidP="00400799">
            <w:pPr>
              <w:cnfStyle w:val="000000100000" w:firstRow="0" w:lastRow="0" w:firstColumn="0" w:lastColumn="0" w:oddVBand="0" w:evenVBand="0" w:oddHBand="1" w:evenHBand="0" w:firstRowFirstColumn="0" w:firstRowLastColumn="0" w:lastRowFirstColumn="0" w:lastRowLastColumn="0"/>
            </w:pPr>
            <w:r>
              <w:rPr>
                <w:rFonts w:hint="eastAsia"/>
                <w:noProof/>
              </w:rPr>
              <w:t>チョーシ</w:t>
            </w:r>
            <w:r w:rsidRPr="000E6E71">
              <w:rPr>
                <w:rFonts w:hint="eastAsia"/>
                <w:noProof/>
              </w:rPr>
              <w:t>教</w:t>
            </w:r>
            <w:r>
              <w:rPr>
                <w:rFonts w:hint="eastAsia"/>
                <w:noProof/>
              </w:rPr>
              <w:t>、イーリア</w:t>
            </w:r>
            <w:r>
              <w:rPr>
                <w:noProof/>
              </w:rPr>
              <w:t>教</w:t>
            </w:r>
          </w:p>
        </w:tc>
      </w:tr>
    </w:tbl>
    <w:p w:rsidR="000E6E71" w:rsidRDefault="000E6E71" w:rsidP="00AF3A40">
      <w:r w:rsidRPr="000E6E71">
        <w:rPr>
          <w:rFonts w:hint="eastAsia"/>
        </w:rPr>
        <w:t>数十年前までヲンジュクの一部だったが、コーリプス人が協力して独立した。パグン五国がここを味方に付け、リコチン討伐戦争に無理矢理巻き込もうとしている。理由は、リコチンの予想してないところから奇襲を仕掛けるためである。独立させたのは、当時今のヲンジュクエリアとオモテウランドが資源を巡って内戦を起こしており、それを治めるために独立させた。因みに内戦になっていたのはオモテウランド地域の人々が資源を独り占めしてヲンジ</w:t>
      </w:r>
      <w:r w:rsidRPr="000E6E71">
        <w:rPr>
          <w:rFonts w:hint="eastAsia"/>
        </w:rPr>
        <w:lastRenderedPageBreak/>
        <w:t>ュク地域には殆ど分け与えなかったためである。しかしコーリプス人はヲンジュクにもちゃんと分け与えている。世界では</w:t>
      </w:r>
      <w:r w:rsidRPr="000E6E71">
        <w:t>2カ国しかない二重王国制。ナリャタ人の王族とコーリプス人の王族が王。この国は教育に力を入れている。</w:t>
      </w:r>
    </w:p>
    <w:p w:rsidR="000E6E71" w:rsidRDefault="000E6E71" w:rsidP="000E6E71">
      <w:pPr>
        <w:pStyle w:val="2"/>
        <w:spacing w:before="166" w:after="99"/>
      </w:pPr>
      <w:r>
        <w:rPr>
          <w:rFonts w:hint="eastAsia"/>
        </w:rPr>
        <w:t>学園</w:t>
      </w:r>
      <w:r w:rsidR="00786FCF">
        <w:rPr>
          <w:rFonts w:hint="eastAsia"/>
        </w:rPr>
        <w:t>区</w:t>
      </w:r>
    </w:p>
    <w:p w:rsidR="00786FCF" w:rsidRDefault="00786FCF" w:rsidP="00786FCF">
      <w:pPr>
        <w:pStyle w:val="3"/>
        <w:spacing w:before="99"/>
      </w:pPr>
      <w:r>
        <w:rPr>
          <w:rFonts w:hint="eastAsia"/>
        </w:rPr>
        <w:t>【学児</w:t>
      </w:r>
      <w:r>
        <w:t>(がくじ)留学】</w:t>
      </w:r>
    </w:p>
    <w:p w:rsidR="00786FCF" w:rsidRDefault="00786FCF" w:rsidP="00786FCF">
      <w:r>
        <w:rPr>
          <w:rFonts w:hint="eastAsia"/>
        </w:rPr>
        <w:t>オモテウランドは学児留学という制度がある。それは、小学生になると親元を離れ、学園区で</w:t>
      </w:r>
      <w:r>
        <w:t>12年間勉強する。なお、その際教育費と生活費は国が全面負担するので家庭での負担は一切ない。</w:t>
      </w:r>
    </w:p>
    <w:p w:rsidR="00786FCF" w:rsidRDefault="00786FCF" w:rsidP="00786FCF"/>
    <w:p w:rsidR="00786FCF" w:rsidRDefault="00786FCF" w:rsidP="00786FCF">
      <w:pPr>
        <w:pStyle w:val="3"/>
        <w:spacing w:before="99"/>
      </w:pPr>
      <w:r>
        <w:rPr>
          <w:rFonts w:hint="eastAsia"/>
        </w:rPr>
        <w:t>【学園区について】</w:t>
      </w:r>
    </w:p>
    <w:p w:rsidR="00786FCF" w:rsidRDefault="00786FCF" w:rsidP="00786FCF">
      <w:r>
        <w:rPr>
          <w:rFonts w:hint="eastAsia"/>
        </w:rPr>
        <w:t>オモテウランドの中部にあり、全ての学校はこの地区にある。満</w:t>
      </w:r>
      <w:r>
        <w:t>9歳になる年(日本でいう小3)からこの地区にある学校で暮らす。なお、この地区には1世帯も住んでおらず、学生のみが居る。</w:t>
      </w:r>
    </w:p>
    <w:p w:rsidR="00786FCF" w:rsidRDefault="00786FCF" w:rsidP="00786FCF"/>
    <w:p w:rsidR="00786FCF" w:rsidRDefault="00786FCF" w:rsidP="00786FCF">
      <w:pPr>
        <w:pStyle w:val="3"/>
        <w:spacing w:before="99"/>
      </w:pPr>
      <w:r>
        <w:rPr>
          <w:rFonts w:hint="eastAsia"/>
        </w:rPr>
        <w:t>【学校】</w:t>
      </w:r>
    </w:p>
    <w:p w:rsidR="00786FCF" w:rsidRDefault="00786FCF" w:rsidP="00786FCF">
      <w:r>
        <w:rPr>
          <w:rFonts w:hint="eastAsia"/>
        </w:rPr>
        <w:t>日本でいう小学校、中学校、高校が一体化しており、</w:t>
      </w:r>
      <w:r>
        <w:t>12年間同じ学校に通い続ける。なお、小学校、中学校、高校という区分も存在しない。制服も存在しないので私服で学校生活を送る。</w:t>
      </w:r>
    </w:p>
    <w:p w:rsidR="00786FCF" w:rsidRDefault="00786FCF" w:rsidP="00786FCF"/>
    <w:p w:rsidR="00786FCF" w:rsidRDefault="00786FCF" w:rsidP="00786FCF">
      <w:pPr>
        <w:pStyle w:val="3"/>
        <w:spacing w:before="99"/>
      </w:pPr>
      <w:r>
        <w:rPr>
          <w:rFonts w:hint="eastAsia"/>
        </w:rPr>
        <w:t>【寮での暮らし】</w:t>
      </w:r>
    </w:p>
    <w:p w:rsidR="00786FCF" w:rsidRDefault="00786FCF" w:rsidP="00786FCF">
      <w:r>
        <w:rPr>
          <w:rFonts w:hint="eastAsia"/>
        </w:rPr>
        <w:t xml:space="preserve">　学校には生徒達が</w:t>
      </w:r>
      <w:r>
        <w:t>12年間暮らす宿が学園区全ての学校に併設されていて、そこで日常生活を送る。</w:t>
      </w:r>
    </w:p>
    <w:p w:rsidR="00786FCF" w:rsidRDefault="00786FCF" w:rsidP="00786FCF">
      <w:r>
        <w:rPr>
          <w:rFonts w:hint="eastAsia"/>
        </w:rPr>
        <w:t>これを学校寮と呼び、個室にはリビング・浴室があり、共用エリアには</w:t>
      </w:r>
      <w:r>
        <w:t>DK・大浴場などがある。</w:t>
      </w:r>
    </w:p>
    <w:p w:rsidR="00786FCF" w:rsidRDefault="00786FCF" w:rsidP="00786FCF">
      <w:r>
        <w:rPr>
          <w:rFonts w:hint="eastAsia"/>
        </w:rPr>
        <w:t xml:space="preserve">　オモテウランドは</w:t>
      </w:r>
      <w:r>
        <w:t>1年を通して暑く乾燥しているため、グラウンドは地下に設けられており、学校施設の冷房&amp;加湿もしっかり行われている。</w:t>
      </w:r>
    </w:p>
    <w:p w:rsidR="00786FCF" w:rsidRDefault="00786FCF" w:rsidP="00786FCF">
      <w:r>
        <w:rPr>
          <w:rFonts w:hint="eastAsia"/>
        </w:rPr>
        <w:t xml:space="preserve">　寮では基本的に自分で身の回りの事は行う。掃除、洗濯、自炊などを自分たちでさせることで、自立を促す。なお、大浴場は学校が管理しているため生徒の作業はない。</w:t>
      </w:r>
    </w:p>
    <w:p w:rsidR="00786FCF" w:rsidRDefault="00786FCF" w:rsidP="00786FCF"/>
    <w:p w:rsidR="00786FCF" w:rsidRDefault="00786FCF" w:rsidP="00786FCF">
      <w:pPr>
        <w:pStyle w:val="3"/>
        <w:spacing w:before="99"/>
      </w:pPr>
      <w:r>
        <w:rPr>
          <w:rFonts w:hint="eastAsia"/>
        </w:rPr>
        <w:t>【学校の年間予定】</w:t>
      </w:r>
    </w:p>
    <w:p w:rsidR="00786FCF" w:rsidRDefault="00786FCF" w:rsidP="00786FCF">
      <w:r>
        <w:rPr>
          <w:rFonts w:hint="eastAsia"/>
        </w:rPr>
        <w:t>年間予定は基本的に法律で決まっていて、下記のようになっている</w:t>
      </w:r>
      <w:r>
        <w:t>(特例は除く)。なお、世界共通ルールとして年度始め=元日である。オモテウランドは夏冬は緯度が小さいため温度差はあまりない。なお家に帰れるのは学期末後の1ヶ月3回のみである。</w:t>
      </w:r>
    </w:p>
    <w:p w:rsidR="00786FCF" w:rsidRDefault="00786FCF" w:rsidP="00786FCF"/>
    <w:p w:rsidR="00786FCF" w:rsidRDefault="00786FCF" w:rsidP="00786FCF">
      <w:r>
        <w:t>1月 正月休み(1ヶ月丸々)</w:t>
      </w:r>
    </w:p>
    <w:p w:rsidR="00786FCF" w:rsidRDefault="00786FCF" w:rsidP="00786FCF">
      <w:r>
        <w:t>2月 1学期スタート、入学式</w:t>
      </w:r>
    </w:p>
    <w:p w:rsidR="00786FCF" w:rsidRDefault="00786FCF" w:rsidP="00786FCF">
      <w:r>
        <w:t>3月 入学親睦会</w:t>
      </w:r>
    </w:p>
    <w:p w:rsidR="00786FCF" w:rsidRDefault="00786FCF" w:rsidP="00786FCF">
      <w:r>
        <w:t xml:space="preserve">4月 </w:t>
      </w:r>
    </w:p>
    <w:p w:rsidR="00786FCF" w:rsidRDefault="00786FCF" w:rsidP="00786FCF">
      <w:r>
        <w:t>5月 音楽祭</w:t>
      </w:r>
    </w:p>
    <w:p w:rsidR="00786FCF" w:rsidRDefault="00786FCF" w:rsidP="00786FCF">
      <w:r>
        <w:t>6月 1学期中間考査</w:t>
      </w:r>
    </w:p>
    <w:p w:rsidR="00786FCF" w:rsidRDefault="00786FCF" w:rsidP="00786FCF">
      <w:r>
        <w:t>7月 校外学習</w:t>
      </w:r>
    </w:p>
    <w:p w:rsidR="00786FCF" w:rsidRDefault="00786FCF" w:rsidP="00786FCF">
      <w:r>
        <w:t xml:space="preserve">8月 </w:t>
      </w:r>
    </w:p>
    <w:p w:rsidR="00786FCF" w:rsidRDefault="00786FCF" w:rsidP="00786FCF">
      <w:r>
        <w:lastRenderedPageBreak/>
        <w:t>9月 1学期期末考査、1学期終了</w:t>
      </w:r>
    </w:p>
    <w:p w:rsidR="00786FCF" w:rsidRDefault="00786FCF" w:rsidP="00786FCF">
      <w:r>
        <w:t>10月 長期休暇</w:t>
      </w:r>
    </w:p>
    <w:p w:rsidR="00786FCF" w:rsidRDefault="00786FCF" w:rsidP="00786FCF">
      <w:r>
        <w:t>11月 2学期開始</w:t>
      </w:r>
    </w:p>
    <w:p w:rsidR="00786FCF" w:rsidRDefault="00786FCF" w:rsidP="00786FCF">
      <w:r>
        <w:t>12月 独立記念パレード</w:t>
      </w:r>
    </w:p>
    <w:p w:rsidR="00786FCF" w:rsidRDefault="00786FCF" w:rsidP="00786FCF">
      <w:r>
        <w:t xml:space="preserve">13月 </w:t>
      </w:r>
    </w:p>
    <w:p w:rsidR="00786FCF" w:rsidRDefault="00786FCF" w:rsidP="00786FCF">
      <w:r>
        <w:t>14月 2学期中間考査</w:t>
      </w:r>
    </w:p>
    <w:p w:rsidR="00786FCF" w:rsidRDefault="00786FCF" w:rsidP="00786FCF">
      <w:r>
        <w:t>15月 体育祭</w:t>
      </w:r>
    </w:p>
    <w:p w:rsidR="00786FCF" w:rsidRDefault="00786FCF" w:rsidP="00786FCF">
      <w:r>
        <w:t>16月 遠足(</w:t>
      </w:r>
      <w:r>
        <w:rPr>
          <w:rFonts w:hint="eastAsia"/>
        </w:rPr>
        <w:t>〜</w:t>
      </w:r>
      <w:r>
        <w:t>6年生)、修学旅行(7年生</w:t>
      </w:r>
      <w:r>
        <w:rPr>
          <w:rFonts w:hint="eastAsia"/>
        </w:rPr>
        <w:t>〜</w:t>
      </w:r>
      <w:r>
        <w:t>)</w:t>
      </w:r>
    </w:p>
    <w:p w:rsidR="00786FCF" w:rsidRDefault="00786FCF" w:rsidP="00786FCF">
      <w:r>
        <w:t xml:space="preserve">17月 </w:t>
      </w:r>
    </w:p>
    <w:p w:rsidR="00786FCF" w:rsidRDefault="00786FCF" w:rsidP="00786FCF">
      <w:r>
        <w:t>18月 2学期期末考査、2学期終了</w:t>
      </w:r>
    </w:p>
    <w:p w:rsidR="00786FCF" w:rsidRDefault="00786FCF" w:rsidP="00786FCF">
      <w:r>
        <w:t>19月 長期休暇</w:t>
      </w:r>
    </w:p>
    <w:p w:rsidR="00786FCF" w:rsidRDefault="00786FCF" w:rsidP="00786FCF">
      <w:r>
        <w:t>20月 3学期開始</w:t>
      </w:r>
    </w:p>
    <w:p w:rsidR="00786FCF" w:rsidRDefault="00786FCF" w:rsidP="00786FCF">
      <w:r>
        <w:t>21月</w:t>
      </w:r>
    </w:p>
    <w:p w:rsidR="00786FCF" w:rsidRDefault="00786FCF" w:rsidP="00786FCF">
      <w:r>
        <w:t xml:space="preserve">22月 </w:t>
      </w:r>
    </w:p>
    <w:p w:rsidR="00786FCF" w:rsidRDefault="00786FCF" w:rsidP="00786FCF">
      <w:r>
        <w:t>23月 3学期中間考査</w:t>
      </w:r>
    </w:p>
    <w:p w:rsidR="00786FCF" w:rsidRDefault="00786FCF" w:rsidP="00786FCF">
      <w:r>
        <w:t>24月 文化祭</w:t>
      </w:r>
    </w:p>
    <w:p w:rsidR="00786FCF" w:rsidRDefault="00786FCF" w:rsidP="00786FCF">
      <w:r>
        <w:t xml:space="preserve">25月 </w:t>
      </w:r>
    </w:p>
    <w:p w:rsidR="00786FCF" w:rsidRDefault="00786FCF" w:rsidP="00786FCF">
      <w:r>
        <w:t>26月 3学期期末考査</w:t>
      </w:r>
    </w:p>
    <w:p w:rsidR="00786FCF" w:rsidRDefault="00786FCF" w:rsidP="00786FCF">
      <w:r>
        <w:t>27月 3学期終了(</w:t>
      </w:r>
      <w:r>
        <w:rPr>
          <w:rFonts w:hint="eastAsia"/>
        </w:rPr>
        <w:t>〜</w:t>
      </w:r>
      <w:r>
        <w:t>11年生)、卒業式(12年生)</w:t>
      </w:r>
    </w:p>
    <w:p w:rsidR="00786FCF" w:rsidRDefault="00786FCF" w:rsidP="00786FCF"/>
    <w:p w:rsidR="00786FCF" w:rsidRDefault="00786FCF" w:rsidP="00786FCF">
      <w:pPr>
        <w:pStyle w:val="3"/>
        <w:spacing w:before="99"/>
      </w:pPr>
      <w:r>
        <w:rPr>
          <w:rFonts w:hint="eastAsia"/>
        </w:rPr>
        <w:t>【日常生活】</w:t>
      </w:r>
    </w:p>
    <w:p w:rsidR="00786FCF" w:rsidRDefault="00786FCF" w:rsidP="00786FCF">
      <w:r>
        <w:rPr>
          <w:rFonts w:hint="eastAsia"/>
        </w:rPr>
        <w:t>子供は勿論成長するため、服のサイズが合わなくなっていく。そのため服を定期的に買い換える必要がある。国が各学校に衣服を寄贈しており、子供はその中から気に入った服を選んで手に入れている。また、</w:t>
      </w:r>
      <w:r>
        <w:rPr>
          <w:rFonts w:hint="eastAsia"/>
        </w:rPr>
        <w:t>着られなく</w:t>
      </w:r>
      <w:r>
        <w:rPr>
          <w:rFonts w:hint="eastAsia"/>
        </w:rPr>
        <w:t>なった服は使える限り下の学年の子にあげる。</w:t>
      </w:r>
    </w:p>
    <w:p w:rsidR="00786FCF" w:rsidRDefault="00786FCF" w:rsidP="00786FCF"/>
    <w:p w:rsidR="00786FCF" w:rsidRDefault="00786FCF" w:rsidP="00786FCF">
      <w:pPr>
        <w:pStyle w:val="3"/>
        <w:spacing w:before="99"/>
      </w:pPr>
      <w:r>
        <w:rPr>
          <w:rFonts w:hint="eastAsia"/>
        </w:rPr>
        <w:t>【大学】</w:t>
      </w:r>
    </w:p>
    <w:p w:rsidR="00786FCF" w:rsidRDefault="00786FCF" w:rsidP="00786FCF">
      <w:r>
        <w:rPr>
          <w:rFonts w:hint="eastAsia"/>
        </w:rPr>
        <w:t>学校を</w:t>
      </w:r>
      <w:r>
        <w:t>12年かけて卒業した後は就職か進学かを選べる。進学した場合は学園区にある大学から選べる。学力試験はなく、書類審査と面接のみで評価される。日本のように受験形式を選べる訳でもなく、この形式のみである。基本的には合格するので、篩にかける目的ではなく、どういった人物なのかを知るために行う。そのため浪人生はほぼいない。</w:t>
      </w:r>
    </w:p>
    <w:p w:rsidR="00786FCF" w:rsidRDefault="00786FCF" w:rsidP="00786FCF">
      <w:r>
        <w:rPr>
          <w:rFonts w:hint="eastAsia"/>
        </w:rPr>
        <w:t xml:space="preserve">　高専、短大、専門学校、大学院もない。大学は基本的に法学部が</w:t>
      </w:r>
      <w:r>
        <w:t>8年、医学部が7年、それ以外は6年である。学費は無料で、留年制度もある。留年してもお金がかからないが1回でも留年すると退学不可となるため、生徒は必死で頑張る。さらには入学親睦会で先生が作る紹介スライドには留年回数が表示されるため、クラス中で笑いものにされる。そんな空気で自己紹介をしないといけないから地獄である。</w:t>
      </w:r>
    </w:p>
    <w:p w:rsidR="00786FCF" w:rsidRDefault="00786FCF" w:rsidP="00786FCF">
      <w:r>
        <w:rPr>
          <w:rFonts w:hint="eastAsia"/>
        </w:rPr>
        <w:t xml:space="preserve">　大学院がないのは、この国の大学は大学院レベルまで学習出来るからである。だから日本より長めの教育年数になっている。しかし、</w:t>
      </w:r>
      <w:r>
        <w:t>6年制学部は1年で準学士、2年で学士、4年で修士を取得でき、そのタイミングで卒業できる。6年通って卒業できれば博士である。</w:t>
      </w:r>
    </w:p>
    <w:p w:rsidR="00786FCF" w:rsidRDefault="00786FCF" w:rsidP="00786FCF"/>
    <w:p w:rsidR="00786FCF" w:rsidRDefault="00786FCF" w:rsidP="00786FCF">
      <w:pPr>
        <w:pStyle w:val="3"/>
        <w:spacing w:before="99"/>
      </w:pPr>
      <w:r>
        <w:rPr>
          <w:rFonts w:hint="eastAsia"/>
        </w:rPr>
        <w:t>【学校で習う教科】</w:t>
      </w:r>
    </w:p>
    <w:p w:rsidR="00786FCF" w:rsidRDefault="00786FCF" w:rsidP="00786FCF">
      <w:r>
        <w:rPr>
          <w:rFonts w:hint="eastAsia"/>
        </w:rPr>
        <w:t>・</w:t>
      </w:r>
      <w:r>
        <w:t>1</w:t>
      </w:r>
      <w:r>
        <w:rPr>
          <w:rFonts w:hint="eastAsia"/>
        </w:rPr>
        <w:t>〜</w:t>
      </w:r>
      <w:r>
        <w:t>6年生</w:t>
      </w:r>
    </w:p>
    <w:p w:rsidR="00786FCF" w:rsidRDefault="00786FCF" w:rsidP="00786FCF">
      <w:r>
        <w:rPr>
          <w:rFonts w:hint="eastAsia"/>
        </w:rPr>
        <w:t>国語</w:t>
      </w:r>
      <w:r>
        <w:t>(キーリアフィロ語)</w:t>
      </w:r>
    </w:p>
    <w:p w:rsidR="00786FCF" w:rsidRDefault="00786FCF" w:rsidP="00786FCF">
      <w:r>
        <w:rPr>
          <w:rFonts w:hint="eastAsia"/>
        </w:rPr>
        <w:t>算数</w:t>
      </w:r>
    </w:p>
    <w:p w:rsidR="00786FCF" w:rsidRDefault="00786FCF" w:rsidP="00786FCF">
      <w:r>
        <w:rPr>
          <w:rFonts w:hint="eastAsia"/>
        </w:rPr>
        <w:t>生活</w:t>
      </w:r>
      <w:r>
        <w:t>(理科+社会+家庭科(衣住)+道徳)</w:t>
      </w:r>
    </w:p>
    <w:p w:rsidR="00786FCF" w:rsidRDefault="00786FCF" w:rsidP="00786FCF">
      <w:r>
        <w:rPr>
          <w:rFonts w:hint="eastAsia"/>
        </w:rPr>
        <w:t>芸術</w:t>
      </w:r>
      <w:r>
        <w:t>(図工+音楽+習字+美術)</w:t>
      </w:r>
    </w:p>
    <w:p w:rsidR="00786FCF" w:rsidRDefault="00786FCF" w:rsidP="00786FCF">
      <w:r>
        <w:rPr>
          <w:rFonts w:hint="eastAsia"/>
        </w:rPr>
        <w:lastRenderedPageBreak/>
        <w:t>健康</w:t>
      </w:r>
      <w:r>
        <w:t>(保健+体育+家庭科(食))</w:t>
      </w:r>
    </w:p>
    <w:p w:rsidR="00786FCF" w:rsidRDefault="00786FCF" w:rsidP="00786FCF">
      <w:r>
        <w:rPr>
          <w:rFonts w:hint="eastAsia"/>
        </w:rPr>
        <w:t>アース語</w:t>
      </w:r>
    </w:p>
    <w:p w:rsidR="00786FCF" w:rsidRDefault="00786FCF" w:rsidP="00786FCF">
      <w:r>
        <w:rPr>
          <w:rFonts w:hint="eastAsia"/>
        </w:rPr>
        <w:t>修身</w:t>
      </w:r>
      <w:r>
        <w:t>(学活+総合)</w:t>
      </w:r>
    </w:p>
    <w:p w:rsidR="00786FCF" w:rsidRDefault="00786FCF" w:rsidP="00786FCF"/>
    <w:p w:rsidR="00786FCF" w:rsidRDefault="00786FCF" w:rsidP="00786FCF">
      <w:r>
        <w:rPr>
          <w:rFonts w:hint="eastAsia"/>
        </w:rPr>
        <w:t>・</w:t>
      </w:r>
      <w:r>
        <w:t>7</w:t>
      </w:r>
      <w:r>
        <w:rPr>
          <w:rFonts w:hint="eastAsia"/>
        </w:rPr>
        <w:t>〜</w:t>
      </w:r>
      <w:r>
        <w:t>9年生</w:t>
      </w:r>
    </w:p>
    <w:p w:rsidR="00786FCF" w:rsidRDefault="00786FCF" w:rsidP="00786FCF">
      <w:r>
        <w:rPr>
          <w:rFonts w:hint="eastAsia"/>
        </w:rPr>
        <w:t>国語</w:t>
      </w:r>
    </w:p>
    <w:p w:rsidR="00786FCF" w:rsidRDefault="00786FCF" w:rsidP="00786FCF">
      <w:r>
        <w:rPr>
          <w:rFonts w:hint="eastAsia"/>
        </w:rPr>
        <w:t>数学</w:t>
      </w:r>
    </w:p>
    <w:p w:rsidR="00786FCF" w:rsidRDefault="00786FCF" w:rsidP="00786FCF">
      <w:r>
        <w:rPr>
          <w:rFonts w:hint="eastAsia"/>
        </w:rPr>
        <w:t>理科</w:t>
      </w:r>
    </w:p>
    <w:p w:rsidR="00786FCF" w:rsidRDefault="00786FCF" w:rsidP="00786FCF">
      <w:r>
        <w:rPr>
          <w:rFonts w:hint="eastAsia"/>
        </w:rPr>
        <w:t>生活</w:t>
      </w:r>
      <w:r>
        <w:t>(社会+家庭科(衣住)+道徳)</w:t>
      </w:r>
    </w:p>
    <w:p w:rsidR="00786FCF" w:rsidRDefault="00786FCF" w:rsidP="00786FCF">
      <w:r>
        <w:rPr>
          <w:rFonts w:hint="eastAsia"/>
        </w:rPr>
        <w:t>芸術</w:t>
      </w:r>
      <w:r>
        <w:t>(音楽+美術)</w:t>
      </w:r>
    </w:p>
    <w:p w:rsidR="00786FCF" w:rsidRDefault="00786FCF" w:rsidP="00786FCF">
      <w:r>
        <w:rPr>
          <w:rFonts w:hint="eastAsia"/>
        </w:rPr>
        <w:t>体育</w:t>
      </w:r>
    </w:p>
    <w:p w:rsidR="00786FCF" w:rsidRDefault="00786FCF" w:rsidP="00786FCF">
      <w:r>
        <w:rPr>
          <w:rFonts w:hint="eastAsia"/>
        </w:rPr>
        <w:t>保健</w:t>
      </w:r>
      <w:r>
        <w:t>(保健+家庭科(食))</w:t>
      </w:r>
    </w:p>
    <w:p w:rsidR="00786FCF" w:rsidRDefault="00786FCF" w:rsidP="00786FCF">
      <w:r>
        <w:rPr>
          <w:rFonts w:hint="eastAsia"/>
        </w:rPr>
        <w:t>アース語</w:t>
      </w:r>
    </w:p>
    <w:p w:rsidR="00786FCF" w:rsidRDefault="00786FCF" w:rsidP="00786FCF">
      <w:r>
        <w:rPr>
          <w:rFonts w:hint="eastAsia"/>
        </w:rPr>
        <w:t>修身</w:t>
      </w:r>
      <w:r>
        <w:t>(学活+総合)</w:t>
      </w:r>
    </w:p>
    <w:p w:rsidR="00786FCF" w:rsidRDefault="00786FCF" w:rsidP="00786FCF"/>
    <w:p w:rsidR="00786FCF" w:rsidRDefault="00786FCF" w:rsidP="00786FCF">
      <w:r>
        <w:rPr>
          <w:rFonts w:hint="eastAsia"/>
        </w:rPr>
        <w:t>・</w:t>
      </w:r>
      <w:r>
        <w:t>10</w:t>
      </w:r>
      <w:r>
        <w:rPr>
          <w:rFonts w:hint="eastAsia"/>
        </w:rPr>
        <w:t>〜</w:t>
      </w:r>
      <w:r>
        <w:t>12年生</w:t>
      </w:r>
    </w:p>
    <w:p w:rsidR="00786FCF" w:rsidRDefault="00786FCF" w:rsidP="00786FCF">
      <w:r>
        <w:rPr>
          <w:rFonts w:hint="eastAsia"/>
        </w:rPr>
        <w:t>国語</w:t>
      </w:r>
    </w:p>
    <w:p w:rsidR="00786FCF" w:rsidRDefault="00786FCF" w:rsidP="00786FCF">
      <w:r>
        <w:rPr>
          <w:rFonts w:hint="eastAsia"/>
        </w:rPr>
        <w:t>数学</w:t>
      </w:r>
    </w:p>
    <w:p w:rsidR="00786FCF" w:rsidRDefault="00786FCF" w:rsidP="00786FCF">
      <w:r>
        <w:rPr>
          <w:rFonts w:hint="eastAsia"/>
        </w:rPr>
        <w:t>化学</w:t>
      </w:r>
      <w:r>
        <w:t>(選択)</w:t>
      </w:r>
    </w:p>
    <w:p w:rsidR="00786FCF" w:rsidRDefault="00786FCF" w:rsidP="00786FCF">
      <w:r>
        <w:rPr>
          <w:rFonts w:hint="eastAsia"/>
        </w:rPr>
        <w:t>物理</w:t>
      </w:r>
      <w:r>
        <w:t>(選択)</w:t>
      </w:r>
    </w:p>
    <w:p w:rsidR="00786FCF" w:rsidRDefault="00786FCF" w:rsidP="00786FCF">
      <w:r>
        <w:rPr>
          <w:rFonts w:hint="eastAsia"/>
        </w:rPr>
        <w:t>歴史</w:t>
      </w:r>
    </w:p>
    <w:p w:rsidR="00786FCF" w:rsidRDefault="00786FCF" w:rsidP="00786FCF">
      <w:r>
        <w:rPr>
          <w:rFonts w:hint="eastAsia"/>
        </w:rPr>
        <w:t>現代</w:t>
      </w:r>
      <w:r>
        <w:t>(現代社会+情報)</w:t>
      </w:r>
    </w:p>
    <w:p w:rsidR="00786FCF" w:rsidRDefault="00786FCF" w:rsidP="00786FCF">
      <w:r>
        <w:rPr>
          <w:rFonts w:hint="eastAsia"/>
        </w:rPr>
        <w:t>家庭科</w:t>
      </w:r>
    </w:p>
    <w:p w:rsidR="00786FCF" w:rsidRDefault="00786FCF" w:rsidP="00786FCF">
      <w:r>
        <w:rPr>
          <w:rFonts w:hint="eastAsia"/>
        </w:rPr>
        <w:t>情報処理</w:t>
      </w:r>
      <w:r>
        <w:t>(選択)</w:t>
      </w:r>
    </w:p>
    <w:p w:rsidR="00786FCF" w:rsidRDefault="00786FCF" w:rsidP="00786FCF">
      <w:r>
        <w:rPr>
          <w:rFonts w:hint="eastAsia"/>
        </w:rPr>
        <w:t>音楽</w:t>
      </w:r>
      <w:r>
        <w:t>(選択)</w:t>
      </w:r>
    </w:p>
    <w:p w:rsidR="00786FCF" w:rsidRDefault="00786FCF" w:rsidP="00786FCF">
      <w:r>
        <w:rPr>
          <w:rFonts w:hint="eastAsia"/>
        </w:rPr>
        <w:t>美術</w:t>
      </w:r>
      <w:r>
        <w:t>(選択)</w:t>
      </w:r>
    </w:p>
    <w:p w:rsidR="00786FCF" w:rsidRDefault="00786FCF" w:rsidP="00786FCF">
      <w:r>
        <w:rPr>
          <w:rFonts w:hint="eastAsia"/>
        </w:rPr>
        <w:t>保健</w:t>
      </w:r>
    </w:p>
    <w:p w:rsidR="00786FCF" w:rsidRDefault="00786FCF" w:rsidP="00786FCF">
      <w:r>
        <w:rPr>
          <w:rFonts w:hint="eastAsia"/>
        </w:rPr>
        <w:t>体育</w:t>
      </w:r>
      <w:r>
        <w:t>(選択)</w:t>
      </w:r>
    </w:p>
    <w:p w:rsidR="00786FCF" w:rsidRDefault="00786FCF" w:rsidP="00786FCF">
      <w:r>
        <w:rPr>
          <w:rFonts w:hint="eastAsia"/>
        </w:rPr>
        <w:t>アース語</w:t>
      </w:r>
    </w:p>
    <w:p w:rsidR="00786FCF" w:rsidRDefault="00786FCF" w:rsidP="00786FCF">
      <w:r>
        <w:rPr>
          <w:rFonts w:hint="eastAsia"/>
        </w:rPr>
        <w:t>アクアート語</w:t>
      </w:r>
      <w:r>
        <w:t>(選択)</w:t>
      </w:r>
    </w:p>
    <w:p w:rsidR="00786FCF" w:rsidRDefault="00786FCF" w:rsidP="00786FCF">
      <w:r>
        <w:rPr>
          <w:rFonts w:hint="eastAsia"/>
        </w:rPr>
        <w:t>漢語</w:t>
      </w:r>
      <w:r>
        <w:t>(選択)</w:t>
      </w:r>
    </w:p>
    <w:p w:rsidR="00786FCF" w:rsidRDefault="00786FCF" w:rsidP="00786FCF">
      <w:r>
        <w:rPr>
          <w:rFonts w:hint="eastAsia"/>
        </w:rPr>
        <w:t>修身</w:t>
      </w:r>
      <w:r>
        <w:t>(道徳+学活+総合)</w:t>
      </w:r>
    </w:p>
    <w:p w:rsidR="00786FCF" w:rsidRDefault="00786FCF" w:rsidP="00786FCF"/>
    <w:p w:rsidR="00786FCF" w:rsidRDefault="00786FCF" w:rsidP="00786FCF">
      <w:r>
        <w:rPr>
          <w:rFonts w:hint="eastAsia"/>
        </w:rPr>
        <w:t>選択科目は</w:t>
      </w:r>
      <w:r>
        <w:t>10年生進級時に選択出来る。</w:t>
      </w:r>
    </w:p>
    <w:p w:rsidR="00786FCF" w:rsidRDefault="00786FCF" w:rsidP="00786FCF">
      <w:r>
        <w:rPr>
          <w:rFonts w:hint="eastAsia"/>
        </w:rPr>
        <w:t>組み合わせは以下の通り。</w:t>
      </w:r>
    </w:p>
    <w:p w:rsidR="00786FCF" w:rsidRDefault="00786FCF" w:rsidP="00786FCF">
      <w:r>
        <w:rPr>
          <w:rFonts w:hint="eastAsia"/>
        </w:rPr>
        <w:t>化学・物理</w:t>
      </w:r>
      <w:r>
        <w:t xml:space="preserve"> or アクアート語・漢語</w:t>
      </w:r>
    </w:p>
    <w:p w:rsidR="00786FCF" w:rsidRDefault="00786FCF" w:rsidP="00786FCF">
      <w:r>
        <w:rPr>
          <w:rFonts w:hint="eastAsia"/>
        </w:rPr>
        <w:t>体育</w:t>
      </w:r>
      <w:r>
        <w:t xml:space="preserve"> or 情報処理</w:t>
      </w:r>
      <w:bookmarkStart w:id="0" w:name="_GoBack"/>
      <w:bookmarkEnd w:id="0"/>
    </w:p>
    <w:p w:rsidR="00786FCF" w:rsidRDefault="00786FCF" w:rsidP="00786FCF">
      <w:r>
        <w:rPr>
          <w:rFonts w:hint="eastAsia"/>
        </w:rPr>
        <w:t>音楽</w:t>
      </w:r>
      <w:r>
        <w:t xml:space="preserve"> or 美術</w:t>
      </w:r>
    </w:p>
    <w:p w:rsidR="00786FCF" w:rsidRDefault="00786FCF" w:rsidP="00786FCF"/>
    <w:p w:rsidR="00786FCF" w:rsidRPr="00786FCF" w:rsidRDefault="00786FCF" w:rsidP="00786FCF">
      <w:pPr>
        <w:rPr>
          <w:rFonts w:hint="eastAsia"/>
        </w:rPr>
      </w:pPr>
      <w:r>
        <w:rPr>
          <w:rFonts w:hint="eastAsia"/>
        </w:rPr>
        <w:t>なお、歴史の授業はオモテウランド</w:t>
      </w:r>
      <w:r>
        <w:rPr>
          <w:rFonts w:hint="eastAsia"/>
        </w:rPr>
        <w:t>の</w:t>
      </w:r>
      <w:r>
        <w:rPr>
          <w:rFonts w:hint="eastAsia"/>
        </w:rPr>
        <w:t>歴史が浅いため専ら世界史のみである。</w:t>
      </w:r>
    </w:p>
    <w:p w:rsidR="000E6E71" w:rsidRDefault="000E6E71" w:rsidP="00FB0E96">
      <w:pPr>
        <w:pStyle w:val="1"/>
        <w:spacing w:before="265" w:after="99"/>
      </w:pPr>
      <w:r>
        <w:rPr>
          <w:rFonts w:hint="eastAsia"/>
        </w:rPr>
        <w:lastRenderedPageBreak/>
        <w:t>人種割合</w:t>
      </w:r>
    </w:p>
    <w:p w:rsidR="000E6E71" w:rsidRDefault="000E6E71" w:rsidP="00FB0E96">
      <w:pPr>
        <w:sectPr w:rsidR="000E6E71" w:rsidSect="000E6E71">
          <w:pgSz w:w="11906" w:h="16838" w:code="9"/>
          <w:pgMar w:top="1077" w:right="1077" w:bottom="1077" w:left="1077" w:header="851" w:footer="992" w:gutter="0"/>
          <w:pgNumType w:start="1"/>
          <w:cols w:space="425"/>
          <w:docGrid w:type="lines" w:linePitch="332"/>
        </w:sectPr>
      </w:pPr>
      <w:r>
        <w:rPr>
          <w:rFonts w:hint="eastAsia"/>
          <w:noProof/>
        </w:rPr>
        <w:drawing>
          <wp:inline distT="0" distB="0" distL="0" distR="0" wp14:anchorId="4A2ACA0C" wp14:editId="6695FF21">
            <wp:extent cx="5486400" cy="3200400"/>
            <wp:effectExtent l="0" t="0" r="0" b="0"/>
            <wp:docPr id="3" name="グラフ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0E6E71" w:rsidRDefault="000E6E71" w:rsidP="00AF3A40">
      <w:pPr>
        <w:sectPr w:rsidR="000E6E71" w:rsidSect="00E96E6C">
          <w:type w:val="continuous"/>
          <w:pgSz w:w="11906" w:h="16838" w:code="9"/>
          <w:pgMar w:top="1077" w:right="1077" w:bottom="1077" w:left="1077" w:header="851" w:footer="992" w:gutter="0"/>
          <w:cols w:space="425"/>
          <w:docGrid w:type="lines" w:linePitch="332"/>
        </w:sectPr>
      </w:pPr>
    </w:p>
    <w:p w:rsidR="000E6E71" w:rsidRDefault="000E6E71" w:rsidP="000E6E71">
      <w:pPr>
        <w:pStyle w:val="1"/>
        <w:spacing w:before="265" w:after="99"/>
      </w:pPr>
      <w:r>
        <w:t>行政区画</w:t>
      </w:r>
    </w:p>
    <w:p w:rsidR="000E6E71" w:rsidRPr="000E6E71" w:rsidRDefault="000E6E71" w:rsidP="000E6E71">
      <w:pPr>
        <w:rPr>
          <w:rFonts w:hint="eastAsia"/>
        </w:rPr>
      </w:pPr>
      <w:r>
        <w:rPr>
          <w:rFonts w:hint="eastAsia"/>
          <w:noProof/>
        </w:rPr>
        <w:drawing>
          <wp:inline distT="0" distB="0" distL="0" distR="0">
            <wp:extent cx="3482340" cy="3482340"/>
            <wp:effectExtent l="0" t="0" r="3810" b="381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オモテウランド_行政区画.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82548" cy="3482548"/>
                    </a:xfrm>
                    <a:prstGeom prst="rect">
                      <a:avLst/>
                    </a:prstGeom>
                  </pic:spPr>
                </pic:pic>
              </a:graphicData>
            </a:graphic>
          </wp:inline>
        </w:drawing>
      </w:r>
    </w:p>
    <w:sectPr w:rsidR="000E6E71" w:rsidRPr="000E6E71" w:rsidSect="000E6E71">
      <w:type w:val="continuous"/>
      <w:pgSz w:w="11906" w:h="16838" w:code="9"/>
      <w:pgMar w:top="1077" w:right="1077" w:bottom="1077" w:left="1077" w:header="851" w:footer="992" w:gutter="0"/>
      <w:cols w:space="425"/>
      <w:docGrid w:type="lines" w:linePitch="33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7CC7" w:rsidRDefault="006A7CC7" w:rsidP="005732BA">
      <w:r>
        <w:separator/>
      </w:r>
    </w:p>
  </w:endnote>
  <w:endnote w:type="continuationSeparator" w:id="0">
    <w:p w:rsidR="006A7CC7" w:rsidRDefault="006A7CC7" w:rsidP="005732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7CC7" w:rsidRDefault="006A7CC7" w:rsidP="005732BA">
      <w:r>
        <w:separator/>
      </w:r>
    </w:p>
  </w:footnote>
  <w:footnote w:type="continuationSeparator" w:id="0">
    <w:p w:rsidR="006A7CC7" w:rsidRDefault="006A7CC7" w:rsidP="005732B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defaultTabStop w:val="840"/>
  <w:drawingGridHorizontalSpacing w:val="120"/>
  <w:drawingGridVerticalSpacing w:val="166"/>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CC7"/>
    <w:rsid w:val="00005E02"/>
    <w:rsid w:val="000E6E71"/>
    <w:rsid w:val="0016270D"/>
    <w:rsid w:val="002A1E02"/>
    <w:rsid w:val="00400799"/>
    <w:rsid w:val="00412CC7"/>
    <w:rsid w:val="00440083"/>
    <w:rsid w:val="00442155"/>
    <w:rsid w:val="00557FA3"/>
    <w:rsid w:val="005732BA"/>
    <w:rsid w:val="005B39E2"/>
    <w:rsid w:val="00656092"/>
    <w:rsid w:val="006A61AD"/>
    <w:rsid w:val="006A7CC7"/>
    <w:rsid w:val="0071170D"/>
    <w:rsid w:val="00717337"/>
    <w:rsid w:val="0078620C"/>
    <w:rsid w:val="00786FCF"/>
    <w:rsid w:val="00806655"/>
    <w:rsid w:val="0087177D"/>
    <w:rsid w:val="008731DC"/>
    <w:rsid w:val="008A60F4"/>
    <w:rsid w:val="009344FA"/>
    <w:rsid w:val="00934DC0"/>
    <w:rsid w:val="00AA772F"/>
    <w:rsid w:val="00AB00E3"/>
    <w:rsid w:val="00AC3525"/>
    <w:rsid w:val="00AF3A40"/>
    <w:rsid w:val="00B5663C"/>
    <w:rsid w:val="00B72EDD"/>
    <w:rsid w:val="00BC68F5"/>
    <w:rsid w:val="00BD3D45"/>
    <w:rsid w:val="00C93DD9"/>
    <w:rsid w:val="00CC4BC2"/>
    <w:rsid w:val="00D03BF2"/>
    <w:rsid w:val="00D054F0"/>
    <w:rsid w:val="00D24723"/>
    <w:rsid w:val="00D25ADD"/>
    <w:rsid w:val="00D7380A"/>
    <w:rsid w:val="00E61018"/>
    <w:rsid w:val="00E74AF0"/>
    <w:rsid w:val="00E96E6C"/>
    <w:rsid w:val="00F351D5"/>
    <w:rsid w:val="00FB0E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7812DFEC-25E0-4B97-A2E3-E38388656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ＭＳ ゴシック" w:eastAsia="ＭＳ ゴシック" w:hAnsi="ＭＳ ゴシック" w:cstheme="minorBidi"/>
        <w:kern w:val="2"/>
        <w:sz w:val="24"/>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620C"/>
    <w:pPr>
      <w:widowControl w:val="0"/>
      <w:snapToGrid w:val="0"/>
      <w:jc w:val="both"/>
    </w:pPr>
  </w:style>
  <w:style w:type="paragraph" w:styleId="1">
    <w:name w:val="heading 1"/>
    <w:basedOn w:val="a"/>
    <w:next w:val="a"/>
    <w:link w:val="10"/>
    <w:uiPriority w:val="9"/>
    <w:qFormat/>
    <w:rsid w:val="0078620C"/>
    <w:pPr>
      <w:keepNext/>
      <w:pBdr>
        <w:top w:val="single" w:sz="18" w:space="1" w:color="595959" w:themeColor="text1" w:themeTint="A6"/>
        <w:left w:val="single" w:sz="18" w:space="4" w:color="595959" w:themeColor="text1" w:themeTint="A6"/>
        <w:bottom w:val="single" w:sz="18" w:space="1" w:color="595959" w:themeColor="text1" w:themeTint="A6"/>
        <w:right w:val="single" w:sz="18" w:space="4" w:color="595959" w:themeColor="text1" w:themeTint="A6"/>
      </w:pBdr>
      <w:shd w:val="clear" w:color="auto" w:fill="595959" w:themeFill="text1" w:themeFillTint="A6"/>
      <w:spacing w:beforeLines="80" w:before="80" w:afterLines="30" w:after="30"/>
      <w:outlineLvl w:val="0"/>
    </w:pPr>
    <w:rPr>
      <w:rFonts w:asciiTheme="majorHAnsi" w:eastAsiaTheme="majorEastAsia" w:hAnsiTheme="majorHAnsi" w:cstheme="majorBidi"/>
      <w:b/>
      <w:color w:val="FFFFFF" w:themeColor="background1"/>
      <w:sz w:val="32"/>
      <w:szCs w:val="24"/>
    </w:rPr>
  </w:style>
  <w:style w:type="paragraph" w:styleId="2">
    <w:name w:val="heading 2"/>
    <w:basedOn w:val="a"/>
    <w:next w:val="a"/>
    <w:link w:val="20"/>
    <w:uiPriority w:val="9"/>
    <w:unhideWhenUsed/>
    <w:qFormat/>
    <w:rsid w:val="0078620C"/>
    <w:pPr>
      <w:keepNext/>
      <w:pBdr>
        <w:bottom w:val="single" w:sz="12" w:space="1" w:color="595959" w:themeColor="text1" w:themeTint="A6"/>
      </w:pBdr>
      <w:spacing w:beforeLines="50" w:before="50" w:afterLines="30" w:after="30"/>
      <w:outlineLvl w:val="1"/>
    </w:pPr>
    <w:rPr>
      <w:rFonts w:asciiTheme="majorHAnsi" w:eastAsiaTheme="majorEastAsia" w:hAnsiTheme="majorHAnsi" w:cstheme="majorBidi"/>
      <w:b/>
      <w:sz w:val="28"/>
    </w:rPr>
  </w:style>
  <w:style w:type="paragraph" w:styleId="3">
    <w:name w:val="heading 3"/>
    <w:basedOn w:val="a"/>
    <w:next w:val="a"/>
    <w:link w:val="30"/>
    <w:uiPriority w:val="9"/>
    <w:unhideWhenUsed/>
    <w:qFormat/>
    <w:rsid w:val="0078620C"/>
    <w:pPr>
      <w:keepNext/>
      <w:spacing w:beforeLines="30" w:before="30"/>
      <w:outlineLvl w:val="2"/>
    </w:pPr>
    <w:rPr>
      <w:rFonts w:asciiTheme="majorHAnsi" w:eastAsiaTheme="majorEastAsia" w:hAnsiTheme="majorHAnsi" w:cstheme="majorBidi"/>
      <w:b/>
      <w:u w:val="single" w:color="595959" w:themeColor="text1" w:themeTint="A6"/>
    </w:rPr>
  </w:style>
  <w:style w:type="paragraph" w:styleId="4">
    <w:name w:val="heading 4"/>
    <w:basedOn w:val="a"/>
    <w:next w:val="a"/>
    <w:link w:val="40"/>
    <w:uiPriority w:val="9"/>
    <w:unhideWhenUsed/>
    <w:qFormat/>
    <w:rsid w:val="0078620C"/>
    <w:pPr>
      <w:keepNext/>
      <w:spacing w:beforeLines="20" w:before="20"/>
      <w:outlineLvl w:val="3"/>
    </w:pPr>
    <w:rPr>
      <w:rFonts w:asciiTheme="majorHAnsi" w:eastAsiaTheme="majorEastAsia" w:hAnsiTheme="majorHAnsi"/>
      <w:b/>
      <w:bCs/>
    </w:rPr>
  </w:style>
  <w:style w:type="paragraph" w:styleId="5">
    <w:name w:val="heading 5"/>
    <w:basedOn w:val="a"/>
    <w:next w:val="a"/>
    <w:link w:val="50"/>
    <w:uiPriority w:val="9"/>
    <w:unhideWhenUsed/>
    <w:qFormat/>
    <w:rsid w:val="0078620C"/>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8620C"/>
    <w:rPr>
      <w:rFonts w:asciiTheme="majorHAnsi" w:eastAsiaTheme="majorEastAsia" w:hAnsiTheme="majorHAnsi" w:cstheme="majorBidi"/>
      <w:b/>
      <w:color w:val="FFFFFF" w:themeColor="background1"/>
      <w:sz w:val="32"/>
      <w:szCs w:val="24"/>
      <w:shd w:val="clear" w:color="auto" w:fill="595959" w:themeFill="text1" w:themeFillTint="A6"/>
    </w:rPr>
  </w:style>
  <w:style w:type="character" w:customStyle="1" w:styleId="20">
    <w:name w:val="見出し 2 (文字)"/>
    <w:basedOn w:val="a0"/>
    <w:link w:val="2"/>
    <w:uiPriority w:val="9"/>
    <w:rsid w:val="0078620C"/>
    <w:rPr>
      <w:rFonts w:asciiTheme="majorHAnsi" w:eastAsiaTheme="majorEastAsia" w:hAnsiTheme="majorHAnsi" w:cstheme="majorBidi"/>
      <w:b/>
      <w:sz w:val="28"/>
    </w:rPr>
  </w:style>
  <w:style w:type="character" w:customStyle="1" w:styleId="30">
    <w:name w:val="見出し 3 (文字)"/>
    <w:basedOn w:val="a0"/>
    <w:link w:val="3"/>
    <w:uiPriority w:val="9"/>
    <w:rsid w:val="0078620C"/>
    <w:rPr>
      <w:rFonts w:asciiTheme="majorHAnsi" w:eastAsiaTheme="majorEastAsia" w:hAnsiTheme="majorHAnsi" w:cstheme="majorBidi"/>
      <w:b/>
      <w:sz w:val="24"/>
      <w:u w:val="single" w:color="595959" w:themeColor="text1" w:themeTint="A6"/>
    </w:rPr>
  </w:style>
  <w:style w:type="character" w:customStyle="1" w:styleId="40">
    <w:name w:val="見出し 4 (文字)"/>
    <w:basedOn w:val="a0"/>
    <w:link w:val="4"/>
    <w:uiPriority w:val="9"/>
    <w:rsid w:val="0078620C"/>
    <w:rPr>
      <w:rFonts w:asciiTheme="majorHAnsi" w:eastAsiaTheme="majorEastAsia" w:hAnsiTheme="majorHAnsi"/>
      <w:b/>
      <w:bCs/>
    </w:rPr>
  </w:style>
  <w:style w:type="character" w:customStyle="1" w:styleId="50">
    <w:name w:val="見出し 5 (文字)"/>
    <w:basedOn w:val="a0"/>
    <w:link w:val="5"/>
    <w:uiPriority w:val="9"/>
    <w:rsid w:val="0078620C"/>
    <w:rPr>
      <w:rFonts w:asciiTheme="majorHAnsi" w:eastAsiaTheme="majorEastAsia" w:hAnsiTheme="majorHAnsi" w:cstheme="majorBidi"/>
    </w:rPr>
  </w:style>
  <w:style w:type="paragraph" w:styleId="a3">
    <w:name w:val="caption"/>
    <w:basedOn w:val="a"/>
    <w:next w:val="a"/>
    <w:uiPriority w:val="35"/>
    <w:unhideWhenUsed/>
    <w:qFormat/>
    <w:rsid w:val="0078620C"/>
    <w:pPr>
      <w:jc w:val="center"/>
    </w:pPr>
    <w:rPr>
      <w:rFonts w:asciiTheme="majorHAnsi" w:eastAsiaTheme="majorEastAsia" w:hAnsiTheme="majorHAnsi"/>
      <w:bCs/>
      <w:szCs w:val="21"/>
    </w:rPr>
  </w:style>
  <w:style w:type="paragraph" w:styleId="a4">
    <w:name w:val="Title"/>
    <w:basedOn w:val="a"/>
    <w:next w:val="a"/>
    <w:link w:val="a5"/>
    <w:uiPriority w:val="10"/>
    <w:qFormat/>
    <w:rsid w:val="0078620C"/>
    <w:pPr>
      <w:jc w:val="left"/>
      <w:outlineLvl w:val="0"/>
    </w:pPr>
    <w:rPr>
      <w:rFonts w:asciiTheme="majorHAnsi" w:eastAsiaTheme="majorEastAsia" w:hAnsiTheme="majorHAnsi" w:cstheme="majorBidi"/>
      <w:b/>
      <w:sz w:val="48"/>
      <w:szCs w:val="32"/>
    </w:rPr>
  </w:style>
  <w:style w:type="character" w:customStyle="1" w:styleId="a5">
    <w:name w:val="表題 (文字)"/>
    <w:basedOn w:val="a0"/>
    <w:link w:val="a4"/>
    <w:uiPriority w:val="10"/>
    <w:rsid w:val="0078620C"/>
    <w:rPr>
      <w:rFonts w:asciiTheme="majorHAnsi" w:eastAsiaTheme="majorEastAsia" w:hAnsiTheme="majorHAnsi" w:cstheme="majorBidi"/>
      <w:b/>
      <w:sz w:val="48"/>
      <w:szCs w:val="32"/>
    </w:rPr>
  </w:style>
  <w:style w:type="paragraph" w:styleId="a6">
    <w:name w:val="Subtitle"/>
    <w:basedOn w:val="a"/>
    <w:next w:val="a"/>
    <w:link w:val="a7"/>
    <w:uiPriority w:val="11"/>
    <w:qFormat/>
    <w:rsid w:val="0078620C"/>
    <w:pPr>
      <w:outlineLvl w:val="1"/>
    </w:pPr>
    <w:rPr>
      <w:rFonts w:asciiTheme="majorHAnsi" w:eastAsiaTheme="majorEastAsia" w:hAnsiTheme="majorHAnsi"/>
      <w:szCs w:val="24"/>
    </w:rPr>
  </w:style>
  <w:style w:type="character" w:customStyle="1" w:styleId="a7">
    <w:name w:val="副題 (文字)"/>
    <w:basedOn w:val="a0"/>
    <w:link w:val="a6"/>
    <w:uiPriority w:val="11"/>
    <w:rsid w:val="0078620C"/>
    <w:rPr>
      <w:rFonts w:asciiTheme="majorHAnsi" w:eastAsiaTheme="majorEastAsia" w:hAnsiTheme="majorHAnsi"/>
      <w:szCs w:val="24"/>
    </w:rPr>
  </w:style>
  <w:style w:type="character" w:styleId="a8">
    <w:name w:val="Strong"/>
    <w:basedOn w:val="a0"/>
    <w:uiPriority w:val="22"/>
    <w:qFormat/>
    <w:rsid w:val="0078620C"/>
    <w:rPr>
      <w:rFonts w:asciiTheme="majorHAnsi" w:eastAsiaTheme="majorEastAsia" w:hAnsiTheme="majorHAnsi"/>
      <w:b/>
      <w:bCs/>
      <w:i w:val="0"/>
      <w:bdr w:val="none" w:sz="0" w:space="0" w:color="auto"/>
      <w:shd w:val="clear" w:color="auto" w:fill="auto"/>
    </w:rPr>
  </w:style>
  <w:style w:type="paragraph" w:styleId="a9">
    <w:name w:val="List Paragraph"/>
    <w:basedOn w:val="a"/>
    <w:uiPriority w:val="34"/>
    <w:qFormat/>
    <w:rsid w:val="0078620C"/>
    <w:pPr>
      <w:ind w:leftChars="400" w:left="840"/>
    </w:pPr>
  </w:style>
  <w:style w:type="character" w:styleId="aa">
    <w:name w:val="Subtle Emphasis"/>
    <w:basedOn w:val="a0"/>
    <w:uiPriority w:val="19"/>
    <w:qFormat/>
    <w:rsid w:val="0078620C"/>
    <w:rPr>
      <w:i/>
      <w:iCs/>
      <w:color w:val="404040" w:themeColor="text1" w:themeTint="BF"/>
    </w:rPr>
  </w:style>
  <w:style w:type="table" w:styleId="ab">
    <w:name w:val="Table Grid"/>
    <w:basedOn w:val="a1"/>
    <w:uiPriority w:val="39"/>
    <w:rsid w:val="004007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header"/>
    <w:basedOn w:val="a"/>
    <w:link w:val="ad"/>
    <w:uiPriority w:val="99"/>
    <w:unhideWhenUsed/>
    <w:rsid w:val="005732BA"/>
    <w:pPr>
      <w:tabs>
        <w:tab w:val="center" w:pos="4252"/>
        <w:tab w:val="right" w:pos="8504"/>
      </w:tabs>
    </w:pPr>
  </w:style>
  <w:style w:type="character" w:customStyle="1" w:styleId="ad">
    <w:name w:val="ヘッダー (文字)"/>
    <w:basedOn w:val="a0"/>
    <w:link w:val="ac"/>
    <w:uiPriority w:val="99"/>
    <w:rsid w:val="005732BA"/>
  </w:style>
  <w:style w:type="paragraph" w:styleId="ae">
    <w:name w:val="footer"/>
    <w:basedOn w:val="a"/>
    <w:link w:val="af"/>
    <w:uiPriority w:val="99"/>
    <w:unhideWhenUsed/>
    <w:rsid w:val="005732BA"/>
    <w:pPr>
      <w:tabs>
        <w:tab w:val="center" w:pos="4252"/>
        <w:tab w:val="right" w:pos="8504"/>
      </w:tabs>
    </w:pPr>
  </w:style>
  <w:style w:type="character" w:customStyle="1" w:styleId="af">
    <w:name w:val="フッター (文字)"/>
    <w:basedOn w:val="a0"/>
    <w:link w:val="ae"/>
    <w:uiPriority w:val="99"/>
    <w:rsid w:val="005732BA"/>
  </w:style>
  <w:style w:type="table" w:styleId="5-1">
    <w:name w:val="Grid Table 5 Dark Accent 1"/>
    <w:basedOn w:val="a1"/>
    <w:uiPriority w:val="50"/>
    <w:rsid w:val="005732B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EEE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6AC7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6AC7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6AC7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6AC78" w:themeFill="accent1"/>
      </w:tcPr>
    </w:tblStylePr>
    <w:tblStylePr w:type="band1Vert">
      <w:tblPr/>
      <w:tcPr>
        <w:shd w:val="clear" w:color="auto" w:fill="C1DDC8" w:themeFill="accent1" w:themeFillTint="66"/>
      </w:tcPr>
    </w:tblStylePr>
    <w:tblStylePr w:type="band1Horz">
      <w:tblPr/>
      <w:tcPr>
        <w:shd w:val="clear" w:color="auto" w:fill="C1DDC8" w:themeFill="accent1" w:themeFillTint="66"/>
      </w:tcPr>
    </w:tblStylePr>
  </w:style>
  <w:style w:type="character" w:styleId="af0">
    <w:name w:val="annotation reference"/>
    <w:basedOn w:val="a0"/>
    <w:uiPriority w:val="99"/>
    <w:semiHidden/>
    <w:unhideWhenUsed/>
    <w:rsid w:val="00AF3A40"/>
    <w:rPr>
      <w:sz w:val="18"/>
      <w:szCs w:val="18"/>
    </w:rPr>
  </w:style>
  <w:style w:type="paragraph" w:styleId="af1">
    <w:name w:val="annotation text"/>
    <w:basedOn w:val="a"/>
    <w:link w:val="af2"/>
    <w:uiPriority w:val="99"/>
    <w:semiHidden/>
    <w:unhideWhenUsed/>
    <w:rsid w:val="00AF3A40"/>
    <w:pPr>
      <w:jc w:val="left"/>
    </w:pPr>
  </w:style>
  <w:style w:type="character" w:customStyle="1" w:styleId="af2">
    <w:name w:val="コメント文字列 (文字)"/>
    <w:basedOn w:val="a0"/>
    <w:link w:val="af1"/>
    <w:uiPriority w:val="99"/>
    <w:semiHidden/>
    <w:rsid w:val="00AF3A40"/>
  </w:style>
  <w:style w:type="paragraph" w:styleId="af3">
    <w:name w:val="annotation subject"/>
    <w:basedOn w:val="af1"/>
    <w:next w:val="af1"/>
    <w:link w:val="af4"/>
    <w:uiPriority w:val="99"/>
    <w:semiHidden/>
    <w:unhideWhenUsed/>
    <w:rsid w:val="00AF3A40"/>
    <w:rPr>
      <w:b/>
      <w:bCs/>
    </w:rPr>
  </w:style>
  <w:style w:type="character" w:customStyle="1" w:styleId="af4">
    <w:name w:val="コメント内容 (文字)"/>
    <w:basedOn w:val="af2"/>
    <w:link w:val="af3"/>
    <w:uiPriority w:val="99"/>
    <w:semiHidden/>
    <w:rsid w:val="00AF3A40"/>
    <w:rPr>
      <w:b/>
      <w:bCs/>
    </w:rPr>
  </w:style>
  <w:style w:type="paragraph" w:styleId="af5">
    <w:name w:val="Balloon Text"/>
    <w:basedOn w:val="a"/>
    <w:link w:val="af6"/>
    <w:uiPriority w:val="99"/>
    <w:semiHidden/>
    <w:unhideWhenUsed/>
    <w:rsid w:val="00AF3A40"/>
    <w:rPr>
      <w:rFonts w:asciiTheme="majorHAnsi" w:eastAsiaTheme="majorEastAsia" w:hAnsiTheme="majorHAnsi" w:cstheme="majorBidi"/>
      <w:sz w:val="18"/>
      <w:szCs w:val="18"/>
    </w:rPr>
  </w:style>
  <w:style w:type="character" w:customStyle="1" w:styleId="af6">
    <w:name w:val="吹き出し (文字)"/>
    <w:basedOn w:val="a0"/>
    <w:link w:val="af5"/>
    <w:uiPriority w:val="99"/>
    <w:semiHidden/>
    <w:rsid w:val="00AF3A40"/>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021G1352\OneDrive\&#12489;&#12461;&#12517;&#12513;&#12531;&#12488;\Office%20&#12398;&#12459;&#12473;&#12479;&#12512;%20&#12486;&#12531;&#12503;&#12524;&#12540;&#12488;\&#26550;&#31354;&#19990;&#30028;&#24773;&#22577;&#12486;&#12531;&#12503;&#12524;.dotx" TargetMode="Externa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29007874015748031"/>
          <c:y val="0.19647200349956256"/>
          <c:w val="0.43150025517643625"/>
          <c:h val="0.73971472315960507"/>
        </c:manualLayout>
      </c:layout>
      <c:pieChart>
        <c:varyColors val="1"/>
        <c:ser>
          <c:idx val="0"/>
          <c:order val="0"/>
          <c:tx>
            <c:strRef>
              <c:f>Sheet1!$B$1</c:f>
              <c:strCache>
                <c:ptCount val="1"/>
                <c:pt idx="0">
                  <c:v>系列 1</c:v>
                </c:pt>
              </c:strCache>
            </c:strRef>
          </c:tx>
          <c:spPr>
            <a:ln w="9525"/>
          </c:spPr>
          <c:dPt>
            <c:idx val="0"/>
            <c:bubble3D val="0"/>
            <c:spPr>
              <a:solidFill>
                <a:schemeClr val="accent1"/>
              </a:solidFill>
              <a:ln w="9525">
                <a:solidFill>
                  <a:schemeClr val="lt1"/>
                </a:solidFill>
              </a:ln>
              <a:effectLst/>
            </c:spPr>
          </c:dPt>
          <c:dPt>
            <c:idx val="1"/>
            <c:bubble3D val="0"/>
            <c:spPr>
              <a:solidFill>
                <a:schemeClr val="accent2"/>
              </a:solidFill>
              <a:ln w="9525">
                <a:solidFill>
                  <a:schemeClr val="lt1"/>
                </a:solidFill>
              </a:ln>
              <a:effectLst/>
            </c:spPr>
          </c:dPt>
          <c:dPt>
            <c:idx val="2"/>
            <c:bubble3D val="0"/>
            <c:spPr>
              <a:solidFill>
                <a:schemeClr val="accent3"/>
              </a:solidFill>
              <a:ln w="9525">
                <a:solidFill>
                  <a:schemeClr val="lt1"/>
                </a:solidFill>
              </a:ln>
              <a:effectLst/>
            </c:spPr>
          </c:dPt>
          <c:dPt>
            <c:idx val="3"/>
            <c:bubble3D val="0"/>
            <c:spPr>
              <a:solidFill>
                <a:schemeClr val="accent4"/>
              </a:solidFill>
              <a:ln w="9525">
                <a:solidFill>
                  <a:schemeClr val="lt1"/>
                </a:solidFill>
              </a:ln>
              <a:effectLst/>
            </c:spPr>
          </c:dPt>
          <c:dPt>
            <c:idx val="4"/>
            <c:bubble3D val="0"/>
            <c:spPr>
              <a:solidFill>
                <a:schemeClr val="accent5"/>
              </a:solidFill>
              <a:ln w="9525">
                <a:solidFill>
                  <a:schemeClr val="lt1"/>
                </a:solidFill>
              </a:ln>
              <a:effectLst/>
            </c:spPr>
          </c:dPt>
          <c:dLbls>
            <c:dLbl>
              <c:idx val="4"/>
              <c:layout>
                <c:manualLayout>
                  <c:x val="0.20157139659149528"/>
                  <c:y val="-8.2964629421322343E-3"/>
                </c:manualLayout>
              </c:layout>
              <c:dLblPos val="bestFit"/>
              <c:showLegendKey val="0"/>
              <c:showVal val="0"/>
              <c:showCatName val="1"/>
              <c:showSerName val="0"/>
              <c:showPercent val="1"/>
              <c:showBubbleSize val="0"/>
              <c:separator> </c:separator>
              <c:extLst>
                <c:ext xmlns:c15="http://schemas.microsoft.com/office/drawing/2012/chart" uri="{CE6537A1-D6FC-4f65-9D91-7224C49458BB}"/>
              </c:extLst>
            </c:dLbl>
            <c:spPr>
              <a:noFill/>
              <a:ln>
                <a:noFill/>
              </a:ln>
              <a:effectLst/>
            </c:spPr>
            <c:txPr>
              <a:bodyPr rot="0" spcFirstLastPara="1" vertOverflow="ellipsis" horzOverflow="clip" vert="horz" wrap="none" lIns="38160" tIns="19050" rIns="38100" bIns="19050" anchor="ctr" anchorCtr="1">
                <a:spAutoFit/>
              </a:bodyPr>
              <a:lstStyle/>
              <a:p>
                <a:pPr>
                  <a:defRPr sz="900" b="0" i="0" u="none" strike="noStrike" kern="1200" baseline="0">
                    <a:solidFill>
                      <a:schemeClr val="tx1"/>
                    </a:solidFill>
                    <a:latin typeface="+mn-lt"/>
                    <a:ea typeface="+mn-ea"/>
                    <a:cs typeface="+mn-cs"/>
                  </a:defRPr>
                </a:pPr>
                <a:endParaRPr lang="ja-JP"/>
              </a:p>
            </c:txPr>
            <c:dLblPos val="bestFit"/>
            <c:showLegendKey val="0"/>
            <c:showVal val="0"/>
            <c:showCatName val="1"/>
            <c:showSerName val="0"/>
            <c:showPercent val="1"/>
            <c:showBubbleSize val="0"/>
            <c:separator> </c:separator>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spPr xmlns:c15="http://schemas.microsoft.com/office/drawing/2012/chart">
                  <a:prstGeom prst="rect">
                    <a:avLst/>
                  </a:prstGeom>
                  <a:noFill/>
                  <a:ln>
                    <a:noFill/>
                  </a:ln>
                </c15:spPr>
              </c:ext>
            </c:extLst>
          </c:dLbls>
          <c:cat>
            <c:strRef>
              <c:f>Sheet1!$A$2:$A$3</c:f>
              <c:strCache>
                <c:ptCount val="2"/>
                <c:pt idx="0">
                  <c:v>ナリャタ人
（黒人系）</c:v>
                </c:pt>
                <c:pt idx="1">
                  <c:v>コーリプス人</c:v>
                </c:pt>
              </c:strCache>
            </c:strRef>
          </c:cat>
          <c:val>
            <c:numRef>
              <c:f>Sheet1!$B$2:$B$3</c:f>
              <c:numCache>
                <c:formatCode>General</c:formatCode>
                <c:ptCount val="2"/>
                <c:pt idx="0">
                  <c:v>7</c:v>
                </c:pt>
                <c:pt idx="1">
                  <c:v>3</c:v>
                </c:pt>
              </c:numCache>
            </c:numRef>
          </c:val>
        </c:ser>
        <c:dLbls>
          <c:dLblPos val="bestFit"/>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ソフトトーン_office用">
      <a:dk1>
        <a:sysClr val="windowText" lastClr="000000"/>
      </a:dk1>
      <a:lt1>
        <a:sysClr val="window" lastClr="FFFFFF"/>
      </a:lt1>
      <a:dk2>
        <a:srgbClr val="000000"/>
      </a:dk2>
      <a:lt2>
        <a:srgbClr val="FFFFFF"/>
      </a:lt2>
      <a:accent1>
        <a:srgbClr val="66AC78"/>
      </a:accent1>
      <a:accent2>
        <a:srgbClr val="C95F6A"/>
      </a:accent2>
      <a:accent3>
        <a:srgbClr val="516690"/>
      </a:accent3>
      <a:accent4>
        <a:srgbClr val="D89048"/>
      </a:accent4>
      <a:accent5>
        <a:srgbClr val="4E9B86"/>
      </a:accent5>
      <a:accent6>
        <a:srgbClr val="CCBA48"/>
      </a:accent6>
      <a:hlink>
        <a:srgbClr val="0563C1"/>
      </a:hlink>
      <a:folHlink>
        <a:srgbClr val="954F72"/>
      </a:folHlink>
    </a:clrScheme>
    <a:fontScheme name="游ゴシック">
      <a:majorFont>
        <a:latin typeface="游ゴシック"/>
        <a:ea typeface="游ゴシック"/>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ソフトトーン_office用">
    <a:dk1>
      <a:sysClr val="windowText" lastClr="000000"/>
    </a:dk1>
    <a:lt1>
      <a:sysClr val="window" lastClr="FFFFFF"/>
    </a:lt1>
    <a:dk2>
      <a:srgbClr val="000000"/>
    </a:dk2>
    <a:lt2>
      <a:srgbClr val="FFFFFF"/>
    </a:lt2>
    <a:accent1>
      <a:srgbClr val="66AC78"/>
    </a:accent1>
    <a:accent2>
      <a:srgbClr val="C95F6A"/>
    </a:accent2>
    <a:accent3>
      <a:srgbClr val="516690"/>
    </a:accent3>
    <a:accent4>
      <a:srgbClr val="D89048"/>
    </a:accent4>
    <a:accent5>
      <a:srgbClr val="4E9B86"/>
    </a:accent5>
    <a:accent6>
      <a:srgbClr val="CCBA48"/>
    </a:accent6>
    <a:hlink>
      <a:srgbClr val="0563C1"/>
    </a:hlink>
    <a:folHlink>
      <a:srgbClr val="954F72"/>
    </a:folHlink>
  </a:clrScheme>
  <a:fontScheme name="游ゴシック">
    <a:majorFont>
      <a:latin typeface="游ゴシック"/>
      <a:ea typeface="游ゴシック"/>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610731-CCC2-42BD-B187-317B94B42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架空世界情報テンプレ.dotx</Template>
  <TotalTime>17</TotalTime>
  <Pages>5</Pages>
  <Words>368</Words>
  <Characters>2101</Characters>
  <Application>Microsoft Office Word</Application>
  <DocSecurity>0</DocSecurity>
  <Lines>17</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K021G1352</dc:creator>
  <cp:keywords/>
  <dc:description/>
  <cp:lastModifiedBy>Microsoft アカウント</cp:lastModifiedBy>
  <cp:revision>1</cp:revision>
  <dcterms:created xsi:type="dcterms:W3CDTF">2024-08-26T09:35:00Z</dcterms:created>
  <dcterms:modified xsi:type="dcterms:W3CDTF">2024-08-26T10:00:00Z</dcterms:modified>
</cp:coreProperties>
</file>