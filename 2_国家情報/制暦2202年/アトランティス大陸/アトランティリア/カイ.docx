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9" w:rsidRPr="0016270D" w:rsidRDefault="00A40C79" w:rsidP="0016270D">
      <w:pPr>
        <w:pStyle w:val="a4"/>
        <w:jc w:val="center"/>
      </w:pPr>
      <w:r w:rsidRPr="001F5C0C">
        <w:rPr>
          <w:rFonts w:hint="eastAsia"/>
          <w:noProof/>
        </w:rPr>
        <w:t>カイ</w:t>
      </w:r>
    </w:p>
    <w:p w:rsidR="00A40C79" w:rsidRDefault="00A40C79" w:rsidP="0016270D">
      <w:pPr>
        <w:pStyle w:val="1"/>
        <w:spacing w:before="265" w:after="99"/>
      </w:pPr>
      <w:r>
        <w:t>国旗</w:t>
      </w:r>
    </w:p>
    <w:p w:rsidR="00A40C79" w:rsidRDefault="00505C87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イ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79" w:rsidRDefault="00A40C7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A40C7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A40C79" w:rsidRDefault="00A40C7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解</w:t>
            </w:r>
          </w:p>
        </w:tc>
      </w:tr>
      <w:tr w:rsidR="00A40C7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A40C79" w:rsidRDefault="00A40C7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A40C7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A40C79" w:rsidRDefault="00A40C7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ローズ</w:t>
            </w:r>
          </w:p>
        </w:tc>
      </w:tr>
      <w:tr w:rsidR="00A40C7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A40C79" w:rsidRDefault="00A40C7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>
              <w:rPr>
                <w:noProof/>
              </w:rPr>
              <w:t>語</w:t>
            </w:r>
          </w:p>
        </w:tc>
      </w:tr>
      <w:tr w:rsidR="00A40C7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A40C79" w:rsidRDefault="00A40C79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フォー・カーペン</w:t>
            </w:r>
          </w:p>
        </w:tc>
      </w:tr>
      <w:tr w:rsidR="00A40C7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A40C79" w:rsidRDefault="00A40C7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トーチ</w:t>
            </w:r>
          </w:p>
        </w:tc>
      </w:tr>
      <w:tr w:rsidR="00A40C7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A40C79" w:rsidRDefault="00A40C7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861万人</w:t>
            </w:r>
          </w:p>
        </w:tc>
      </w:tr>
      <w:tr w:rsidR="00A40C7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A40C79" w:rsidRDefault="00A40C7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解解開歌</w:t>
            </w:r>
          </w:p>
        </w:tc>
      </w:tr>
      <w:tr w:rsidR="00A40C7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Pr="0027684A" w:rsidRDefault="00A40C79" w:rsidP="00400799">
            <w:r>
              <w:t>GDP</w:t>
            </w:r>
          </w:p>
        </w:tc>
        <w:tc>
          <w:tcPr>
            <w:tcW w:w="7479" w:type="dxa"/>
          </w:tcPr>
          <w:p w:rsidR="00A40C79" w:rsidRDefault="00A40C7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2,430億$</w:t>
            </w:r>
          </w:p>
        </w:tc>
      </w:tr>
      <w:tr w:rsidR="00A40C7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Default="00A40C7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A40C79" w:rsidRDefault="00A40C7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7万人</w:t>
            </w:r>
          </w:p>
        </w:tc>
      </w:tr>
      <w:tr w:rsidR="00A40C7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C79" w:rsidRDefault="00A40C7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A40C79" w:rsidRDefault="00505C8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 w:rsidRPr="003A4251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、トーチ</w:t>
            </w:r>
            <w:r w:rsidRPr="003A4251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、軍事崇</w:t>
            </w:r>
            <w:r>
              <w:rPr>
                <w:noProof/>
              </w:rPr>
              <w:t>教</w:t>
            </w:r>
          </w:p>
        </w:tc>
      </w:tr>
    </w:tbl>
    <w:p w:rsidR="00A40C79" w:rsidRDefault="00505C87" w:rsidP="00AF3A40">
      <w:r w:rsidRPr="00505C87">
        <w:rPr>
          <w:rFonts w:hint="eastAsia"/>
        </w:rPr>
        <w:t>大漢民国が自国に物資を確保するための拠点を置いている。</w:t>
      </w:r>
    </w:p>
    <w:p w:rsidR="00A40C79" w:rsidRDefault="00A40C79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A40C79" w:rsidRDefault="00A40C79" w:rsidP="00FB0E96">
      <w:pPr>
        <w:sectPr w:rsidR="00A40C79" w:rsidSect="00A40C7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A40C79" w:rsidRDefault="00A40C79" w:rsidP="00AF3A40">
      <w:pPr>
        <w:sectPr w:rsidR="00A40C7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A40C79" w:rsidRPr="002A1E02" w:rsidRDefault="00A40C79" w:rsidP="00AF3A40"/>
    <w:sectPr w:rsidR="00A40C79" w:rsidRPr="002A1E02" w:rsidSect="00A40C7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D22" w:rsidRDefault="00AB2D22" w:rsidP="005732BA">
      <w:r>
        <w:separator/>
      </w:r>
    </w:p>
  </w:endnote>
  <w:endnote w:type="continuationSeparator" w:id="0">
    <w:p w:rsidR="00AB2D22" w:rsidRDefault="00AB2D2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D22" w:rsidRDefault="00AB2D22" w:rsidP="005732BA">
      <w:r>
        <w:separator/>
      </w:r>
    </w:p>
  </w:footnote>
  <w:footnote w:type="continuationSeparator" w:id="0">
    <w:p w:rsidR="00AB2D22" w:rsidRDefault="00AB2D2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40083"/>
    <w:rsid w:val="00442155"/>
    <w:rsid w:val="00505C87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0C79"/>
    <w:rsid w:val="00AA772F"/>
    <w:rsid w:val="00AB00E3"/>
    <w:rsid w:val="00AB2D22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黒人</c:v>
                </c:pt>
                <c:pt idx="1">
                  <c:v>アクアート人</c:v>
                </c:pt>
                <c:pt idx="2">
                  <c:v>漢人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84</c:v>
                </c:pt>
                <c:pt idx="1">
                  <c:v>14</c:v>
                </c:pt>
                <c:pt idx="2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ADBD6-C64E-41FF-B123-4FEE938D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2024-08-26T11:45:00Z</dcterms:modified>
</cp:coreProperties>
</file>