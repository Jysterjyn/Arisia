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3BC" w:rsidRPr="0016270D" w:rsidRDefault="00EC63BC" w:rsidP="0016270D">
      <w:pPr>
        <w:pStyle w:val="a4"/>
        <w:jc w:val="center"/>
      </w:pPr>
      <w:r w:rsidRPr="001F5C0C">
        <w:rPr>
          <w:rFonts w:hint="eastAsia"/>
          <w:noProof/>
        </w:rPr>
        <w:t>サイ</w:t>
      </w:r>
    </w:p>
    <w:p w:rsidR="00EC63BC" w:rsidRDefault="00EC63BC" w:rsidP="0016270D">
      <w:pPr>
        <w:pStyle w:val="1"/>
        <w:spacing w:before="265" w:after="99"/>
      </w:pPr>
      <w:r>
        <w:t>国旗</w:t>
      </w:r>
    </w:p>
    <w:p w:rsidR="00EC63BC" w:rsidRDefault="00D31BDC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サイ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BC" w:rsidRDefault="00EC63BC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EC63B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C63BC" w:rsidRPr="0027684A" w:rsidRDefault="00EC63BC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EC63BC" w:rsidRDefault="00EC63B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才</w:t>
            </w:r>
          </w:p>
        </w:tc>
      </w:tr>
      <w:tr w:rsidR="00EC63B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C63BC" w:rsidRPr="0027684A" w:rsidRDefault="00EC63BC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EC63BC" w:rsidRDefault="00EC63B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EC63B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C63BC" w:rsidRPr="0027684A" w:rsidRDefault="00EC63BC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EC63BC" w:rsidRDefault="00EC63B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イーブン</w:t>
            </w:r>
          </w:p>
        </w:tc>
      </w:tr>
      <w:tr w:rsidR="00EC63B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C63BC" w:rsidRPr="0027684A" w:rsidRDefault="00EC63BC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EC63BC" w:rsidRDefault="00EC63BC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南アクアート</w:t>
            </w:r>
            <w:r>
              <w:rPr>
                <w:noProof/>
              </w:rPr>
              <w:t>語</w:t>
            </w:r>
          </w:p>
        </w:tc>
      </w:tr>
      <w:tr w:rsidR="00EC63B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C63BC" w:rsidRPr="0027684A" w:rsidRDefault="00EC63BC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EC63BC" w:rsidRDefault="00EC63BC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ソー・カーペン</w:t>
            </w:r>
          </w:p>
        </w:tc>
      </w:tr>
      <w:tr w:rsidR="00EC63B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C63BC" w:rsidRPr="0027684A" w:rsidRDefault="00EC63BC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EC63BC" w:rsidRDefault="00EC63B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トーチ</w:t>
            </w:r>
          </w:p>
        </w:tc>
      </w:tr>
      <w:tr w:rsidR="00EC63B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C63BC" w:rsidRPr="0027684A" w:rsidRDefault="00EC63BC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EC63BC" w:rsidRDefault="00EC63B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764万人</w:t>
            </w:r>
          </w:p>
        </w:tc>
      </w:tr>
      <w:tr w:rsidR="00EC63B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C63BC" w:rsidRPr="0027684A" w:rsidRDefault="00EC63BC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EC63BC" w:rsidRDefault="00EC63B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才才開歌</w:t>
            </w:r>
          </w:p>
        </w:tc>
      </w:tr>
      <w:tr w:rsidR="00EC63B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C63BC" w:rsidRPr="0027684A" w:rsidRDefault="00EC63BC" w:rsidP="00400799">
            <w:r>
              <w:t>GDP</w:t>
            </w:r>
          </w:p>
        </w:tc>
        <w:tc>
          <w:tcPr>
            <w:tcW w:w="7479" w:type="dxa"/>
          </w:tcPr>
          <w:p w:rsidR="00EC63BC" w:rsidRDefault="00EC63B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1,941億$</w:t>
            </w:r>
          </w:p>
        </w:tc>
      </w:tr>
      <w:tr w:rsidR="00EC63B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C63BC" w:rsidRDefault="00EC63BC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EC63BC" w:rsidRDefault="00EC63B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5万9,000人</w:t>
            </w:r>
          </w:p>
        </w:tc>
      </w:tr>
      <w:tr w:rsidR="00EC63B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C63BC" w:rsidRDefault="00EC63BC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EC63BC" w:rsidRDefault="00D31BD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アクアリア</w:t>
            </w:r>
            <w:r w:rsidRPr="003A4251">
              <w:rPr>
                <w:rFonts w:hint="eastAsia"/>
                <w:noProof/>
              </w:rPr>
              <w:t>教</w:t>
            </w:r>
            <w:r>
              <w:rPr>
                <w:rFonts w:hint="eastAsia"/>
                <w:noProof/>
              </w:rPr>
              <w:t>、トーチ</w:t>
            </w:r>
            <w:r w:rsidRPr="003A4251">
              <w:rPr>
                <w:rFonts w:hint="eastAsia"/>
                <w:noProof/>
              </w:rPr>
              <w:t>教</w:t>
            </w:r>
            <w:r>
              <w:rPr>
                <w:rFonts w:hint="eastAsia"/>
                <w:noProof/>
              </w:rPr>
              <w:t>、軍事崇</w:t>
            </w:r>
            <w:r>
              <w:rPr>
                <w:noProof/>
              </w:rPr>
              <w:t>教</w:t>
            </w:r>
          </w:p>
        </w:tc>
      </w:tr>
    </w:tbl>
    <w:p w:rsidR="00EC63BC" w:rsidRDefault="00D31BDC" w:rsidP="00AF3A40">
      <w:r w:rsidRPr="00D31BDC">
        <w:rPr>
          <w:rFonts w:hint="eastAsia"/>
        </w:rPr>
        <w:t>コーリプス人が第二の地下帝国を作り、フローターランドまで海底トンネルを掘り、フローターランドを地下から陥落させるとんでもない計画が上がっている。</w:t>
      </w:r>
    </w:p>
    <w:p w:rsidR="00EC63BC" w:rsidRDefault="00EC63BC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EC63BC" w:rsidRDefault="00EC63BC" w:rsidP="00FB0E96">
      <w:pPr>
        <w:sectPr w:rsidR="00EC63BC" w:rsidSect="00EC63BC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EC63BC" w:rsidRDefault="00EC63BC" w:rsidP="00AF3A40">
      <w:pPr>
        <w:sectPr w:rsidR="00EC63BC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EC63BC" w:rsidRPr="002A1E02" w:rsidRDefault="00EC63BC" w:rsidP="00AF3A40"/>
    <w:sectPr w:rsidR="00EC63BC" w:rsidRPr="002A1E02" w:rsidSect="00EC63BC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252" w:rsidRDefault="00187252" w:rsidP="005732BA">
      <w:r>
        <w:separator/>
      </w:r>
    </w:p>
  </w:endnote>
  <w:endnote w:type="continuationSeparator" w:id="0">
    <w:p w:rsidR="00187252" w:rsidRDefault="00187252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252" w:rsidRDefault="00187252" w:rsidP="005732BA">
      <w:r>
        <w:separator/>
      </w:r>
    </w:p>
  </w:footnote>
  <w:footnote w:type="continuationSeparator" w:id="0">
    <w:p w:rsidR="00187252" w:rsidRDefault="00187252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F7F92"/>
    <w:rsid w:val="0016270D"/>
    <w:rsid w:val="00187252"/>
    <w:rsid w:val="002A1E02"/>
    <w:rsid w:val="00400799"/>
    <w:rsid w:val="00440083"/>
    <w:rsid w:val="00442155"/>
    <w:rsid w:val="005437D4"/>
    <w:rsid w:val="00557FA3"/>
    <w:rsid w:val="005732BA"/>
    <w:rsid w:val="005B39E2"/>
    <w:rsid w:val="006534D6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31BDC"/>
    <w:rsid w:val="00D7380A"/>
    <w:rsid w:val="00E61018"/>
    <w:rsid w:val="00E74AF0"/>
    <w:rsid w:val="00E96E6C"/>
    <w:rsid w:val="00EC63B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白人アフリカ</c:v>
                </c:pt>
                <c:pt idx="1">
                  <c:v>アクアート人</c:v>
                </c:pt>
                <c:pt idx="2">
                  <c:v>コーリプス人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85</c:v>
                </c:pt>
                <c:pt idx="1">
                  <c:v>11</c:v>
                </c:pt>
                <c:pt idx="2">
                  <c:v>4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12D82-EF09-4661-91BB-20FC3D60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2024-08-26T10:25:00Z</dcterms:created>
  <dcterms:modified xsi:type="dcterms:W3CDTF">2024-08-26T11:48:00Z</dcterms:modified>
</cp:coreProperties>
</file>