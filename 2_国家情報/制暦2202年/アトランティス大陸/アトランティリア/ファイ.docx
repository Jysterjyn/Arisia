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10C" w:rsidRPr="0016270D" w:rsidRDefault="0041710C" w:rsidP="0016270D">
      <w:pPr>
        <w:pStyle w:val="a4"/>
        <w:jc w:val="center"/>
      </w:pPr>
      <w:r w:rsidRPr="001F5C0C">
        <w:rPr>
          <w:rFonts w:hint="eastAsia"/>
          <w:noProof/>
        </w:rPr>
        <w:t>ファイ</w:t>
      </w:r>
    </w:p>
    <w:p w:rsidR="0041710C" w:rsidRDefault="0041710C" w:rsidP="0016270D">
      <w:pPr>
        <w:pStyle w:val="1"/>
        <w:spacing w:before="265" w:after="99"/>
      </w:pPr>
      <w:r>
        <w:t>国旗</w:t>
      </w:r>
    </w:p>
    <w:p w:rsidR="0041710C" w:rsidRDefault="00CA38B5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ファイ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0C" w:rsidRDefault="0041710C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41710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1710C" w:rsidRPr="0027684A" w:rsidRDefault="0041710C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41710C" w:rsidRDefault="0041710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拝</w:t>
            </w:r>
          </w:p>
        </w:tc>
      </w:tr>
      <w:tr w:rsidR="0041710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1710C" w:rsidRPr="0027684A" w:rsidRDefault="0041710C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41710C" w:rsidRDefault="0041710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41710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1710C" w:rsidRPr="0027684A" w:rsidRDefault="0041710C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41710C" w:rsidRDefault="0041710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オムニアス</w:t>
            </w:r>
          </w:p>
        </w:tc>
      </w:tr>
      <w:tr w:rsidR="0041710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1710C" w:rsidRPr="0027684A" w:rsidRDefault="0041710C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41710C" w:rsidRDefault="0041710C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南アクアート</w:t>
            </w:r>
            <w:r>
              <w:rPr>
                <w:noProof/>
              </w:rPr>
              <w:t>語</w:t>
            </w:r>
          </w:p>
        </w:tc>
      </w:tr>
      <w:tr w:rsidR="0041710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1710C" w:rsidRPr="0027684A" w:rsidRDefault="0041710C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41710C" w:rsidRDefault="0041710C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ハイサイ・カーペン</w:t>
            </w:r>
          </w:p>
        </w:tc>
      </w:tr>
      <w:tr w:rsidR="0041710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1710C" w:rsidRPr="0027684A" w:rsidRDefault="0041710C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41710C" w:rsidRDefault="0041710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トーチ</w:t>
            </w:r>
          </w:p>
        </w:tc>
      </w:tr>
      <w:tr w:rsidR="0041710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1710C" w:rsidRPr="0027684A" w:rsidRDefault="0041710C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41710C" w:rsidRDefault="0041710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779万人</w:t>
            </w:r>
          </w:p>
        </w:tc>
      </w:tr>
      <w:tr w:rsidR="0041710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1710C" w:rsidRPr="0027684A" w:rsidRDefault="0041710C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41710C" w:rsidRDefault="0041710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拝拝開歌</w:t>
            </w:r>
          </w:p>
        </w:tc>
      </w:tr>
      <w:tr w:rsidR="0041710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1710C" w:rsidRPr="0027684A" w:rsidRDefault="0041710C" w:rsidP="00400799">
            <w:r>
              <w:t>GDP</w:t>
            </w:r>
          </w:p>
        </w:tc>
        <w:tc>
          <w:tcPr>
            <w:tcW w:w="7479" w:type="dxa"/>
          </w:tcPr>
          <w:p w:rsidR="0041710C" w:rsidRDefault="0041710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1,986億$</w:t>
            </w:r>
          </w:p>
        </w:tc>
      </w:tr>
      <w:tr w:rsidR="0041710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1710C" w:rsidRDefault="0041710C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41710C" w:rsidRDefault="0041710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6万2,000人</w:t>
            </w:r>
          </w:p>
        </w:tc>
      </w:tr>
      <w:tr w:rsidR="0041710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1710C" w:rsidRDefault="0041710C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41710C" w:rsidRDefault="00CA38B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8B5">
              <w:rPr>
                <w:rFonts w:hint="eastAsia"/>
                <w:noProof/>
              </w:rPr>
              <w:t>アクアリア教、トーチ教、軍事崇教</w:t>
            </w:r>
          </w:p>
        </w:tc>
      </w:tr>
    </w:tbl>
    <w:p w:rsidR="0041710C" w:rsidRDefault="00CA38B5" w:rsidP="00AF3A40">
      <w:r w:rsidRPr="00CA38B5">
        <w:rPr>
          <w:rFonts w:hint="eastAsia"/>
        </w:rPr>
        <w:t>アクアートの支配が未だに強い国。下克上の刻を伺っている。</w:t>
      </w:r>
    </w:p>
    <w:p w:rsidR="0041710C" w:rsidRDefault="0041710C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41710C" w:rsidRDefault="0041710C" w:rsidP="00FB0E96">
      <w:pPr>
        <w:sectPr w:rsidR="0041710C" w:rsidSect="0041710C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41710C" w:rsidRDefault="0041710C" w:rsidP="00AF3A40">
      <w:pPr>
        <w:sectPr w:rsidR="0041710C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41710C" w:rsidRPr="002A1E02" w:rsidRDefault="0041710C" w:rsidP="00AF3A40"/>
    <w:sectPr w:rsidR="0041710C" w:rsidRPr="002A1E02" w:rsidSect="0041710C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94B" w:rsidRDefault="008C494B" w:rsidP="005732BA">
      <w:r>
        <w:separator/>
      </w:r>
    </w:p>
  </w:endnote>
  <w:endnote w:type="continuationSeparator" w:id="0">
    <w:p w:rsidR="008C494B" w:rsidRDefault="008C494B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94B" w:rsidRDefault="008C494B" w:rsidP="005732BA">
      <w:r>
        <w:separator/>
      </w:r>
    </w:p>
  </w:footnote>
  <w:footnote w:type="continuationSeparator" w:id="0">
    <w:p w:rsidR="008C494B" w:rsidRDefault="008C494B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F7F92"/>
    <w:rsid w:val="0016270D"/>
    <w:rsid w:val="002A1E02"/>
    <w:rsid w:val="00400799"/>
    <w:rsid w:val="0041710C"/>
    <w:rsid w:val="00440083"/>
    <w:rsid w:val="00442155"/>
    <w:rsid w:val="005437D4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8C494B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A38B5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白人アフリカ</c:v>
                </c:pt>
                <c:pt idx="1">
                  <c:v>アクアート人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82</c:v>
                </c:pt>
                <c:pt idx="1">
                  <c:v>18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DC34C-7C6A-473E-A238-A4DB5718A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2024-08-26T10:25:00Z</dcterms:created>
  <dcterms:modified xsi:type="dcterms:W3CDTF">2024-08-26T11:50:00Z</dcterms:modified>
</cp:coreProperties>
</file>