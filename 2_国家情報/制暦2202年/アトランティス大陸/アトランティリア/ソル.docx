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EC" w:rsidRPr="0016270D" w:rsidRDefault="001173EC" w:rsidP="0016270D">
      <w:pPr>
        <w:pStyle w:val="a4"/>
        <w:jc w:val="center"/>
      </w:pPr>
      <w:r w:rsidRPr="001F5C0C">
        <w:rPr>
          <w:rFonts w:hint="eastAsia"/>
          <w:noProof/>
        </w:rPr>
        <w:t>ソル</w:t>
      </w:r>
    </w:p>
    <w:p w:rsidR="001173EC" w:rsidRDefault="001173EC" w:rsidP="0016270D">
      <w:pPr>
        <w:pStyle w:val="1"/>
        <w:spacing w:before="265" w:after="99"/>
      </w:pPr>
      <w:r>
        <w:t>国旗</w:t>
      </w:r>
    </w:p>
    <w:p w:rsidR="001173EC" w:rsidRDefault="003A4251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ソ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EC" w:rsidRDefault="001173E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1173E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光明</w:t>
            </w:r>
          </w:p>
        </w:tc>
      </w:tr>
      <w:tr w:rsidR="001173E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1173E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セイントサン</w:t>
            </w:r>
          </w:p>
        </w:tc>
      </w:tr>
      <w:tr w:rsidR="001173E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1173EC" w:rsidRDefault="001173EC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1173E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1173EC" w:rsidRDefault="001173EC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カプリカ・カーペン</w:t>
            </w:r>
          </w:p>
        </w:tc>
      </w:tr>
      <w:tr w:rsidR="001173E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トーチ</w:t>
            </w:r>
          </w:p>
        </w:tc>
      </w:tr>
      <w:tr w:rsidR="001173E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673万人</w:t>
            </w:r>
          </w:p>
        </w:tc>
      </w:tr>
      <w:tr w:rsidR="001173E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光明開歌</w:t>
            </w:r>
          </w:p>
        </w:tc>
      </w:tr>
      <w:tr w:rsidR="001173E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Pr="0027684A" w:rsidRDefault="001173EC" w:rsidP="00400799">
            <w:r>
              <w:t>GDP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1,632億$</w:t>
            </w:r>
          </w:p>
        </w:tc>
      </w:tr>
      <w:tr w:rsidR="001173E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Default="001173E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1173EC" w:rsidRDefault="001173E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4万2,000人</w:t>
            </w:r>
          </w:p>
        </w:tc>
      </w:tr>
      <w:tr w:rsidR="001173E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73EC" w:rsidRDefault="001173E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1173EC" w:rsidRDefault="001173EC" w:rsidP="003A4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 w:rsidR="003A4251" w:rsidRPr="003A4251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、トーチ</w:t>
            </w:r>
            <w:r w:rsidR="003A4251" w:rsidRPr="003A4251">
              <w:rPr>
                <w:rFonts w:hint="eastAsia"/>
                <w:noProof/>
              </w:rPr>
              <w:t>教</w:t>
            </w:r>
            <w:r w:rsidR="003A4251"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軍事崇</w:t>
            </w:r>
            <w:r>
              <w:rPr>
                <w:noProof/>
              </w:rPr>
              <w:t>教</w:t>
            </w:r>
          </w:p>
        </w:tc>
      </w:tr>
    </w:tbl>
    <w:p w:rsidR="001173EC" w:rsidRDefault="003A4251" w:rsidP="00AF3A40">
      <w:r w:rsidRPr="003A4251">
        <w:rPr>
          <w:rFonts w:hint="eastAsia"/>
        </w:rPr>
        <w:t>カイやサイより極に近く平均温度が低いため人口が少なめ。しかし、やはりアクアートの植民地支配を受けた。ファイやアドバンシヴリブートなどの国と盛んに貿易している。</w:t>
      </w:r>
    </w:p>
    <w:p w:rsidR="001173EC" w:rsidRDefault="001173EC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1173EC" w:rsidRDefault="001173EC" w:rsidP="00FB0E96">
      <w:pPr>
        <w:sectPr w:rsidR="001173EC" w:rsidSect="001173E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173EC" w:rsidRDefault="001173EC" w:rsidP="00AF3A40">
      <w:pPr>
        <w:sectPr w:rsidR="001173EC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1173EC" w:rsidRPr="002A1E02" w:rsidRDefault="001173EC" w:rsidP="00AF3A40"/>
    <w:sectPr w:rsidR="001173EC" w:rsidRPr="002A1E02" w:rsidSect="001173E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4DF" w:rsidRDefault="00BA54DF" w:rsidP="005732BA">
      <w:r>
        <w:separator/>
      </w:r>
    </w:p>
  </w:endnote>
  <w:endnote w:type="continuationSeparator" w:id="0">
    <w:p w:rsidR="00BA54DF" w:rsidRDefault="00BA54DF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4DF" w:rsidRDefault="00BA54DF" w:rsidP="005732BA">
      <w:r>
        <w:separator/>
      </w:r>
    </w:p>
  </w:footnote>
  <w:footnote w:type="continuationSeparator" w:id="0">
    <w:p w:rsidR="00BA54DF" w:rsidRDefault="00BA54DF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173EC"/>
    <w:rsid w:val="0016270D"/>
    <w:rsid w:val="002A1E02"/>
    <w:rsid w:val="003A4251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A54DF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白人アフリカ</c:v>
                </c:pt>
                <c:pt idx="1">
                  <c:v>アクアート人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F49C3-ECDD-411B-B5B8-556D3276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2024-08-26T11:44:00Z</dcterms:modified>
</cp:coreProperties>
</file>