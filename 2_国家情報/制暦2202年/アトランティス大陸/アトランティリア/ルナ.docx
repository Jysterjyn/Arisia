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35E" w:rsidRPr="0016270D" w:rsidRDefault="0002335E" w:rsidP="0016270D">
      <w:pPr>
        <w:pStyle w:val="a4"/>
        <w:jc w:val="center"/>
      </w:pPr>
      <w:r w:rsidRPr="001F5C0C">
        <w:rPr>
          <w:rFonts w:hint="eastAsia"/>
          <w:noProof/>
        </w:rPr>
        <w:t>ルナ</w:t>
      </w:r>
    </w:p>
    <w:p w:rsidR="0002335E" w:rsidRDefault="0002335E" w:rsidP="0016270D">
      <w:pPr>
        <w:pStyle w:val="1"/>
        <w:spacing w:before="265" w:after="99"/>
      </w:pPr>
      <w:r>
        <w:t>国旗</w:t>
      </w:r>
    </w:p>
    <w:p w:rsidR="0002335E" w:rsidRDefault="00315ED5" w:rsidP="002A1E02">
      <w:r>
        <w:rPr>
          <w:noProof/>
        </w:rPr>
        <w:drawing>
          <wp:inline distT="0" distB="0" distL="0" distR="0">
            <wp:extent cx="6192520" cy="41281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ルナ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5E" w:rsidRDefault="0002335E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02335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335E" w:rsidRPr="0027684A" w:rsidRDefault="0002335E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02335E" w:rsidRDefault="0002335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月明</w:t>
            </w:r>
          </w:p>
        </w:tc>
      </w:tr>
      <w:tr w:rsidR="0002335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335E" w:rsidRPr="0027684A" w:rsidRDefault="0002335E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02335E" w:rsidRDefault="0002335E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02335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335E" w:rsidRPr="0027684A" w:rsidRDefault="0002335E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02335E" w:rsidRDefault="0002335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ブラッディムーン</w:t>
            </w:r>
          </w:p>
        </w:tc>
      </w:tr>
      <w:tr w:rsidR="0002335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335E" w:rsidRPr="0027684A" w:rsidRDefault="0002335E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02335E" w:rsidRDefault="0002335E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南アクアート</w:t>
            </w:r>
            <w:r>
              <w:rPr>
                <w:noProof/>
              </w:rPr>
              <w:t>語</w:t>
            </w:r>
          </w:p>
        </w:tc>
      </w:tr>
      <w:tr w:rsidR="0002335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335E" w:rsidRPr="0027684A" w:rsidRDefault="0002335E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02335E" w:rsidRDefault="0002335E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イーリス・カーペン</w:t>
            </w:r>
          </w:p>
        </w:tc>
      </w:tr>
      <w:tr w:rsidR="0002335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335E" w:rsidRPr="0027684A" w:rsidRDefault="0002335E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02335E" w:rsidRDefault="0002335E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トーチ</w:t>
            </w:r>
          </w:p>
        </w:tc>
      </w:tr>
      <w:tr w:rsidR="0002335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335E" w:rsidRPr="0027684A" w:rsidRDefault="0002335E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02335E" w:rsidRDefault="0002335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694万人</w:t>
            </w:r>
          </w:p>
        </w:tc>
      </w:tr>
      <w:tr w:rsidR="0002335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335E" w:rsidRPr="0027684A" w:rsidRDefault="0002335E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02335E" w:rsidRDefault="0002335E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月明開歌</w:t>
            </w:r>
          </w:p>
        </w:tc>
      </w:tr>
      <w:tr w:rsidR="0002335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335E" w:rsidRPr="0027684A" w:rsidRDefault="0002335E" w:rsidP="00400799">
            <w:r>
              <w:t>GDP</w:t>
            </w:r>
          </w:p>
        </w:tc>
        <w:tc>
          <w:tcPr>
            <w:tcW w:w="7479" w:type="dxa"/>
          </w:tcPr>
          <w:p w:rsidR="0002335E" w:rsidRDefault="0002335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1,683億384万$</w:t>
            </w:r>
          </w:p>
        </w:tc>
      </w:tr>
      <w:tr w:rsidR="0002335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335E" w:rsidRDefault="0002335E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02335E" w:rsidRDefault="0002335E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4万7,320人</w:t>
            </w:r>
          </w:p>
        </w:tc>
      </w:tr>
      <w:tr w:rsidR="0002335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335E" w:rsidRDefault="0002335E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02335E" w:rsidRDefault="0002335E" w:rsidP="00315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アクアリア</w:t>
            </w:r>
            <w:r w:rsidR="00315ED5" w:rsidRPr="00315ED5">
              <w:rPr>
                <w:rFonts w:hint="eastAsia"/>
                <w:noProof/>
              </w:rPr>
              <w:t>教</w:t>
            </w:r>
            <w:r>
              <w:rPr>
                <w:rFonts w:hint="eastAsia"/>
                <w:noProof/>
              </w:rPr>
              <w:t>、トーチ</w:t>
            </w:r>
            <w:r w:rsidR="00315ED5" w:rsidRPr="00315ED5">
              <w:rPr>
                <w:rFonts w:hint="eastAsia"/>
                <w:noProof/>
              </w:rPr>
              <w:t>教</w:t>
            </w:r>
            <w:r w:rsidR="00315ED5">
              <w:rPr>
                <w:rFonts w:hint="eastAsia"/>
                <w:noProof/>
              </w:rPr>
              <w:t>、</w:t>
            </w:r>
            <w:r>
              <w:rPr>
                <w:rFonts w:hint="eastAsia"/>
                <w:noProof/>
              </w:rPr>
              <w:t>軍事崇</w:t>
            </w:r>
            <w:r>
              <w:rPr>
                <w:noProof/>
              </w:rPr>
              <w:t>教</w:t>
            </w:r>
          </w:p>
        </w:tc>
      </w:tr>
    </w:tbl>
    <w:p w:rsidR="0002335E" w:rsidRPr="00315ED5" w:rsidRDefault="00315ED5" w:rsidP="00AF3A40">
      <w:r w:rsidRPr="00315ED5">
        <w:rPr>
          <w:rFonts w:hint="eastAsia"/>
        </w:rPr>
        <w:t>カイやサイより極に近く平均温度が低いため人口が少なめ。しかし、やはりアクアートの植民地支配を受けた。あまりにも寒いため地下に街を作る計画が立てられている。</w:t>
      </w:r>
    </w:p>
    <w:p w:rsidR="0002335E" w:rsidRDefault="0002335E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02335E" w:rsidRDefault="0002335E" w:rsidP="00FB0E96">
      <w:pPr>
        <w:sectPr w:rsidR="0002335E" w:rsidSect="0002335E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02335E" w:rsidRDefault="0002335E" w:rsidP="00AF3A40">
      <w:pPr>
        <w:sectPr w:rsidR="0002335E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02335E" w:rsidRPr="002A1E02" w:rsidRDefault="0002335E" w:rsidP="00AF3A40"/>
    <w:sectPr w:rsidR="0002335E" w:rsidRPr="002A1E02" w:rsidSect="0002335E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DD8" w:rsidRDefault="002D6DD8" w:rsidP="005732BA">
      <w:r>
        <w:separator/>
      </w:r>
    </w:p>
  </w:endnote>
  <w:endnote w:type="continuationSeparator" w:id="0">
    <w:p w:rsidR="002D6DD8" w:rsidRDefault="002D6DD8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DD8" w:rsidRDefault="002D6DD8" w:rsidP="005732BA">
      <w:r>
        <w:separator/>
      </w:r>
    </w:p>
  </w:footnote>
  <w:footnote w:type="continuationSeparator" w:id="0">
    <w:p w:rsidR="002D6DD8" w:rsidRDefault="002D6DD8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D4"/>
    <w:rsid w:val="00005E02"/>
    <w:rsid w:val="0002335E"/>
    <w:rsid w:val="000F7F92"/>
    <w:rsid w:val="0016270D"/>
    <w:rsid w:val="002A1E02"/>
    <w:rsid w:val="002D6DD8"/>
    <w:rsid w:val="00315ED5"/>
    <w:rsid w:val="00400799"/>
    <w:rsid w:val="00440083"/>
    <w:rsid w:val="00442155"/>
    <w:rsid w:val="005437D4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5EF8267-2C5F-41D0-A76A-437F1097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白人アフリカ</c:v>
                </c:pt>
                <c:pt idx="1">
                  <c:v>アクアート人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92</c:v>
                </c:pt>
                <c:pt idx="1">
                  <c:v>8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55BD0-3E5D-4845-8C47-7D29F6B32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9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2024-08-26T10:25:00Z</dcterms:created>
  <dcterms:modified xsi:type="dcterms:W3CDTF">2024-08-26T11:41:00Z</dcterms:modified>
</cp:coreProperties>
</file>