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03A" w:rsidRPr="0016270D" w:rsidRDefault="0076003A" w:rsidP="0016270D">
      <w:pPr>
        <w:pStyle w:val="a4"/>
        <w:jc w:val="center"/>
      </w:pPr>
      <w:r w:rsidRPr="001F5C0C">
        <w:rPr>
          <w:rFonts w:hint="eastAsia"/>
          <w:noProof/>
        </w:rPr>
        <w:t>インサイドアイランド</w:t>
      </w:r>
    </w:p>
    <w:p w:rsidR="0076003A" w:rsidRDefault="0076003A" w:rsidP="0016270D">
      <w:pPr>
        <w:pStyle w:val="1"/>
        <w:spacing w:before="265" w:after="99"/>
      </w:pPr>
      <w:r>
        <w:t>国旗</w:t>
      </w:r>
    </w:p>
    <w:p w:rsidR="0076003A" w:rsidRDefault="0076003A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ンサイドアイランド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3A" w:rsidRDefault="0076003A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76003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6003A" w:rsidRPr="0027684A" w:rsidRDefault="0076003A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76003A" w:rsidRDefault="0076003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内島</w:t>
            </w:r>
          </w:p>
        </w:tc>
      </w:tr>
      <w:tr w:rsidR="0076003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6003A" w:rsidRPr="0027684A" w:rsidRDefault="0076003A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76003A" w:rsidRDefault="0076003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76003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6003A" w:rsidRPr="0027684A" w:rsidRDefault="0076003A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76003A" w:rsidRDefault="0076003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ハイセン</w:t>
            </w:r>
          </w:p>
        </w:tc>
      </w:tr>
      <w:tr w:rsidR="0076003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6003A" w:rsidRPr="0027684A" w:rsidRDefault="0076003A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76003A" w:rsidRDefault="0076003A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語</w:t>
            </w:r>
          </w:p>
        </w:tc>
      </w:tr>
      <w:tr w:rsidR="0076003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6003A" w:rsidRPr="0027684A" w:rsidRDefault="0076003A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76003A" w:rsidRDefault="0076003A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レイ・ガン</w:t>
            </w:r>
          </w:p>
        </w:tc>
      </w:tr>
      <w:tr w:rsidR="0076003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6003A" w:rsidRPr="0027684A" w:rsidRDefault="0076003A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76003A" w:rsidRDefault="0076003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サンドランド</w:t>
            </w:r>
          </w:p>
        </w:tc>
      </w:tr>
      <w:tr w:rsidR="0076003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6003A" w:rsidRPr="0027684A" w:rsidRDefault="0076003A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76003A" w:rsidRDefault="0076003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2,760万人</w:t>
            </w:r>
          </w:p>
        </w:tc>
      </w:tr>
      <w:tr w:rsidR="0076003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6003A" w:rsidRPr="0027684A" w:rsidRDefault="0076003A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76003A" w:rsidRDefault="0076003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那利多行進曲</w:t>
            </w:r>
          </w:p>
        </w:tc>
      </w:tr>
      <w:tr w:rsidR="0076003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6003A" w:rsidRPr="0027684A" w:rsidRDefault="0076003A" w:rsidP="00400799">
            <w:r>
              <w:t>GDP</w:t>
            </w:r>
          </w:p>
        </w:tc>
        <w:tc>
          <w:tcPr>
            <w:tcW w:w="7479" w:type="dxa"/>
          </w:tcPr>
          <w:p w:rsidR="0076003A" w:rsidRDefault="0076003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6,801億$</w:t>
            </w:r>
          </w:p>
        </w:tc>
      </w:tr>
      <w:tr w:rsidR="0076003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6003A" w:rsidRDefault="0076003A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76003A" w:rsidRDefault="0076003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48万人</w:t>
            </w:r>
          </w:p>
        </w:tc>
      </w:tr>
      <w:tr w:rsidR="0076003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6003A" w:rsidRDefault="0076003A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76003A" w:rsidRDefault="0076003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ショルテルティア</w:t>
            </w:r>
            <w:r w:rsidRPr="0076003A">
              <w:rPr>
                <w:rFonts w:hint="eastAsia"/>
                <w:noProof/>
              </w:rPr>
              <w:t>教、</w:t>
            </w:r>
            <w:r>
              <w:rPr>
                <w:rFonts w:hint="eastAsia"/>
                <w:noProof/>
              </w:rPr>
              <w:t>エッダ</w:t>
            </w:r>
            <w:r>
              <w:rPr>
                <w:noProof/>
              </w:rPr>
              <w:t>教</w:t>
            </w:r>
          </w:p>
        </w:tc>
      </w:tr>
    </w:tbl>
    <w:p w:rsidR="0076003A" w:rsidRPr="0076003A" w:rsidRDefault="0076003A" w:rsidP="00AF3A40">
      <w:r w:rsidRPr="0076003A">
        <w:rPr>
          <w:rFonts w:hint="eastAsia"/>
        </w:rPr>
        <w:t>この地域には川がなく、高地にある国だから最近まで文明が発達してなかった。ショルテルティア帝国から独立したものの、友好的な国だった。その一方、リコチン、コーリプスは山脈、その他の嘗ての列強諸国からは距離があったため、未だかつて滅ぼされて居ない数少ない国である。アース人のアトランティス開拓のときにアース人が作った街があるため、アー</w:t>
      </w:r>
      <w:r w:rsidRPr="0076003A">
        <w:rPr>
          <w:rFonts w:hint="eastAsia"/>
        </w:rPr>
        <w:lastRenderedPageBreak/>
        <w:t>ス人も住んでいる。</w:t>
      </w:r>
    </w:p>
    <w:p w:rsidR="0076003A" w:rsidRDefault="0076003A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76003A" w:rsidRDefault="0076003A" w:rsidP="00FB0E96">
      <w:pPr>
        <w:sectPr w:rsidR="0076003A" w:rsidSect="0076003A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76003A" w:rsidRDefault="0076003A" w:rsidP="00AF3A40">
      <w:pPr>
        <w:sectPr w:rsidR="0076003A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76003A" w:rsidRPr="002A1E02" w:rsidRDefault="0076003A" w:rsidP="00AF3A40"/>
    <w:sectPr w:rsidR="0076003A" w:rsidRPr="002A1E02" w:rsidSect="0076003A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1FA" w:rsidRDefault="003561FA" w:rsidP="005732BA">
      <w:r>
        <w:separator/>
      </w:r>
    </w:p>
  </w:endnote>
  <w:endnote w:type="continuationSeparator" w:id="0">
    <w:p w:rsidR="003561FA" w:rsidRDefault="003561FA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1FA" w:rsidRDefault="003561FA" w:rsidP="005732BA">
      <w:r>
        <w:separator/>
      </w:r>
    </w:p>
  </w:footnote>
  <w:footnote w:type="continuationSeparator" w:id="0">
    <w:p w:rsidR="003561FA" w:rsidRDefault="003561FA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2A1E02"/>
    <w:rsid w:val="003561FA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6003A"/>
    <w:rsid w:val="0078620C"/>
    <w:rsid w:val="00806655"/>
    <w:rsid w:val="0087177D"/>
    <w:rsid w:val="008731DC"/>
    <w:rsid w:val="008A60F4"/>
    <w:rsid w:val="009344FA"/>
    <w:rsid w:val="00934DC0"/>
    <w:rsid w:val="00A473E4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28317339238845146"/>
                  <c:y val="-9.998468941382326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サンドアイランド人</c:v>
                </c:pt>
                <c:pt idx="1">
                  <c:v>アース人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B1451-C3A3-46FF-9D39-3332F56D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2024-08-26T08:56:00Z</dcterms:modified>
</cp:coreProperties>
</file>