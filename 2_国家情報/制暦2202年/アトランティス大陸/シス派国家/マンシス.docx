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897" w:rsidRPr="0016270D" w:rsidRDefault="009D4897" w:rsidP="0016270D">
      <w:pPr>
        <w:pStyle w:val="a4"/>
        <w:jc w:val="center"/>
      </w:pPr>
      <w:r w:rsidRPr="001F5C0C">
        <w:rPr>
          <w:rFonts w:hint="eastAsia"/>
          <w:noProof/>
        </w:rPr>
        <w:t>マンシス</w:t>
      </w:r>
    </w:p>
    <w:p w:rsidR="009D4897" w:rsidRDefault="009D4897" w:rsidP="0016270D">
      <w:pPr>
        <w:pStyle w:val="1"/>
        <w:spacing w:before="265" w:after="99"/>
      </w:pPr>
      <w:r>
        <w:t>国旗</w:t>
      </w:r>
    </w:p>
    <w:p w:rsidR="009D4897" w:rsidRDefault="00A10E86" w:rsidP="002A1E02">
      <w:r>
        <w:rPr>
          <w:noProof/>
        </w:rPr>
        <w:drawing>
          <wp:inline distT="0" distB="0" distL="0" distR="0">
            <wp:extent cx="6192520" cy="434848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マンシス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897" w:rsidRDefault="009D4897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9D489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D4897" w:rsidRPr="0027684A" w:rsidRDefault="009D4897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9D4897" w:rsidRDefault="009D489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萬止</w:t>
            </w:r>
          </w:p>
        </w:tc>
      </w:tr>
      <w:tr w:rsidR="009D489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D4897" w:rsidRPr="0027684A" w:rsidRDefault="009D4897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9D4897" w:rsidRDefault="009D489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民主国</w:t>
            </w:r>
          </w:p>
        </w:tc>
      </w:tr>
      <w:tr w:rsidR="009D489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D4897" w:rsidRPr="0027684A" w:rsidRDefault="009D4897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9D4897" w:rsidRDefault="009D489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メラミ</w:t>
            </w:r>
          </w:p>
        </w:tc>
      </w:tr>
      <w:tr w:rsidR="009D489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D4897" w:rsidRPr="0027684A" w:rsidRDefault="009D4897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9D4897" w:rsidRDefault="009D4897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イーラット</w:t>
            </w:r>
            <w:r>
              <w:rPr>
                <w:noProof/>
              </w:rPr>
              <w:t>語</w:t>
            </w:r>
          </w:p>
        </w:tc>
      </w:tr>
      <w:tr w:rsidR="009D489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D4897" w:rsidRPr="0027684A" w:rsidRDefault="009D4897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9D4897" w:rsidRDefault="009D4897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ジョウノウチ・シス</w:t>
            </w:r>
          </w:p>
        </w:tc>
      </w:tr>
      <w:tr w:rsidR="009D489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D4897" w:rsidRPr="0027684A" w:rsidRDefault="009D4897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9D4897" w:rsidRDefault="009D489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サンドランド</w:t>
            </w:r>
          </w:p>
        </w:tc>
      </w:tr>
      <w:tr w:rsidR="009D489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D4897" w:rsidRPr="0027684A" w:rsidRDefault="009D4897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9D4897" w:rsidRDefault="009D489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753万人</w:t>
            </w:r>
          </w:p>
        </w:tc>
      </w:tr>
      <w:tr w:rsidR="009D489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D4897" w:rsidRPr="0027684A" w:rsidRDefault="009D4897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9D4897" w:rsidRDefault="009D489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回快希譚</w:t>
            </w:r>
          </w:p>
        </w:tc>
      </w:tr>
      <w:tr w:rsidR="009D489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D4897" w:rsidRPr="0027684A" w:rsidRDefault="009D4897" w:rsidP="00400799">
            <w:r>
              <w:t>GDP</w:t>
            </w:r>
          </w:p>
        </w:tc>
        <w:tc>
          <w:tcPr>
            <w:tcW w:w="7479" w:type="dxa"/>
          </w:tcPr>
          <w:p w:rsidR="009D4897" w:rsidRDefault="009D489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613億2,476万$</w:t>
            </w:r>
          </w:p>
        </w:tc>
      </w:tr>
      <w:tr w:rsidR="009D489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D4897" w:rsidRDefault="009D4897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9D4897" w:rsidRDefault="009D489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1万5,553人</w:t>
            </w:r>
          </w:p>
        </w:tc>
      </w:tr>
      <w:tr w:rsidR="009D489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D4897" w:rsidRDefault="009D4897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9D4897" w:rsidRDefault="009D489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シス式ショルテルティア</w:t>
            </w:r>
            <w:r>
              <w:rPr>
                <w:noProof/>
              </w:rPr>
              <w:t>教</w:t>
            </w:r>
          </w:p>
        </w:tc>
      </w:tr>
    </w:tbl>
    <w:p w:rsidR="009D4897" w:rsidRDefault="00A10E86" w:rsidP="00AF3A40">
      <w:r w:rsidRPr="00A10E86">
        <w:rPr>
          <w:rFonts w:hint="eastAsia"/>
        </w:rPr>
        <w:t>この国のシス派は川上の方にこっそり設置する兵器、水毒兵器を開発しようとしている。あと数年で完成するらしい。ミン諸国と自分達を苦しめたアクアート諸国にばらまく予定らしい…。終わりだ…。世界の終わりだ…。如何にもコーリプスの種族が考えそうな残虐な計画だ…。ただ、哀れなことにミン諸国に川はない。それに気づくのはもっと後。</w:t>
      </w:r>
    </w:p>
    <w:p w:rsidR="009D4897" w:rsidRDefault="009D4897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9D4897" w:rsidRDefault="009D4897" w:rsidP="00FB0E96">
      <w:pPr>
        <w:sectPr w:rsidR="009D4897" w:rsidSect="009D4897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9D4897" w:rsidRDefault="009D4897" w:rsidP="00AF3A40">
      <w:pPr>
        <w:sectPr w:rsidR="009D4897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9D4897" w:rsidRPr="002A1E02" w:rsidRDefault="009D4897" w:rsidP="00AF3A40"/>
    <w:sectPr w:rsidR="009D4897" w:rsidRPr="002A1E02" w:rsidSect="009D4897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206" w:rsidRDefault="00214206" w:rsidP="005732BA">
      <w:r>
        <w:separator/>
      </w:r>
    </w:p>
  </w:endnote>
  <w:endnote w:type="continuationSeparator" w:id="0">
    <w:p w:rsidR="00214206" w:rsidRDefault="00214206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206" w:rsidRDefault="00214206" w:rsidP="005732BA">
      <w:r>
        <w:separator/>
      </w:r>
    </w:p>
  </w:footnote>
  <w:footnote w:type="continuationSeparator" w:id="0">
    <w:p w:rsidR="00214206" w:rsidRDefault="00214206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3B"/>
    <w:rsid w:val="00005E02"/>
    <w:rsid w:val="000F7F92"/>
    <w:rsid w:val="0016270D"/>
    <w:rsid w:val="00214206"/>
    <w:rsid w:val="002A1E02"/>
    <w:rsid w:val="002F6ACE"/>
    <w:rsid w:val="00400799"/>
    <w:rsid w:val="0040522A"/>
    <w:rsid w:val="00440083"/>
    <w:rsid w:val="00442155"/>
    <w:rsid w:val="00557FA3"/>
    <w:rsid w:val="005732BA"/>
    <w:rsid w:val="005B39E2"/>
    <w:rsid w:val="00656092"/>
    <w:rsid w:val="00663D3B"/>
    <w:rsid w:val="006A61AD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9D4897"/>
    <w:rsid w:val="00A10E86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E45AA68-4474-46CA-9A1E-35EEAE07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黒人</c:v>
                </c:pt>
                <c:pt idx="1">
                  <c:v>サンドアイランド人</c:v>
                </c:pt>
                <c:pt idx="2">
                  <c:v>アクアート人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D1AAB-8CD4-4B48-8B64-7DB105E1B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5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2024-08-26T10:17:00Z</dcterms:created>
  <dcterms:modified xsi:type="dcterms:W3CDTF">2024-08-26T11:15:00Z</dcterms:modified>
</cp:coreProperties>
</file>