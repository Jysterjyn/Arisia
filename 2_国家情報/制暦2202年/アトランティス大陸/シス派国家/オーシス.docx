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92" w:rsidRPr="0016270D" w:rsidRDefault="00B35492" w:rsidP="0016270D">
      <w:pPr>
        <w:pStyle w:val="a4"/>
        <w:jc w:val="center"/>
      </w:pPr>
      <w:r w:rsidRPr="001F5C0C">
        <w:rPr>
          <w:rFonts w:hint="eastAsia"/>
          <w:noProof/>
        </w:rPr>
        <w:t>オーシス</w:t>
      </w:r>
    </w:p>
    <w:p w:rsidR="00B35492" w:rsidRDefault="00B35492" w:rsidP="0016270D">
      <w:pPr>
        <w:pStyle w:val="1"/>
        <w:spacing w:before="265" w:after="99"/>
      </w:pPr>
      <w:r>
        <w:t>国旗</w:t>
      </w:r>
    </w:p>
    <w:p w:rsidR="00B35492" w:rsidRDefault="000C63A3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ーシ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2" w:rsidRDefault="00B35492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3549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大止</w:t>
            </w:r>
          </w:p>
        </w:tc>
      </w:tr>
      <w:tr w:rsidR="00B3549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B3549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ギラ</w:t>
            </w:r>
          </w:p>
        </w:tc>
      </w:tr>
      <w:tr w:rsidR="00B3549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35492" w:rsidRDefault="00B35492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B3549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35492" w:rsidRDefault="00B35492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ヴィシエイト</w:t>
            </w:r>
          </w:p>
        </w:tc>
      </w:tr>
      <w:tr w:rsidR="00B3549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B3549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801万人</w:t>
            </w:r>
          </w:p>
        </w:tc>
      </w:tr>
      <w:tr w:rsidR="00B3549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世界の果てには君と2人で</w:t>
            </w:r>
          </w:p>
        </w:tc>
      </w:tr>
      <w:tr w:rsidR="00B3549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Pr="0027684A" w:rsidRDefault="00B35492" w:rsidP="00400799">
            <w:r>
              <w:t>GDP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568億$</w:t>
            </w:r>
          </w:p>
        </w:tc>
      </w:tr>
      <w:tr w:rsidR="00B3549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Default="00B35492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1万250人</w:t>
            </w:r>
          </w:p>
        </w:tc>
      </w:tr>
      <w:tr w:rsidR="00B3549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492" w:rsidRDefault="00B35492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35492" w:rsidRDefault="00B3549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シス式ショルテルティア</w:t>
            </w:r>
            <w:r>
              <w:rPr>
                <w:noProof/>
              </w:rPr>
              <w:t>教</w:t>
            </w:r>
          </w:p>
        </w:tc>
      </w:tr>
    </w:tbl>
    <w:p w:rsidR="00B35492" w:rsidRDefault="000C63A3" w:rsidP="00AF3A40">
      <w:r w:rsidRPr="000C63A3">
        <w:rPr>
          <w:rFonts w:hint="eastAsia"/>
        </w:rPr>
        <w:t>コーリプス系統の人々では珍しく、堅実に国家を築き上げてきた。ミン派が滅びるのは時間の問題だ。北の大地から資源を得て武器を作成している。こんな国家でも只の水爆くらいなら作れるらしい。</w:t>
      </w:r>
    </w:p>
    <w:p w:rsidR="00B35492" w:rsidRDefault="00B35492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35492" w:rsidRDefault="00B35492" w:rsidP="00FB0E96">
      <w:pPr>
        <w:sectPr w:rsidR="00B35492" w:rsidSect="00B35492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B35492" w:rsidRDefault="00B35492" w:rsidP="00AF3A40">
      <w:pPr>
        <w:sectPr w:rsidR="00B35492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B35492" w:rsidRPr="002A1E02" w:rsidRDefault="00B35492" w:rsidP="00AF3A40"/>
    <w:sectPr w:rsidR="00B35492" w:rsidRPr="002A1E02" w:rsidSect="00B35492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118" w:rsidRDefault="000E7118" w:rsidP="005732BA">
      <w:r>
        <w:separator/>
      </w:r>
    </w:p>
  </w:endnote>
  <w:endnote w:type="continuationSeparator" w:id="0">
    <w:p w:rsidR="000E7118" w:rsidRDefault="000E711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118" w:rsidRDefault="000E7118" w:rsidP="005732BA">
      <w:r>
        <w:separator/>
      </w:r>
    </w:p>
  </w:footnote>
  <w:footnote w:type="continuationSeparator" w:id="0">
    <w:p w:rsidR="000E7118" w:rsidRDefault="000E711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7"/>
    <w:rsid w:val="00005E02"/>
    <w:rsid w:val="000C63A3"/>
    <w:rsid w:val="000E7118"/>
    <w:rsid w:val="0016270D"/>
    <w:rsid w:val="002762EF"/>
    <w:rsid w:val="002A1E02"/>
    <w:rsid w:val="00400799"/>
    <w:rsid w:val="00412CC7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35492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12DFEC-25E0-4B97-A2E3-E383886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アボリジニー</c:v>
                </c:pt>
                <c:pt idx="1">
                  <c:v>サンドアイランド人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FFB5-E6E6-4D89-A7BB-41E675EE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2024-08-26T09:35:00Z</dcterms:created>
  <dcterms:modified xsi:type="dcterms:W3CDTF">2024-08-26T11:11:00Z</dcterms:modified>
</cp:coreProperties>
</file>