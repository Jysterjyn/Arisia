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BD1" w:rsidRPr="0016270D" w:rsidRDefault="00B86BD1" w:rsidP="0016270D">
      <w:pPr>
        <w:pStyle w:val="a4"/>
        <w:jc w:val="center"/>
      </w:pPr>
      <w:r w:rsidRPr="001F5C0C">
        <w:rPr>
          <w:rFonts w:hint="eastAsia"/>
          <w:noProof/>
        </w:rPr>
        <w:t>ハリシス</w:t>
      </w:r>
    </w:p>
    <w:p w:rsidR="00B86BD1" w:rsidRDefault="00B86BD1" w:rsidP="0016270D">
      <w:pPr>
        <w:pStyle w:val="1"/>
        <w:spacing w:before="265" w:after="99"/>
      </w:pPr>
      <w:r>
        <w:t>国旗</w:t>
      </w:r>
    </w:p>
    <w:p w:rsidR="00B86BD1" w:rsidRDefault="00685FCB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ハリシス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D1" w:rsidRDefault="00B86BD1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B86BD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6BD1" w:rsidRPr="0027684A" w:rsidRDefault="00B86BD1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B86BD1" w:rsidRDefault="00B86BD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針止</w:t>
            </w:r>
          </w:p>
        </w:tc>
      </w:tr>
      <w:tr w:rsidR="00B86BD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6BD1" w:rsidRPr="0027684A" w:rsidRDefault="00B86BD1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B86BD1" w:rsidRDefault="00B86BD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民主国</w:t>
            </w:r>
          </w:p>
        </w:tc>
      </w:tr>
      <w:tr w:rsidR="00B86BD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6BD1" w:rsidRPr="0027684A" w:rsidRDefault="00B86BD1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B86BD1" w:rsidRDefault="00B86BD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イオナズン</w:t>
            </w:r>
          </w:p>
        </w:tc>
      </w:tr>
      <w:tr w:rsidR="00B86BD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6BD1" w:rsidRPr="0027684A" w:rsidRDefault="00B86BD1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B86BD1" w:rsidRDefault="00B86BD1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イーラット</w:t>
            </w:r>
            <w:r>
              <w:rPr>
                <w:noProof/>
              </w:rPr>
              <w:t>語</w:t>
            </w:r>
          </w:p>
        </w:tc>
      </w:tr>
      <w:tr w:rsidR="00B86BD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6BD1" w:rsidRPr="0027684A" w:rsidRDefault="00B86BD1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B86BD1" w:rsidRDefault="00B86BD1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ダース・ベイダー</w:t>
            </w:r>
          </w:p>
        </w:tc>
      </w:tr>
      <w:tr w:rsidR="00B86BD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6BD1" w:rsidRPr="0027684A" w:rsidRDefault="00B86BD1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B86BD1" w:rsidRDefault="00B86BD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サンドランド</w:t>
            </w:r>
          </w:p>
        </w:tc>
      </w:tr>
      <w:tr w:rsidR="00B86BD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6BD1" w:rsidRPr="0027684A" w:rsidRDefault="00B86BD1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B86BD1" w:rsidRDefault="00B86BD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2,239万人</w:t>
            </w:r>
          </w:p>
        </w:tc>
      </w:tr>
      <w:tr w:rsidR="00B86BD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6BD1" w:rsidRPr="0027684A" w:rsidRDefault="00B86BD1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B86BD1" w:rsidRDefault="00B86BD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ミン派撲滅賛歌</w:t>
            </w:r>
          </w:p>
        </w:tc>
      </w:tr>
      <w:tr w:rsidR="00B86BD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6BD1" w:rsidRPr="0027684A" w:rsidRDefault="00B86BD1" w:rsidP="00400799">
            <w:r>
              <w:t>GDP</w:t>
            </w:r>
          </w:p>
        </w:tc>
        <w:tc>
          <w:tcPr>
            <w:tcW w:w="7479" w:type="dxa"/>
          </w:tcPr>
          <w:p w:rsidR="00B86BD1" w:rsidRDefault="00B86BD1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1,001億1,001万$</w:t>
            </w:r>
          </w:p>
        </w:tc>
      </w:tr>
      <w:tr w:rsidR="00B86BD1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6BD1" w:rsidRDefault="00B86BD1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B86BD1" w:rsidRDefault="00B86BD1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4万9,096人</w:t>
            </w:r>
          </w:p>
        </w:tc>
      </w:tr>
      <w:tr w:rsidR="00B86BD1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6BD1" w:rsidRDefault="00B86BD1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B86BD1" w:rsidRDefault="00B86BD1" w:rsidP="0068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シス式ショルテルティア</w:t>
            </w:r>
            <w:r w:rsidR="00685FCB" w:rsidRPr="00685FCB">
              <w:rPr>
                <w:rFonts w:hint="eastAsia"/>
                <w:noProof/>
              </w:rPr>
              <w:t>教、</w:t>
            </w:r>
            <w:r>
              <w:rPr>
                <w:rFonts w:hint="eastAsia"/>
                <w:noProof/>
              </w:rPr>
              <w:t>アクアリア</w:t>
            </w:r>
            <w:r>
              <w:rPr>
                <w:noProof/>
              </w:rPr>
              <w:t>教</w:t>
            </w:r>
          </w:p>
        </w:tc>
      </w:tr>
    </w:tbl>
    <w:p w:rsidR="00B86BD1" w:rsidRPr="00685FCB" w:rsidRDefault="00685FCB" w:rsidP="00AF3A40">
      <w:r w:rsidRPr="00685FCB">
        <w:rPr>
          <w:rFonts w:hint="eastAsia"/>
        </w:rPr>
        <w:t>ミン派の所在地を突き止め速攻で突撃したが、基地を完成させていたアクアート人に呆気なく返り討ちに遭い、一部を植民地にされてしまう。この国では未だにアクアート（アクシス）対シス派の内戦が頻発している。</w:t>
      </w:r>
    </w:p>
    <w:p w:rsidR="00B86BD1" w:rsidRDefault="00B86BD1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B86BD1" w:rsidRDefault="00B86BD1" w:rsidP="00FB0E96">
      <w:pPr>
        <w:sectPr w:rsidR="00B86BD1" w:rsidSect="00B86BD1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B86BD1" w:rsidRDefault="00B86BD1" w:rsidP="00AF3A40">
      <w:pPr>
        <w:sectPr w:rsidR="00B86BD1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B86BD1" w:rsidRPr="002A1E02" w:rsidRDefault="00B86BD1" w:rsidP="00AF3A40"/>
    <w:sectPr w:rsidR="00B86BD1" w:rsidRPr="002A1E02" w:rsidSect="00B86BD1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2A9" w:rsidRDefault="001A42A9" w:rsidP="005732BA">
      <w:r>
        <w:separator/>
      </w:r>
    </w:p>
  </w:endnote>
  <w:endnote w:type="continuationSeparator" w:id="0">
    <w:p w:rsidR="001A42A9" w:rsidRDefault="001A42A9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2A9" w:rsidRDefault="001A42A9" w:rsidP="005732BA">
      <w:r>
        <w:separator/>
      </w:r>
    </w:p>
  </w:footnote>
  <w:footnote w:type="continuationSeparator" w:id="0">
    <w:p w:rsidR="001A42A9" w:rsidRDefault="001A42A9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D4"/>
    <w:rsid w:val="00005E02"/>
    <w:rsid w:val="000F7F92"/>
    <w:rsid w:val="0016270D"/>
    <w:rsid w:val="001A42A9"/>
    <w:rsid w:val="002A1E02"/>
    <w:rsid w:val="00400799"/>
    <w:rsid w:val="00440083"/>
    <w:rsid w:val="00442155"/>
    <w:rsid w:val="005437D4"/>
    <w:rsid w:val="00557FA3"/>
    <w:rsid w:val="005732BA"/>
    <w:rsid w:val="005B39E2"/>
    <w:rsid w:val="00656092"/>
    <w:rsid w:val="00685FCB"/>
    <w:rsid w:val="006A61AD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86BD1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EF8267-2C5F-41D0-A76A-437F1097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Sheet1!$A$2:$A$5</c:f>
              <c:strCache>
                <c:ptCount val="4"/>
                <c:pt idx="0">
                  <c:v>黒人</c:v>
                </c:pt>
                <c:pt idx="1">
                  <c:v>サンドアイランド人</c:v>
                </c:pt>
                <c:pt idx="2">
                  <c:v>アクアート人</c:v>
                </c:pt>
                <c:pt idx="3">
                  <c:v>白人アフリカ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EAC51-6BE0-400E-9694-F0F53BCA4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2024-08-26T10:25:00Z</dcterms:created>
  <dcterms:modified xsi:type="dcterms:W3CDTF">2024-08-26T11:18:00Z</dcterms:modified>
</cp:coreProperties>
</file>