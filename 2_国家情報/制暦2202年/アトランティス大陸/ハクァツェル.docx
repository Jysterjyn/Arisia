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E32" w:rsidRPr="0016270D" w:rsidRDefault="00D16E32" w:rsidP="0016270D">
      <w:pPr>
        <w:pStyle w:val="a4"/>
        <w:jc w:val="center"/>
      </w:pPr>
      <w:r w:rsidRPr="001F5C0C">
        <w:rPr>
          <w:rFonts w:hint="eastAsia"/>
          <w:noProof/>
        </w:rPr>
        <w:t>ハクァツェル</w:t>
      </w:r>
    </w:p>
    <w:p w:rsidR="00D16E32" w:rsidRDefault="00D16E32" w:rsidP="0016270D">
      <w:pPr>
        <w:pStyle w:val="1"/>
        <w:spacing w:before="265" w:after="99"/>
      </w:pPr>
      <w:r>
        <w:t>国旗</w:t>
      </w:r>
    </w:p>
    <w:p w:rsidR="00D16E32" w:rsidRDefault="00D16E32" w:rsidP="002A1E02">
      <w:r>
        <w:rPr>
          <w:noProof/>
        </w:rPr>
        <w:drawing>
          <wp:inline distT="0" distB="0" distL="0" distR="0">
            <wp:extent cx="6192520" cy="432689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ハクァツェル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32" w:rsidRDefault="00D16E32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D16E3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16E32" w:rsidRPr="0027684A" w:rsidRDefault="00D16E32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D16E32" w:rsidRDefault="00D16E3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白雉</w:t>
            </w:r>
          </w:p>
        </w:tc>
      </w:tr>
      <w:tr w:rsidR="00D16E3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16E32" w:rsidRPr="0027684A" w:rsidRDefault="00D16E32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D16E32" w:rsidRDefault="00D16E32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共和国</w:t>
            </w:r>
          </w:p>
        </w:tc>
      </w:tr>
      <w:tr w:rsidR="00D16E3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16E32" w:rsidRPr="0027684A" w:rsidRDefault="00D16E32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D16E32" w:rsidRDefault="00D16E3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クリスタリアイラス</w:t>
            </w:r>
          </w:p>
        </w:tc>
      </w:tr>
      <w:tr w:rsidR="00D16E3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16E32" w:rsidRPr="0027684A" w:rsidRDefault="00D16E32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D16E32" w:rsidRDefault="00D16E32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イーラット</w:t>
            </w:r>
            <w:r>
              <w:rPr>
                <w:noProof/>
              </w:rPr>
              <w:t>語</w:t>
            </w:r>
          </w:p>
        </w:tc>
      </w:tr>
      <w:tr w:rsidR="00D16E3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16E32" w:rsidRPr="0027684A" w:rsidRDefault="00D16E32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D16E32" w:rsidRDefault="00D16E32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オメガ・スパイス</w:t>
            </w:r>
          </w:p>
        </w:tc>
      </w:tr>
      <w:tr w:rsidR="00D16E3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16E32" w:rsidRPr="0027684A" w:rsidRDefault="00D16E32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D16E32" w:rsidRDefault="00D16E32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ミア</w:t>
            </w:r>
          </w:p>
        </w:tc>
      </w:tr>
      <w:tr w:rsidR="00D16E3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16E32" w:rsidRPr="0027684A" w:rsidRDefault="00D16E32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D16E32" w:rsidRDefault="00D16E3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1,273万人</w:t>
            </w:r>
          </w:p>
        </w:tc>
      </w:tr>
      <w:tr w:rsidR="00D16E3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16E32" w:rsidRPr="0027684A" w:rsidRDefault="00D16E32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D16E32" w:rsidRDefault="00D16E32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ネルガスの咲く夏</w:t>
            </w:r>
          </w:p>
        </w:tc>
      </w:tr>
      <w:tr w:rsidR="00D16E3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16E32" w:rsidRPr="0027684A" w:rsidRDefault="00D16E32" w:rsidP="00400799">
            <w:r>
              <w:t>GDP</w:t>
            </w:r>
          </w:p>
        </w:tc>
        <w:tc>
          <w:tcPr>
            <w:tcW w:w="7479" w:type="dxa"/>
          </w:tcPr>
          <w:p w:rsidR="00D16E32" w:rsidRDefault="00D16E3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1,876億$</w:t>
            </w:r>
          </w:p>
        </w:tc>
      </w:tr>
      <w:tr w:rsidR="00D16E32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16E32" w:rsidRDefault="00D16E32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D16E32" w:rsidRDefault="00D16E32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3万3,000人</w:t>
            </w:r>
          </w:p>
        </w:tc>
      </w:tr>
      <w:tr w:rsidR="00D16E32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16E32" w:rsidRDefault="00D16E32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D16E32" w:rsidRDefault="00D16E32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トーチ</w:t>
            </w:r>
            <w:r w:rsidRPr="00D16E32">
              <w:rPr>
                <w:rFonts w:hint="eastAsia"/>
                <w:noProof/>
              </w:rPr>
              <w:t>教</w:t>
            </w:r>
            <w:r>
              <w:rPr>
                <w:rFonts w:hint="eastAsia"/>
                <w:noProof/>
              </w:rPr>
              <w:t>、チョーシ</w:t>
            </w:r>
            <w:r>
              <w:rPr>
                <w:noProof/>
              </w:rPr>
              <w:t>教</w:t>
            </w:r>
          </w:p>
        </w:tc>
      </w:tr>
    </w:tbl>
    <w:p w:rsidR="00D16E32" w:rsidRDefault="00D16E32" w:rsidP="00D16E32">
      <w:r>
        <w:rPr>
          <w:rFonts w:hint="eastAsia"/>
        </w:rPr>
        <w:t>嘗てイージーアトランティス、ハイシリナイ、ハクァツェルは一つの国だったが、内戦で独立。その後にシス派国家の植民地となり、国境が直線になった。</w:t>
      </w:r>
    </w:p>
    <w:p w:rsidR="00D16E32" w:rsidRPr="00D16E32" w:rsidRDefault="00D16E32" w:rsidP="00D16E32">
      <w:r>
        <w:rPr>
          <w:rFonts w:hint="eastAsia"/>
        </w:rPr>
        <w:t>ネルガスは夏の間のこの国だけ咲く花で、国のシンボルかつ天然記念物。ハクバに憧れた愚民どもが国名をパクった。しかし名前が全然似てないし、理数教もない。しかもハクバはか</w:t>
      </w:r>
      <w:r>
        <w:rPr>
          <w:rFonts w:hint="eastAsia"/>
        </w:rPr>
        <w:lastRenderedPageBreak/>
        <w:t>なりの発展途上国なので、なぜこの国の人々が憧れたのかは謎である</w:t>
      </w:r>
    </w:p>
    <w:p w:rsidR="00D16E32" w:rsidRDefault="00D16E32" w:rsidP="00FB0E96">
      <w:pPr>
        <w:pStyle w:val="1"/>
        <w:spacing w:before="265" w:after="99"/>
      </w:pPr>
      <w:r>
        <w:rPr>
          <w:rFonts w:hint="eastAsia"/>
        </w:rPr>
        <w:t>人種割合</w:t>
      </w:r>
    </w:p>
    <w:p w:rsidR="00D16E32" w:rsidRDefault="00D16E32" w:rsidP="00FB0E96">
      <w:pPr>
        <w:sectPr w:rsidR="00D16E32" w:rsidSect="00D16E32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D16E32" w:rsidRDefault="00D16E32" w:rsidP="00AF3A40">
      <w:pPr>
        <w:sectPr w:rsidR="00D16E32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D16E32" w:rsidRPr="002A1E02" w:rsidRDefault="00D16E32" w:rsidP="00AF3A40"/>
    <w:sectPr w:rsidR="00D16E32" w:rsidRPr="002A1E02" w:rsidSect="00D16E32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598" w:rsidRDefault="00F46598" w:rsidP="005732BA">
      <w:r>
        <w:separator/>
      </w:r>
    </w:p>
  </w:endnote>
  <w:endnote w:type="continuationSeparator" w:id="0">
    <w:p w:rsidR="00F46598" w:rsidRDefault="00F46598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598" w:rsidRDefault="00F46598" w:rsidP="005732BA">
      <w:r>
        <w:separator/>
      </w:r>
    </w:p>
  </w:footnote>
  <w:footnote w:type="continuationSeparator" w:id="0">
    <w:p w:rsidR="00F46598" w:rsidRDefault="00F46598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F7F92"/>
    <w:rsid w:val="0016270D"/>
    <w:rsid w:val="002A1E02"/>
    <w:rsid w:val="00400799"/>
    <w:rsid w:val="00440083"/>
    <w:rsid w:val="00442155"/>
    <w:rsid w:val="005437D4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16E32"/>
    <w:rsid w:val="00D24723"/>
    <w:rsid w:val="00D25ADD"/>
    <w:rsid w:val="00D7380A"/>
    <w:rsid w:val="00E61018"/>
    <w:rsid w:val="00E74AF0"/>
    <w:rsid w:val="00E96E6C"/>
    <w:rsid w:val="00F351D5"/>
    <w:rsid w:val="00F46598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白人アフリカ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986D8-7670-4360-960B-45C014EF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2024-08-26T10:25:00Z</dcterms:created>
  <dcterms:modified xsi:type="dcterms:W3CDTF">2024-08-26T10:34:00Z</dcterms:modified>
</cp:coreProperties>
</file>