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B7" w:rsidRPr="0016270D" w:rsidRDefault="00FD48B7" w:rsidP="0016270D">
      <w:pPr>
        <w:pStyle w:val="a4"/>
        <w:jc w:val="center"/>
      </w:pPr>
      <w:r w:rsidRPr="00334ED2">
        <w:rPr>
          <w:rFonts w:hint="eastAsia"/>
          <w:noProof/>
        </w:rPr>
        <w:t>ハンリスター</w:t>
      </w:r>
    </w:p>
    <w:p w:rsidR="00FD48B7" w:rsidRDefault="00FD48B7" w:rsidP="0016270D">
      <w:pPr>
        <w:pStyle w:val="1"/>
        <w:spacing w:before="265" w:after="99"/>
      </w:pPr>
      <w:r>
        <w:t>国旗</w:t>
      </w:r>
    </w:p>
    <w:p w:rsidR="00FD48B7" w:rsidRDefault="008F1234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ンリスター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7" w:rsidRDefault="00FD48B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FD48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半璃星・反璃星</w:t>
            </w:r>
          </w:p>
        </w:tc>
      </w:tr>
      <w:tr w:rsidR="00FD48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FD48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ターメルン</w:t>
            </w:r>
          </w:p>
        </w:tc>
      </w:tr>
      <w:tr w:rsidR="00FD48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FD48B7" w:rsidRDefault="00FD48B7" w:rsidP="008F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ピペロル</w:t>
            </w:r>
            <w:r w:rsidR="008F1234">
              <w:rPr>
                <w:noProof/>
              </w:rPr>
              <w:t>語</w:t>
            </w:r>
            <w:r w:rsidR="008F1234"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アクアート</w:t>
            </w:r>
            <w:r>
              <w:rPr>
                <w:noProof/>
              </w:rPr>
              <w:t>語</w:t>
            </w:r>
          </w:p>
        </w:tc>
      </w:tr>
      <w:tr w:rsidR="00FD48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FD48B7" w:rsidRDefault="00FD48B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ニコラス・ガイジ・アクア</w:t>
            </w:r>
          </w:p>
        </w:tc>
      </w:tr>
      <w:tr w:rsidR="00FD48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ゴーン</w:t>
            </w:r>
          </w:p>
        </w:tc>
      </w:tr>
      <w:tr w:rsidR="00FD48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568万人</w:t>
            </w:r>
          </w:p>
        </w:tc>
      </w:tr>
      <w:tr w:rsidR="00FD48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ビヨンド・ディメンション</w:t>
            </w:r>
          </w:p>
        </w:tc>
      </w:tr>
      <w:tr w:rsidR="00FD48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Pr="0027684A" w:rsidRDefault="00FD48B7" w:rsidP="00400799">
            <w:r>
              <w:t>GDP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1,307億$</w:t>
            </w:r>
          </w:p>
        </w:tc>
      </w:tr>
      <w:tr w:rsidR="00FD48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Default="00FD48B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500人</w:t>
            </w:r>
            <w:r w:rsidR="008F1234" w:rsidRPr="008F1234">
              <w:rPr>
                <w:noProof/>
              </w:rPr>
              <w:t>(全てアクアート人)</w:t>
            </w:r>
          </w:p>
        </w:tc>
      </w:tr>
      <w:tr w:rsidR="00FD48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48B7" w:rsidRDefault="00FD48B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FD48B7" w:rsidRDefault="00FD48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 w:rsidR="008F1234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、アクアリア</w:t>
            </w:r>
            <w:r>
              <w:rPr>
                <w:noProof/>
              </w:rPr>
              <w:t>教</w:t>
            </w:r>
          </w:p>
        </w:tc>
      </w:tr>
    </w:tbl>
    <w:p w:rsidR="00FD48B7" w:rsidRPr="008F1234" w:rsidRDefault="008F1234" w:rsidP="00AF3A40">
      <w:r w:rsidRPr="008F1234">
        <w:rPr>
          <w:rFonts w:hint="eastAsia"/>
        </w:rPr>
        <w:t>ソラリス戦争を放棄したリスター民が独立をし、軍も無くした。その結果アクアートから</w:t>
      </w:r>
      <w:r w:rsidRPr="008F1234">
        <w:t>500人の兵を送り込まれ、1647年に植民地にされた。そのため、この国の人々はアクアート諸国に対して怒りがある。</w:t>
      </w:r>
    </w:p>
    <w:p w:rsidR="00FD48B7" w:rsidRDefault="00FD48B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FD48B7" w:rsidRDefault="00FD48B7" w:rsidP="00FB0E96">
      <w:pPr>
        <w:sectPr w:rsidR="00FD48B7" w:rsidSect="00FD48B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FD48B7" w:rsidRDefault="00FD48B7" w:rsidP="00AF3A40">
      <w:pPr>
        <w:sectPr w:rsidR="00FD48B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FD48B7" w:rsidRPr="002A1E02" w:rsidRDefault="00FD48B7" w:rsidP="00AF3A40"/>
    <w:sectPr w:rsidR="00FD48B7" w:rsidRPr="002A1E02" w:rsidSect="00FD48B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28E" w:rsidRDefault="0009728E" w:rsidP="005732BA">
      <w:r>
        <w:separator/>
      </w:r>
    </w:p>
  </w:endnote>
  <w:endnote w:type="continuationSeparator" w:id="0">
    <w:p w:rsidR="0009728E" w:rsidRDefault="0009728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28E" w:rsidRDefault="0009728E" w:rsidP="005732BA">
      <w:r>
        <w:separator/>
      </w:r>
    </w:p>
  </w:footnote>
  <w:footnote w:type="continuationSeparator" w:id="0">
    <w:p w:rsidR="0009728E" w:rsidRDefault="0009728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D"/>
    <w:rsid w:val="00005E02"/>
    <w:rsid w:val="0009728E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F1234"/>
    <w:rsid w:val="009344FA"/>
    <w:rsid w:val="00934DC0"/>
    <w:rsid w:val="00970D4E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D2B1D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  <w:rsid w:val="00F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9EDF62D-B23F-4B95-928E-A747C85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アクアート人</c:v>
                </c:pt>
                <c:pt idx="1">
                  <c:v>イーラット人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B5AB-80A1-4276-A9F3-0CE05A1A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2024-08-24T10:31:00Z</dcterms:created>
  <dcterms:modified xsi:type="dcterms:W3CDTF">2024-08-25T03:34:00Z</dcterms:modified>
</cp:coreProperties>
</file>