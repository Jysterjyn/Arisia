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6C" w:rsidRPr="0016270D" w:rsidRDefault="00491E6C" w:rsidP="0016270D">
      <w:pPr>
        <w:pStyle w:val="a4"/>
        <w:jc w:val="center"/>
      </w:pPr>
      <w:r w:rsidRPr="00334ED2">
        <w:rPr>
          <w:rFonts w:hint="eastAsia"/>
          <w:noProof/>
        </w:rPr>
        <w:t>ヴァイン</w:t>
      </w:r>
    </w:p>
    <w:p w:rsidR="00491E6C" w:rsidRDefault="00491E6C" w:rsidP="0016270D">
      <w:pPr>
        <w:pStyle w:val="1"/>
        <w:spacing w:before="265" w:after="99"/>
      </w:pPr>
      <w:r>
        <w:t>国旗</w:t>
      </w:r>
    </w:p>
    <w:p w:rsidR="00491E6C" w:rsidRDefault="00651F51" w:rsidP="002A1E02">
      <w:r>
        <w:rPr>
          <w:noProof/>
        </w:rPr>
        <w:drawing>
          <wp:inline distT="0" distB="0" distL="0" distR="0">
            <wp:extent cx="6192520" cy="43249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ヴァイ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6C" w:rsidRDefault="00491E6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馬印</w:t>
            </w:r>
          </w:p>
        </w:tc>
      </w:tr>
      <w:tr w:rsidR="00491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民主共和国</w:t>
            </w:r>
          </w:p>
        </w:tc>
      </w:tr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サンダーベア</w:t>
            </w:r>
          </w:p>
        </w:tc>
      </w:tr>
      <w:tr w:rsidR="00491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91E6C" w:rsidRDefault="00491E6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ピペロル</w:t>
            </w:r>
            <w:r>
              <w:rPr>
                <w:noProof/>
              </w:rPr>
              <w:t>語</w:t>
            </w:r>
          </w:p>
        </w:tc>
      </w:tr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91E6C" w:rsidRDefault="00491E6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ガラス・シス</w:t>
            </w:r>
          </w:p>
        </w:tc>
      </w:tr>
      <w:tr w:rsidR="00491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リツ</w:t>
            </w:r>
          </w:p>
        </w:tc>
      </w:tr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3,372万人</w:t>
            </w:r>
          </w:p>
        </w:tc>
      </w:tr>
      <w:tr w:rsidR="00491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プレアデス</w:t>
            </w:r>
          </w:p>
        </w:tc>
      </w:tr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Pr="0027684A" w:rsidRDefault="00491E6C" w:rsidP="00400799">
            <w:r>
              <w:t>GDP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2,210億$</w:t>
            </w:r>
          </w:p>
        </w:tc>
      </w:tr>
      <w:tr w:rsidR="00491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Default="00491E6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85万人</w:t>
            </w:r>
          </w:p>
        </w:tc>
      </w:tr>
      <w:tr w:rsidR="00491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1E6C" w:rsidRDefault="00491E6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91E6C" w:rsidRDefault="00491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教</w:t>
            </w:r>
          </w:p>
        </w:tc>
      </w:tr>
    </w:tbl>
    <w:p w:rsidR="00491E6C" w:rsidRDefault="00651F51" w:rsidP="00AF3A40">
      <w:r w:rsidRPr="00651F51">
        <w:rPr>
          <w:rFonts w:hint="eastAsia"/>
        </w:rPr>
        <w:t>もともとはイーラット系の人が住んで</w:t>
      </w:r>
      <w:r>
        <w:rPr>
          <w:rFonts w:hint="eastAsia"/>
        </w:rPr>
        <w:t>い</w:t>
      </w:r>
      <w:r w:rsidRPr="00651F51">
        <w:rPr>
          <w:rFonts w:hint="eastAsia"/>
        </w:rPr>
        <w:t>たが、ソラートの侵攻で大陸の端に追いやられた。その後にソラートの黒人が住むようになった。ソラートに残った人は気候で肌が白くなった（のちのアクアート人）。ソラリス帝国から最初に独立した国。</w:t>
      </w:r>
    </w:p>
    <w:p w:rsidR="00491E6C" w:rsidRDefault="00491E6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91E6C" w:rsidRDefault="00491E6C" w:rsidP="00FB0E96">
      <w:pPr>
        <w:sectPr w:rsidR="00491E6C" w:rsidSect="00491E6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91E6C" w:rsidRDefault="00491E6C" w:rsidP="00AF3A40">
      <w:pPr>
        <w:sectPr w:rsidR="00491E6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91E6C" w:rsidRPr="002A1E02" w:rsidRDefault="00491E6C" w:rsidP="00AF3A40"/>
    <w:sectPr w:rsidR="00491E6C" w:rsidRPr="002A1E02" w:rsidSect="00491E6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04A" w:rsidRDefault="0097504A" w:rsidP="005732BA">
      <w:r>
        <w:separator/>
      </w:r>
    </w:p>
  </w:endnote>
  <w:endnote w:type="continuationSeparator" w:id="0">
    <w:p w:rsidR="0097504A" w:rsidRDefault="0097504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04A" w:rsidRDefault="0097504A" w:rsidP="005732BA">
      <w:r>
        <w:separator/>
      </w:r>
    </w:p>
  </w:footnote>
  <w:footnote w:type="continuationSeparator" w:id="0">
    <w:p w:rsidR="0097504A" w:rsidRDefault="0097504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D"/>
    <w:rsid w:val="00005E02"/>
    <w:rsid w:val="0016270D"/>
    <w:rsid w:val="002A1E02"/>
    <w:rsid w:val="00400799"/>
    <w:rsid w:val="00440083"/>
    <w:rsid w:val="00442155"/>
    <w:rsid w:val="00491E6C"/>
    <w:rsid w:val="00557FA3"/>
    <w:rsid w:val="005732BA"/>
    <w:rsid w:val="005B39E2"/>
    <w:rsid w:val="00651F51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97504A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D2B1D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DF62D-B23F-4B95-928E-A747C85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アクアート人</c:v>
                </c:pt>
                <c:pt idx="2">
                  <c:v>イーラット人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70</c:v>
                </c:pt>
                <c:pt idx="1">
                  <c:v>15</c:v>
                </c:pt>
                <c:pt idx="2">
                  <c:v>15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35BC-A0AA-4D58-BFF3-89E5E27F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2024-08-24T10:32:00Z</dcterms:created>
  <dcterms:modified xsi:type="dcterms:W3CDTF">2024-08-25T03:30:00Z</dcterms:modified>
</cp:coreProperties>
</file>