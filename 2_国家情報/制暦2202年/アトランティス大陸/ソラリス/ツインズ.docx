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8F" w:rsidRPr="0016270D" w:rsidRDefault="0000418F" w:rsidP="0016270D">
      <w:pPr>
        <w:pStyle w:val="a4"/>
        <w:jc w:val="center"/>
      </w:pPr>
      <w:r w:rsidRPr="00334ED2">
        <w:rPr>
          <w:rFonts w:hint="eastAsia"/>
          <w:noProof/>
        </w:rPr>
        <w:t>ツインズ</w:t>
      </w:r>
    </w:p>
    <w:p w:rsidR="0000418F" w:rsidRDefault="0000418F" w:rsidP="0016270D">
      <w:pPr>
        <w:pStyle w:val="1"/>
        <w:spacing w:before="265" w:after="99"/>
      </w:pPr>
      <w:r>
        <w:t>国旗</w:t>
      </w:r>
    </w:p>
    <w:p w:rsidR="0000418F" w:rsidRDefault="00CA191C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ツインズ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8F" w:rsidRDefault="0000418F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00418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418F" w:rsidRPr="0027684A" w:rsidRDefault="0000418F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00418F" w:rsidRDefault="0000418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対頭</w:t>
            </w:r>
          </w:p>
        </w:tc>
      </w:tr>
      <w:tr w:rsidR="0000418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418F" w:rsidRPr="0027684A" w:rsidRDefault="0000418F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00418F" w:rsidRDefault="0000418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00418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418F" w:rsidRPr="0027684A" w:rsidRDefault="0000418F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00418F" w:rsidRDefault="0000418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ウッドカンガルー</w:t>
            </w:r>
          </w:p>
        </w:tc>
      </w:tr>
      <w:tr w:rsidR="0000418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418F" w:rsidRPr="0027684A" w:rsidRDefault="0000418F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00418F" w:rsidRDefault="0000418F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ピペロル</w:t>
            </w:r>
            <w:r>
              <w:rPr>
                <w:noProof/>
              </w:rPr>
              <w:t>語</w:t>
            </w:r>
          </w:p>
        </w:tc>
      </w:tr>
      <w:tr w:rsidR="0000418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418F" w:rsidRPr="0027684A" w:rsidRDefault="0000418F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00418F" w:rsidRDefault="0000418F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アナキン・スカイウォーカー</w:t>
            </w:r>
          </w:p>
        </w:tc>
      </w:tr>
      <w:tr w:rsidR="0000418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418F" w:rsidRPr="0027684A" w:rsidRDefault="0000418F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00418F" w:rsidRDefault="0000418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リツ</w:t>
            </w:r>
          </w:p>
        </w:tc>
      </w:tr>
      <w:tr w:rsidR="0000418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418F" w:rsidRPr="0027684A" w:rsidRDefault="0000418F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00418F" w:rsidRDefault="0000418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537万人</w:t>
            </w:r>
          </w:p>
        </w:tc>
      </w:tr>
      <w:tr w:rsidR="0000418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418F" w:rsidRPr="0027684A" w:rsidRDefault="0000418F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00418F" w:rsidRDefault="0000418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プラネット・シェイカー</w:t>
            </w:r>
          </w:p>
        </w:tc>
      </w:tr>
      <w:tr w:rsidR="0000418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418F" w:rsidRPr="0027684A" w:rsidRDefault="0000418F" w:rsidP="00400799">
            <w:r>
              <w:t>GDP</w:t>
            </w:r>
          </w:p>
        </w:tc>
        <w:tc>
          <w:tcPr>
            <w:tcW w:w="7479" w:type="dxa"/>
          </w:tcPr>
          <w:p w:rsidR="0000418F" w:rsidRDefault="0000418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732億$</w:t>
            </w:r>
          </w:p>
        </w:tc>
      </w:tr>
      <w:tr w:rsidR="0000418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418F" w:rsidRDefault="0000418F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00418F" w:rsidRDefault="0000418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9万3,000人</w:t>
            </w:r>
          </w:p>
        </w:tc>
      </w:tr>
      <w:tr w:rsidR="0000418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0418F" w:rsidRDefault="0000418F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00418F" w:rsidRDefault="0000418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イーラット</w:t>
            </w:r>
            <w:r>
              <w:rPr>
                <w:noProof/>
              </w:rPr>
              <w:t>教</w:t>
            </w:r>
          </w:p>
        </w:tc>
      </w:tr>
    </w:tbl>
    <w:p w:rsidR="0000418F" w:rsidRDefault="00CA191C" w:rsidP="00AF3A40">
      <w:r w:rsidRPr="00CA191C">
        <w:rPr>
          <w:rFonts w:hint="eastAsia"/>
        </w:rPr>
        <w:t>ソラリス帝国時代にヴァイン州に住んで</w:t>
      </w:r>
      <w:r>
        <w:rPr>
          <w:rFonts w:hint="eastAsia"/>
        </w:rPr>
        <w:t>い</w:t>
      </w:r>
      <w:r w:rsidRPr="00CA191C">
        <w:rPr>
          <w:rFonts w:hint="eastAsia"/>
        </w:rPr>
        <w:t>た人々がソラート州の人に襲撃され、隅に追いやられた事でヴァイン州の端に小さい州ができ、ヴァインの独立とともにツインズも独立。リスターとは仲がいいが、ソラートとは犬猿の仲。</w:t>
      </w:r>
    </w:p>
    <w:p w:rsidR="0000418F" w:rsidRDefault="0000418F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00418F" w:rsidRDefault="0000418F" w:rsidP="00FB0E96">
      <w:pPr>
        <w:sectPr w:rsidR="0000418F" w:rsidSect="0000418F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00418F" w:rsidRDefault="0000418F" w:rsidP="00AF3A40">
      <w:pPr>
        <w:sectPr w:rsidR="0000418F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00418F" w:rsidRPr="002A1E02" w:rsidRDefault="0000418F" w:rsidP="00AF3A40"/>
    <w:sectPr w:rsidR="0000418F" w:rsidRPr="002A1E02" w:rsidSect="0000418F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762" w:rsidRDefault="00D75762" w:rsidP="005732BA">
      <w:r>
        <w:separator/>
      </w:r>
    </w:p>
  </w:endnote>
  <w:endnote w:type="continuationSeparator" w:id="0">
    <w:p w:rsidR="00D75762" w:rsidRDefault="00D75762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762" w:rsidRDefault="00D75762" w:rsidP="005732BA">
      <w:r>
        <w:separator/>
      </w:r>
    </w:p>
  </w:footnote>
  <w:footnote w:type="continuationSeparator" w:id="0">
    <w:p w:rsidR="00D75762" w:rsidRDefault="00D75762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1D"/>
    <w:rsid w:val="0000418F"/>
    <w:rsid w:val="00005E02"/>
    <w:rsid w:val="0016270D"/>
    <w:rsid w:val="002A1E02"/>
    <w:rsid w:val="00400799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A191C"/>
    <w:rsid w:val="00CC4BC2"/>
    <w:rsid w:val="00CD2B1D"/>
    <w:rsid w:val="00D03BF2"/>
    <w:rsid w:val="00D054F0"/>
    <w:rsid w:val="00D24723"/>
    <w:rsid w:val="00D25ADD"/>
    <w:rsid w:val="00D7380A"/>
    <w:rsid w:val="00D75762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9EDF62D-B23F-4B95-928E-A747C852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イーラット人</c:v>
                </c:pt>
                <c:pt idx="1">
                  <c:v>黒人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75</c:v>
                </c:pt>
                <c:pt idx="1">
                  <c:v>25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0F2AB-11F3-4F86-A0C8-E8942161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357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2024-08-24T10:32:00Z</dcterms:created>
  <dcterms:modified xsi:type="dcterms:W3CDTF">2024-08-25T03:28:00Z</dcterms:modified>
</cp:coreProperties>
</file>