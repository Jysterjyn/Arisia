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8B3" w:rsidRPr="0016270D" w:rsidRDefault="00C838B3" w:rsidP="0016270D">
      <w:pPr>
        <w:pStyle w:val="a4"/>
        <w:jc w:val="center"/>
      </w:pPr>
      <w:r w:rsidRPr="001F5C0C">
        <w:rPr>
          <w:rFonts w:hint="eastAsia"/>
          <w:noProof/>
        </w:rPr>
        <w:t>アドバンシヴリブート</w:t>
      </w:r>
    </w:p>
    <w:p w:rsidR="00C838B3" w:rsidRDefault="00C838B3" w:rsidP="0016270D">
      <w:pPr>
        <w:pStyle w:val="1"/>
        <w:spacing w:before="265" w:after="99"/>
      </w:pPr>
      <w:r>
        <w:t>国旗</w:t>
      </w:r>
    </w:p>
    <w:p w:rsidR="00C838B3" w:rsidRDefault="00C34F53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アドバンシヴリブート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8B3" w:rsidRDefault="00C838B3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C838B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38B3" w:rsidRPr="0027684A" w:rsidRDefault="00C838B3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C838B3" w:rsidRDefault="00C838B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亜番利部都</w:t>
            </w:r>
          </w:p>
        </w:tc>
      </w:tr>
      <w:tr w:rsidR="00C838B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38B3" w:rsidRPr="0027684A" w:rsidRDefault="00C838B3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C838B3" w:rsidRDefault="00C838B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調和国</w:t>
            </w:r>
          </w:p>
        </w:tc>
      </w:tr>
      <w:tr w:rsidR="00C838B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38B3" w:rsidRPr="0027684A" w:rsidRDefault="00C838B3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C838B3" w:rsidRDefault="00C838B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イラヴ</w:t>
            </w:r>
          </w:p>
        </w:tc>
      </w:tr>
      <w:tr w:rsidR="00C838B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38B3" w:rsidRPr="0027684A" w:rsidRDefault="00C838B3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C838B3" w:rsidRDefault="00C838B3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陸</w:t>
            </w:r>
            <w:r>
              <w:rPr>
                <w:noProof/>
              </w:rPr>
              <w:t>語</w:t>
            </w:r>
          </w:p>
        </w:tc>
      </w:tr>
      <w:tr w:rsidR="00C838B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38B3" w:rsidRPr="0027684A" w:rsidRDefault="00C838B3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C838B3" w:rsidRDefault="00C34F53" w:rsidP="00C34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4F53" w:rsidRPr="00C34F53">
                    <w:rPr>
                      <w:noProof/>
                      <w:sz w:val="12"/>
                    </w:rPr>
                    <w:t>マ</w:t>
                  </w:r>
                </w:rt>
                <w:rubyBase>
                  <w:r w:rsidR="00C34F53">
                    <w:rPr>
                      <w:noProof/>
                    </w:rPr>
                    <w:t>卍</w:t>
                  </w:r>
                </w:rubyBase>
              </w:ruby>
            </w:r>
            <w:r w:rsidR="00C838B3">
              <w:rPr>
                <w:rFonts w:hint="eastAsia"/>
                <w:noProof/>
              </w:rPr>
              <w:t>カリ・</w:t>
            </w: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4F53" w:rsidRPr="00C34F53">
                    <w:rPr>
                      <w:noProof/>
                      <w:sz w:val="12"/>
                    </w:rPr>
                    <w:t>ハリ</w:t>
                  </w:r>
                </w:rt>
                <w:rubyBase>
                  <w:r w:rsidR="00C34F53">
                    <w:rPr>
                      <w:noProof/>
                    </w:rPr>
                    <w:t>凸</w:t>
                  </w:r>
                </w:rubyBase>
              </w:ruby>
            </w:r>
            <w:r w:rsidR="00C838B3">
              <w:rPr>
                <w:rFonts w:hint="eastAsia"/>
                <w:noProof/>
              </w:rPr>
              <w:t>シス</w:t>
            </w:r>
          </w:p>
        </w:tc>
      </w:tr>
      <w:tr w:rsidR="00C838B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38B3" w:rsidRPr="0027684A" w:rsidRDefault="00C838B3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C838B3" w:rsidRDefault="00C838B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ガネ</w:t>
            </w:r>
          </w:p>
        </w:tc>
      </w:tr>
      <w:tr w:rsidR="00C838B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38B3" w:rsidRPr="0027684A" w:rsidRDefault="00C838B3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C838B3" w:rsidRDefault="00C838B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5,233万人</w:t>
            </w:r>
          </w:p>
        </w:tc>
      </w:tr>
      <w:tr w:rsidR="00C838B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38B3" w:rsidRPr="0027684A" w:rsidRDefault="00C838B3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C838B3" w:rsidRDefault="00C838B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玉砕光明讃歌-斬-</w:t>
            </w:r>
          </w:p>
        </w:tc>
      </w:tr>
      <w:tr w:rsidR="00C838B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38B3" w:rsidRPr="0027684A" w:rsidRDefault="00C838B3" w:rsidP="00400799">
            <w:r>
              <w:t>GDP</w:t>
            </w:r>
          </w:p>
        </w:tc>
        <w:tc>
          <w:tcPr>
            <w:tcW w:w="7479" w:type="dxa"/>
          </w:tcPr>
          <w:p w:rsidR="00C838B3" w:rsidRDefault="00C838B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7,209億$</w:t>
            </w:r>
          </w:p>
        </w:tc>
      </w:tr>
      <w:tr w:rsidR="00C838B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38B3" w:rsidRDefault="00C838B3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C838B3" w:rsidRDefault="00C838B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0人</w:t>
            </w:r>
          </w:p>
        </w:tc>
      </w:tr>
      <w:tr w:rsidR="00C838B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838B3" w:rsidRDefault="00C838B3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C838B3" w:rsidRDefault="00C838B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チョーシ</w:t>
            </w:r>
            <w:r w:rsidR="00C34F53">
              <w:rPr>
                <w:noProof/>
              </w:rPr>
              <w:t>教</w:t>
            </w:r>
            <w:r>
              <w:rPr>
                <w:rFonts w:hint="eastAsia"/>
                <w:noProof/>
              </w:rPr>
              <w:t>、理数</w:t>
            </w:r>
            <w:r>
              <w:rPr>
                <w:noProof/>
              </w:rPr>
              <w:t>教</w:t>
            </w:r>
          </w:p>
        </w:tc>
      </w:tr>
    </w:tbl>
    <w:p w:rsidR="00C838B3" w:rsidRDefault="00C34F53" w:rsidP="00AF3A40">
      <w:r w:rsidRPr="00C34F53">
        <w:rPr>
          <w:rFonts w:hint="eastAsia"/>
        </w:rPr>
        <w:t>独特な文化や文字がある国。海外からほとんど侵攻されたことがなく、国家が一度も滅びたことはない。白人アフリカ以外にとってはとても暮らしにくい場所なので、ここの土地を奪っても無駄だと他国は判断し侵攻しなかった。しかし白人アフリカ同士での貿易は盛んに行われており、経済は結構発展している。一部の地域では絶滅寸前の理数教も信仰されている。</w:t>
      </w:r>
    </w:p>
    <w:p w:rsidR="00C838B3" w:rsidRDefault="00C838B3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C838B3" w:rsidRDefault="00C838B3" w:rsidP="00FB0E96">
      <w:pPr>
        <w:sectPr w:rsidR="00C838B3" w:rsidSect="00C838B3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C838B3" w:rsidRDefault="00C838B3" w:rsidP="00AF3A40">
      <w:pPr>
        <w:sectPr w:rsidR="00C838B3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C838B3" w:rsidRPr="002A1E02" w:rsidRDefault="00C838B3" w:rsidP="00AF3A40"/>
    <w:sectPr w:rsidR="00C838B3" w:rsidRPr="002A1E02" w:rsidSect="00C838B3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489" w:rsidRDefault="008D5489" w:rsidP="005732BA">
      <w:r>
        <w:separator/>
      </w:r>
    </w:p>
  </w:endnote>
  <w:endnote w:type="continuationSeparator" w:id="0">
    <w:p w:rsidR="008D5489" w:rsidRDefault="008D5489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489" w:rsidRDefault="008D5489" w:rsidP="005732BA">
      <w:r>
        <w:separator/>
      </w:r>
    </w:p>
  </w:footnote>
  <w:footnote w:type="continuationSeparator" w:id="0">
    <w:p w:rsidR="008D5489" w:rsidRDefault="008D5489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6270D"/>
    <w:rsid w:val="002A1E02"/>
    <w:rsid w:val="00400799"/>
    <w:rsid w:val="00440083"/>
    <w:rsid w:val="00442155"/>
    <w:rsid w:val="005437D4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8D5489"/>
    <w:rsid w:val="009344FA"/>
    <w:rsid w:val="00934DC0"/>
    <w:rsid w:val="00A85DAB"/>
    <w:rsid w:val="00AA772F"/>
    <w:rsid w:val="00AB00E3"/>
    <w:rsid w:val="00AC3525"/>
    <w:rsid w:val="00AF3A40"/>
    <w:rsid w:val="00B5663C"/>
    <w:rsid w:val="00B72EDD"/>
    <w:rsid w:val="00BC68F5"/>
    <w:rsid w:val="00BD3D45"/>
    <w:rsid w:val="00C34F53"/>
    <w:rsid w:val="00C838B3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白人アフリカ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40F9E-3CA6-4F2D-90A8-7ACA9379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2024-08-26T10:25:00Z</dcterms:created>
  <dcterms:modified xsi:type="dcterms:W3CDTF">2024-08-26T11:34:00Z</dcterms:modified>
</cp:coreProperties>
</file>