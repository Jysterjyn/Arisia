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9F7" w:rsidRPr="0016270D" w:rsidRDefault="009619F7" w:rsidP="0016270D">
      <w:pPr>
        <w:pStyle w:val="a4"/>
        <w:jc w:val="center"/>
      </w:pPr>
      <w:r w:rsidRPr="001F5C0C">
        <w:rPr>
          <w:rFonts w:hint="eastAsia"/>
          <w:noProof/>
        </w:rPr>
        <w:t>イリジウム</w:t>
      </w:r>
    </w:p>
    <w:p w:rsidR="009619F7" w:rsidRDefault="009619F7" w:rsidP="0016270D">
      <w:pPr>
        <w:pStyle w:val="1"/>
        <w:spacing w:before="265" w:after="99"/>
      </w:pPr>
      <w:r>
        <w:t>国旗</w:t>
      </w:r>
    </w:p>
    <w:p w:rsidR="009619F7" w:rsidRDefault="00AE5DE6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リジウ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F7" w:rsidRDefault="009619F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9619F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銥里地</w:t>
            </w:r>
          </w:p>
        </w:tc>
      </w:tr>
      <w:tr w:rsidR="009619F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原子主義国</w:t>
            </w:r>
          </w:p>
        </w:tc>
      </w:tr>
      <w:tr w:rsidR="009619F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ナトー</w:t>
            </w:r>
          </w:p>
        </w:tc>
      </w:tr>
      <w:tr w:rsidR="009619F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9619F7" w:rsidRDefault="009619F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セプチルゴン</w:t>
            </w:r>
            <w:r>
              <w:rPr>
                <w:noProof/>
              </w:rPr>
              <w:t>語</w:t>
            </w:r>
          </w:p>
        </w:tc>
      </w:tr>
      <w:tr w:rsidR="009619F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9619F7" w:rsidRDefault="009619F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モール・ラッシュ</w:t>
            </w:r>
          </w:p>
        </w:tc>
      </w:tr>
      <w:tr w:rsidR="009619F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9619F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1,252万人</w:t>
            </w:r>
          </w:p>
        </w:tc>
      </w:tr>
      <w:tr w:rsidR="009619F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イリジウムはインジウムではありません。</w:t>
            </w:r>
          </w:p>
        </w:tc>
      </w:tr>
      <w:tr w:rsidR="009619F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Pr="0027684A" w:rsidRDefault="009619F7" w:rsidP="00400799">
            <w:r>
              <w:t>GDP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5,368億$</w:t>
            </w:r>
          </w:p>
        </w:tc>
      </w:tr>
      <w:tr w:rsidR="009619F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Default="009619F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9619F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619F7" w:rsidRDefault="009619F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9619F7" w:rsidRDefault="009619F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セプトン</w:t>
            </w:r>
            <w:r w:rsidR="00AE5DE6" w:rsidRPr="00AE5DE6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、アクアリア</w:t>
            </w:r>
            <w:r>
              <w:rPr>
                <w:noProof/>
              </w:rPr>
              <w:t>教</w:t>
            </w:r>
          </w:p>
        </w:tc>
      </w:tr>
    </w:tbl>
    <w:p w:rsidR="00AE5DE6" w:rsidRDefault="00AE5DE6" w:rsidP="00AE5DE6">
      <w:r>
        <w:rPr>
          <w:rFonts w:hint="eastAsia"/>
        </w:rPr>
        <w:t>イリジウムが地下に豊富にある。</w:t>
      </w:r>
    </w:p>
    <w:p w:rsidR="009619F7" w:rsidRPr="00AE5DE6" w:rsidRDefault="00AE5DE6" w:rsidP="00AE5DE6">
      <w:r>
        <w:rPr>
          <w:rFonts w:hint="eastAsia"/>
        </w:rPr>
        <w:t>複水爆によって殆ど人間は死滅。その後生き残りが戻って来るもアクアート人に土地を横取りされる。その後アクアート人が居なくなって追い出された人々が戻り始めた。イリジウムを発掘して</w:t>
      </w:r>
      <w:r>
        <w:rPr>
          <w:rFonts w:hint="eastAsia"/>
        </w:rPr>
        <w:t>い</w:t>
      </w:r>
      <w:r>
        <w:rPr>
          <w:rFonts w:hint="eastAsia"/>
        </w:rPr>
        <w:t>るため</w:t>
      </w:r>
      <w:r>
        <w:t>GDPは高めだが、経済は発展してなく家が疎らにあるのみである。</w:t>
      </w:r>
    </w:p>
    <w:p w:rsidR="009619F7" w:rsidRDefault="009619F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9619F7" w:rsidRDefault="009619F7" w:rsidP="00FB0E96">
      <w:pPr>
        <w:sectPr w:rsidR="009619F7" w:rsidSect="009619F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19F7" w:rsidRDefault="009619F7" w:rsidP="00AF3A40">
      <w:pPr>
        <w:sectPr w:rsidR="009619F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9619F7" w:rsidRDefault="00AE5DE6" w:rsidP="00AE5DE6">
      <w:pPr>
        <w:pStyle w:val="1"/>
        <w:spacing w:before="265" w:after="99"/>
      </w:pPr>
      <w:r>
        <w:t>行政区画</w:t>
      </w:r>
    </w:p>
    <w:p w:rsidR="00AE5DE6" w:rsidRPr="00AE5DE6" w:rsidRDefault="00AE5DE6" w:rsidP="00AE5D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7260" cy="47472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リジウム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59" cy="47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DE6" w:rsidRPr="00AE5DE6" w:rsidSect="009619F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FFE" w:rsidRDefault="00084FFE" w:rsidP="005732BA">
      <w:r>
        <w:separator/>
      </w:r>
    </w:p>
  </w:endnote>
  <w:endnote w:type="continuationSeparator" w:id="0">
    <w:p w:rsidR="00084FFE" w:rsidRDefault="00084FFE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FFE" w:rsidRDefault="00084FFE" w:rsidP="005732BA">
      <w:r>
        <w:separator/>
      </w:r>
    </w:p>
  </w:footnote>
  <w:footnote w:type="continuationSeparator" w:id="0">
    <w:p w:rsidR="00084FFE" w:rsidRDefault="00084FFE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CC7"/>
    <w:rsid w:val="00005E02"/>
    <w:rsid w:val="00084FFE"/>
    <w:rsid w:val="0016270D"/>
    <w:rsid w:val="002A1E02"/>
    <w:rsid w:val="00400799"/>
    <w:rsid w:val="00412CC7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9619F7"/>
    <w:rsid w:val="00AA772F"/>
    <w:rsid w:val="00AB00E3"/>
    <w:rsid w:val="00AC3525"/>
    <w:rsid w:val="00AE5DE6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12DFEC-25E0-4B97-A2E3-E383886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セプチルゴン属</c:v>
                </c:pt>
                <c:pt idx="1">
                  <c:v>アクアート人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94</c:v>
                </c:pt>
                <c:pt idx="1">
                  <c:v>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9407-3A30-4BA6-9A93-E56BCAED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2024-08-26T09:34:00Z</dcterms:created>
  <dcterms:modified xsi:type="dcterms:W3CDTF">2024-08-26T10:14:00Z</dcterms:modified>
</cp:coreProperties>
</file>