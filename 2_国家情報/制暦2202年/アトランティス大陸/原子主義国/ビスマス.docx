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D3E" w:rsidRPr="0016270D" w:rsidRDefault="00907D3E" w:rsidP="0016270D">
      <w:pPr>
        <w:pStyle w:val="a4"/>
        <w:jc w:val="center"/>
      </w:pPr>
      <w:r w:rsidRPr="007B68E1">
        <w:rPr>
          <w:rFonts w:hint="eastAsia"/>
          <w:noProof/>
        </w:rPr>
        <w:t>ビスマス</w:t>
      </w:r>
    </w:p>
    <w:p w:rsidR="00907D3E" w:rsidRDefault="00907D3E" w:rsidP="0016270D">
      <w:pPr>
        <w:pStyle w:val="1"/>
        <w:spacing w:before="265" w:after="99"/>
      </w:pPr>
      <w:r>
        <w:t>国旗</w:t>
      </w:r>
    </w:p>
    <w:p w:rsidR="00907D3E" w:rsidRDefault="00907D3E" w:rsidP="002A1E02">
      <w:r>
        <w:rPr>
          <w:noProof/>
        </w:rPr>
        <w:drawing>
          <wp:inline distT="0" distB="0" distL="0" distR="0">
            <wp:extent cx="6192520" cy="41281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ビスマス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3E" w:rsidRDefault="00907D3E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907D3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07D3E" w:rsidRPr="0027684A" w:rsidRDefault="00907D3E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907D3E" w:rsidRDefault="00907D3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鉍升</w:t>
            </w:r>
          </w:p>
        </w:tc>
      </w:tr>
      <w:tr w:rsidR="00907D3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07D3E" w:rsidRPr="0027684A" w:rsidRDefault="00907D3E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907D3E" w:rsidRDefault="00907D3E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原子主義国</w:t>
            </w:r>
          </w:p>
        </w:tc>
      </w:tr>
      <w:tr w:rsidR="00907D3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07D3E" w:rsidRPr="0027684A" w:rsidRDefault="00907D3E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907D3E" w:rsidRDefault="00907D3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07D3E" w:rsidRPr="00907D3E">
                    <w:rPr>
                      <w:noProof/>
                      <w:sz w:val="12"/>
                    </w:rPr>
                    <w:t>ビルス</w:t>
                  </w:r>
                </w:rt>
                <w:rubyBase>
                  <w:r w:rsidR="00907D3E">
                    <w:rPr>
                      <w:rFonts w:hint="eastAsia"/>
                      <w:noProof/>
                    </w:rPr>
                    <w:t>鉍都</w:t>
                  </w:r>
                </w:rubyBase>
              </w:ruby>
            </w:r>
          </w:p>
        </w:tc>
      </w:tr>
      <w:tr w:rsidR="00907D3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07D3E" w:rsidRPr="0027684A" w:rsidRDefault="00907D3E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907D3E" w:rsidRDefault="00907D3E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火付</w:t>
            </w:r>
            <w:r>
              <w:rPr>
                <w:noProof/>
              </w:rPr>
              <w:t>語</w:t>
            </w:r>
            <w:r>
              <w:rPr>
                <w:rFonts w:hint="eastAsia"/>
                <w:noProof/>
              </w:rPr>
              <w:t>、漢</w:t>
            </w:r>
            <w:r>
              <w:rPr>
                <w:noProof/>
              </w:rPr>
              <w:t>語</w:t>
            </w:r>
          </w:p>
        </w:tc>
      </w:tr>
      <w:tr w:rsidR="00907D3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07D3E" w:rsidRPr="0027684A" w:rsidRDefault="00907D3E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907D3E" w:rsidRDefault="00816C31" w:rsidP="0081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16C31" w:rsidRPr="00816C31">
                    <w:rPr>
                      <w:noProof/>
                      <w:sz w:val="12"/>
                    </w:rPr>
                    <w:t>い</w:t>
                  </w:r>
                </w:rt>
                <w:rubyBase>
                  <w:r w:rsidR="00816C31">
                    <w:rPr>
                      <w:noProof/>
                    </w:rPr>
                    <w:t>衣</w:t>
                  </w:r>
                </w:rubyBase>
              </w:ruby>
            </w: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16C31" w:rsidRPr="00816C31">
                    <w:rPr>
                      <w:noProof/>
                      <w:sz w:val="12"/>
                    </w:rPr>
                    <w:t>い</w:t>
                  </w:r>
                </w:rt>
                <w:rubyBase>
                  <w:r w:rsidR="00816C31">
                    <w:rPr>
                      <w:noProof/>
                    </w:rPr>
                    <w:t>威</w:t>
                  </w:r>
                </w:rubyBase>
              </w:ruby>
            </w: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16C31" w:rsidRPr="00816C31">
                    <w:rPr>
                      <w:noProof/>
                      <w:sz w:val="12"/>
                    </w:rPr>
                    <w:t>なお</w:t>
                  </w:r>
                </w:rt>
                <w:rubyBase>
                  <w:r w:rsidR="00816C31">
                    <w:rPr>
                      <w:noProof/>
                    </w:rPr>
                    <w:t>直</w:t>
                  </w:r>
                </w:rubyBase>
              </w:ruby>
            </w: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16C31" w:rsidRPr="00816C31">
                    <w:rPr>
                      <w:noProof/>
                      <w:sz w:val="12"/>
                    </w:rPr>
                    <w:t>すけ</w:t>
                  </w:r>
                </w:rt>
                <w:rubyBase>
                  <w:r w:rsidR="00816C31">
                    <w:rPr>
                      <w:noProof/>
                    </w:rPr>
                    <w:t>弼</w:t>
                  </w:r>
                </w:rubyBase>
              </w:ruby>
            </w:r>
          </w:p>
        </w:tc>
      </w:tr>
      <w:tr w:rsidR="00907D3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07D3E" w:rsidRPr="0027684A" w:rsidRDefault="00907D3E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907D3E" w:rsidRDefault="00907D3E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icrosoft JhengHei" w:eastAsia="Microsoft JhengHei" w:hAnsi="Microsoft JhengHei" w:cs="Microsoft JhengHei"/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07D3E" w:rsidRPr="00907D3E">
                    <w:rPr>
                      <w:rFonts w:ascii="Microsoft JhengHei" w:eastAsia="Microsoft JhengHei" w:hAnsi="Microsoft JhengHei" w:cs="Microsoft JhengHei" w:hint="eastAsia"/>
                      <w:noProof/>
                      <w:sz w:val="12"/>
                    </w:rPr>
                    <w:t>ビス</w:t>
                  </w:r>
                </w:rt>
                <w:rubyBase>
                  <w:r w:rsidR="00907D3E">
                    <w:rPr>
                      <w:rFonts w:ascii="Microsoft JhengHei" w:eastAsia="Microsoft JhengHei" w:hAnsi="Microsoft JhengHei" w:cs="Microsoft JhengHei" w:hint="eastAsia"/>
                      <w:noProof/>
                    </w:rPr>
                    <w:t>铋</w:t>
                  </w:r>
                </w:rubyBase>
              </w:ruby>
            </w:r>
          </w:p>
        </w:tc>
      </w:tr>
      <w:tr w:rsidR="00907D3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07D3E" w:rsidRPr="0027684A" w:rsidRDefault="00907D3E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907D3E" w:rsidRDefault="00907D3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4,235万人</w:t>
            </w:r>
          </w:p>
        </w:tc>
      </w:tr>
      <w:tr w:rsidR="00907D3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07D3E" w:rsidRPr="0027684A" w:rsidRDefault="00907D3E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907D3E" w:rsidRDefault="00907D3E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ビスマスの元に国家はあるなり</w:t>
            </w:r>
          </w:p>
        </w:tc>
      </w:tr>
      <w:tr w:rsidR="00907D3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07D3E" w:rsidRPr="0027684A" w:rsidRDefault="00907D3E" w:rsidP="00400799">
            <w:r>
              <w:t>GDP</w:t>
            </w:r>
          </w:p>
        </w:tc>
        <w:tc>
          <w:tcPr>
            <w:tcW w:w="7479" w:type="dxa"/>
          </w:tcPr>
          <w:p w:rsidR="00907D3E" w:rsidRDefault="00907D3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4兆2,360億$</w:t>
            </w:r>
          </w:p>
        </w:tc>
      </w:tr>
      <w:tr w:rsidR="00907D3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07D3E" w:rsidRDefault="00907D3E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907D3E" w:rsidRDefault="00907D3E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1,934人</w:t>
            </w:r>
          </w:p>
        </w:tc>
      </w:tr>
      <w:tr w:rsidR="00907D3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07D3E" w:rsidRDefault="00907D3E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907D3E" w:rsidRDefault="00907D3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原子崇</w:t>
            </w:r>
            <w:r>
              <w:rPr>
                <w:noProof/>
              </w:rPr>
              <w:t>教</w:t>
            </w:r>
            <w:r>
              <w:rPr>
                <w:rFonts w:hint="eastAsia"/>
                <w:noProof/>
              </w:rPr>
              <w:t>(</w:t>
            </w:r>
            <w:r w:rsidRPr="00907D3E">
              <w:rPr>
                <w:rFonts w:hint="eastAsia"/>
                <w:noProof/>
              </w:rPr>
              <w:t>ビスマス篇</w:t>
            </w:r>
            <w:r>
              <w:rPr>
                <w:noProof/>
              </w:rPr>
              <w:t>)</w:t>
            </w:r>
          </w:p>
        </w:tc>
      </w:tr>
    </w:tbl>
    <w:p w:rsidR="00907D3E" w:rsidRDefault="00816C31" w:rsidP="00AF3A40">
      <w:r w:rsidRPr="00816C31">
        <w:rPr>
          <w:rFonts w:hint="eastAsia"/>
        </w:rPr>
        <w:t>金属原子の一つであるビスマスが豊富に存在する国。ここ数年でビスマスの需要は急増しているため、ビスマスが大量に発掘されるようになり</w:t>
      </w:r>
      <w:r w:rsidRPr="00816C31">
        <w:t>GDPが急増した。GDPが高いからといって経済が発展しているわけではない。この国はビスマスがなければほとんど何もできない。経済の中心はビスマスでビスマスを中心にこの国が回っている。ありとあらゆるものにビス</w:t>
      </w:r>
      <w:r w:rsidRPr="00816C31">
        <w:lastRenderedPageBreak/>
        <w:t>マスが使われている。まさにビスマスでできた国である。その様子をよく</w:t>
      </w:r>
      <w:r w:rsidRPr="00816C31">
        <w:rPr>
          <w:rFonts w:hint="eastAsia"/>
        </w:rPr>
        <w:t>表しているのが</w:t>
      </w:r>
      <w:r w:rsidRPr="00816C31">
        <w:t>国歌である</w:t>
      </w:r>
    </w:p>
    <w:p w:rsidR="00907D3E" w:rsidRDefault="00907D3E" w:rsidP="00FB0E96">
      <w:pPr>
        <w:pStyle w:val="1"/>
        <w:spacing w:before="265" w:after="99"/>
      </w:pPr>
      <w:r>
        <w:rPr>
          <w:rFonts w:hint="eastAsia"/>
        </w:rPr>
        <w:t>人種割合</w:t>
      </w:r>
    </w:p>
    <w:p w:rsidR="00907D3E" w:rsidRDefault="00907D3E" w:rsidP="00FB0E96">
      <w:pPr>
        <w:sectPr w:rsidR="00907D3E" w:rsidSect="00907D3E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907D3E" w:rsidRDefault="00907D3E" w:rsidP="00AF3A40">
      <w:pPr>
        <w:sectPr w:rsidR="00907D3E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907D3E" w:rsidRPr="002A1E02" w:rsidRDefault="00907D3E" w:rsidP="00AF3A40"/>
    <w:sectPr w:rsidR="00907D3E" w:rsidRPr="002A1E02" w:rsidSect="00907D3E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F03" w:rsidRDefault="00666F03" w:rsidP="005732BA">
      <w:r>
        <w:separator/>
      </w:r>
    </w:p>
  </w:endnote>
  <w:endnote w:type="continuationSeparator" w:id="0">
    <w:p w:rsidR="00666F03" w:rsidRDefault="00666F03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F03" w:rsidRDefault="00666F03" w:rsidP="005732BA">
      <w:r>
        <w:separator/>
      </w:r>
    </w:p>
  </w:footnote>
  <w:footnote w:type="continuationSeparator" w:id="0">
    <w:p w:rsidR="00666F03" w:rsidRDefault="00666F03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A7D"/>
    <w:rsid w:val="00005E02"/>
    <w:rsid w:val="0016270D"/>
    <w:rsid w:val="002A1E02"/>
    <w:rsid w:val="00400799"/>
    <w:rsid w:val="00440083"/>
    <w:rsid w:val="00442155"/>
    <w:rsid w:val="00482A7D"/>
    <w:rsid w:val="00557FA3"/>
    <w:rsid w:val="005732BA"/>
    <w:rsid w:val="005B39E2"/>
    <w:rsid w:val="00656092"/>
    <w:rsid w:val="00666F03"/>
    <w:rsid w:val="006A61AD"/>
    <w:rsid w:val="0071170D"/>
    <w:rsid w:val="00717337"/>
    <w:rsid w:val="0078620C"/>
    <w:rsid w:val="00806655"/>
    <w:rsid w:val="00816C31"/>
    <w:rsid w:val="0087177D"/>
    <w:rsid w:val="008731DC"/>
    <w:rsid w:val="008A60F4"/>
    <w:rsid w:val="00907D3E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DFC1B33-5FA8-48E0-AC9C-644298A2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火付人</c:v>
                </c:pt>
                <c:pt idx="1">
                  <c:v>漢人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</c:v>
                </c:pt>
                <c:pt idx="1">
                  <c:v>3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53007-5C0C-4F83-8653-F326C1159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5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2024-08-26T06:08:00Z</dcterms:created>
  <dcterms:modified xsi:type="dcterms:W3CDTF">2024-08-26T06:31:00Z</dcterms:modified>
</cp:coreProperties>
</file>