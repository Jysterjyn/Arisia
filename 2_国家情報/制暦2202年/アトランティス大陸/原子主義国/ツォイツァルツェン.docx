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68" w:rsidRPr="0016270D" w:rsidRDefault="005D0D68" w:rsidP="0016270D">
      <w:pPr>
        <w:pStyle w:val="a4"/>
        <w:jc w:val="center"/>
      </w:pPr>
      <w:r w:rsidRPr="001F5C0C">
        <w:rPr>
          <w:rFonts w:hint="eastAsia"/>
          <w:noProof/>
        </w:rPr>
        <w:t>ツォイツァルツェン</w:t>
      </w:r>
    </w:p>
    <w:p w:rsidR="005D0D68" w:rsidRDefault="005D0D68" w:rsidP="0016270D">
      <w:pPr>
        <w:pStyle w:val="1"/>
        <w:spacing w:before="265" w:after="99"/>
      </w:pPr>
      <w:r>
        <w:t>国旗</w:t>
      </w:r>
    </w:p>
    <w:p w:rsidR="005D0D68" w:rsidRDefault="00F1156E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ツォイツァルツェ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8" w:rsidRDefault="005D0D6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対樽天</w:t>
            </w:r>
          </w:p>
        </w:tc>
      </w:tr>
      <w:tr w:rsidR="005D0D6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原子主義国</w:t>
            </w:r>
          </w:p>
        </w:tc>
      </w:tr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グルーヴ</w:t>
            </w:r>
          </w:p>
        </w:tc>
      </w:tr>
      <w:tr w:rsidR="005D0D6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D0D68" w:rsidRDefault="005D0D68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>
              <w:rPr>
                <w:noProof/>
              </w:rPr>
              <w:t>語</w:t>
            </w:r>
          </w:p>
        </w:tc>
      </w:tr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D0D68" w:rsidRDefault="005D0D68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ナイト・メア</w:t>
            </w:r>
          </w:p>
        </w:tc>
      </w:tr>
      <w:tr w:rsidR="005D0D6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2,231万人</w:t>
            </w:r>
          </w:p>
        </w:tc>
      </w:tr>
      <w:tr w:rsidR="005D0D6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ツリーム・オブ・ゴッド</w:t>
            </w:r>
          </w:p>
        </w:tc>
      </w:tr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Pr="0027684A" w:rsidRDefault="005D0D68" w:rsidP="00400799">
            <w:r>
              <w:t>GDP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1兆392億7,000万$</w:t>
            </w:r>
          </w:p>
        </w:tc>
      </w:tr>
      <w:tr w:rsidR="005D0D6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Default="005D0D6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5D0D6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D0D68" w:rsidRDefault="005D0D6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D0D68" w:rsidRDefault="005D0D6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原子崇</w:t>
            </w:r>
            <w:r>
              <w:rPr>
                <w:noProof/>
              </w:rPr>
              <w:t>教</w:t>
            </w:r>
            <w:r w:rsidR="00F1156E">
              <w:rPr>
                <w:rFonts w:hint="eastAsia"/>
                <w:noProof/>
              </w:rPr>
              <w:t>(</w:t>
            </w:r>
            <w:r w:rsidR="00F1156E" w:rsidRPr="00F1156E">
              <w:rPr>
                <w:rFonts w:hint="eastAsia"/>
                <w:noProof/>
              </w:rPr>
              <w:t>ツリウム篇</w:t>
            </w:r>
            <w:r w:rsidR="00F1156E">
              <w:rPr>
                <w:rFonts w:hint="eastAsia"/>
                <w:noProof/>
              </w:rPr>
              <w:t>)</w:t>
            </w:r>
          </w:p>
        </w:tc>
      </w:tr>
    </w:tbl>
    <w:p w:rsidR="005D0D68" w:rsidRDefault="00F1156E" w:rsidP="00AF3A40">
      <w:r w:rsidRPr="00F1156E">
        <w:rPr>
          <w:rFonts w:hint="eastAsia"/>
        </w:rPr>
        <w:t>ツリウムロードの起点となり、ツリウムがツリウムロードで各国に輸出され、ツリウムロードの通る国は発展した。が、それと同時にコーリプスの軍事力を高めてしまい、コーリプスに資源を独り占めにされた。その後に複水爆を食らう前に避難した人々が戻り始めたが、今度はアクアートの植民地にされてしまう。およそ</w:t>
      </w:r>
      <w:r w:rsidRPr="00F1156E">
        <w:t>130年後にアクアートの人々が帰ったため再び人が戻り始める。コーリプス人は未だにツリームの発掘をしており、パグン五国、イリ</w:t>
      </w:r>
      <w:r w:rsidRPr="00F1156E">
        <w:lastRenderedPageBreak/>
        <w:t>ウス、コーリプスで使われる硬貨を製造している。そのためGDPが高い。</w:t>
      </w:r>
    </w:p>
    <w:p w:rsidR="005D0D68" w:rsidRDefault="005D0D68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5D0D68" w:rsidRDefault="005D0D68" w:rsidP="00FB0E96">
      <w:pPr>
        <w:sectPr w:rsidR="005D0D68" w:rsidSect="005D0D6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D0D68" w:rsidRDefault="005D0D68" w:rsidP="00AF3A40">
      <w:pPr>
        <w:sectPr w:rsidR="005D0D68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D0D68" w:rsidRPr="002A1E02" w:rsidRDefault="005D0D68" w:rsidP="00AF3A40"/>
    <w:sectPr w:rsidR="005D0D68" w:rsidRPr="002A1E02" w:rsidSect="005D0D6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999" w:rsidRDefault="00916999" w:rsidP="005732BA">
      <w:r>
        <w:separator/>
      </w:r>
    </w:p>
  </w:endnote>
  <w:endnote w:type="continuationSeparator" w:id="0">
    <w:p w:rsidR="00916999" w:rsidRDefault="0091699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999" w:rsidRDefault="00916999" w:rsidP="005732BA">
      <w:r>
        <w:separator/>
      </w:r>
    </w:p>
  </w:footnote>
  <w:footnote w:type="continuationSeparator" w:id="0">
    <w:p w:rsidR="00916999" w:rsidRDefault="0091699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7"/>
    <w:rsid w:val="00005E02"/>
    <w:rsid w:val="0016270D"/>
    <w:rsid w:val="002A1E02"/>
    <w:rsid w:val="00400799"/>
    <w:rsid w:val="00412CC7"/>
    <w:rsid w:val="00440083"/>
    <w:rsid w:val="00442155"/>
    <w:rsid w:val="00557FA3"/>
    <w:rsid w:val="005732BA"/>
    <w:rsid w:val="005B39E2"/>
    <w:rsid w:val="005D0D68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16999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1156E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12DFEC-25E0-4B97-A2E3-E383886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黒人</c:v>
                </c:pt>
                <c:pt idx="1">
                  <c:v>イーラット人</c:v>
                </c:pt>
                <c:pt idx="2">
                  <c:v>セプチルゴン属</c:v>
                </c:pt>
                <c:pt idx="3">
                  <c:v>コーリプス人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3981-4EAA-4A88-A371-2401E8F3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2024-08-26T09:34:00Z</dcterms:created>
  <dcterms:modified xsi:type="dcterms:W3CDTF">2024-08-26T10:12:00Z</dcterms:modified>
</cp:coreProperties>
</file>