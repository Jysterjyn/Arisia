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8E4" w:rsidRPr="0016270D" w:rsidRDefault="005D58E4" w:rsidP="0016270D">
      <w:pPr>
        <w:pStyle w:val="a4"/>
        <w:jc w:val="center"/>
      </w:pPr>
      <w:r w:rsidRPr="001F5C0C">
        <w:rPr>
          <w:rFonts w:hint="eastAsia"/>
          <w:noProof/>
        </w:rPr>
        <w:t>ジスタージン</w:t>
      </w:r>
    </w:p>
    <w:p w:rsidR="005D58E4" w:rsidRDefault="005D58E4" w:rsidP="0016270D">
      <w:pPr>
        <w:pStyle w:val="1"/>
        <w:spacing w:before="265" w:after="99"/>
      </w:pPr>
      <w:r>
        <w:t>国旗</w:t>
      </w:r>
    </w:p>
    <w:p w:rsidR="005D58E4" w:rsidRDefault="00163C2D" w:rsidP="002A1E02">
      <w:r>
        <w:rPr>
          <w:noProof/>
        </w:rPr>
        <w:drawing>
          <wp:inline distT="0" distB="0" distL="0" distR="0">
            <wp:extent cx="6192520" cy="41319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ジスタージン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E4" w:rsidRDefault="005D58E4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5D58E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58E4" w:rsidRPr="0027684A" w:rsidRDefault="005D58E4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5D58E4" w:rsidRDefault="005D58E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二星仁</w:t>
            </w:r>
          </w:p>
        </w:tc>
      </w:tr>
      <w:tr w:rsidR="005D58E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58E4" w:rsidRPr="0027684A" w:rsidRDefault="005D58E4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5D58E4" w:rsidRDefault="005D58E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共和国</w:t>
            </w:r>
          </w:p>
        </w:tc>
      </w:tr>
      <w:tr w:rsidR="005D58E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58E4" w:rsidRPr="0027684A" w:rsidRDefault="005D58E4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5D58E4" w:rsidRDefault="005D58E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ラコスチン</w:t>
            </w:r>
          </w:p>
        </w:tc>
      </w:tr>
      <w:tr w:rsidR="005D58E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58E4" w:rsidRPr="0027684A" w:rsidRDefault="005D58E4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5D58E4" w:rsidRDefault="005D58E4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</w:t>
            </w:r>
            <w:r>
              <w:rPr>
                <w:noProof/>
              </w:rPr>
              <w:t>語</w:t>
            </w:r>
          </w:p>
        </w:tc>
      </w:tr>
      <w:tr w:rsidR="005D58E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58E4" w:rsidRPr="0027684A" w:rsidRDefault="005D58E4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5D58E4" w:rsidRDefault="005D58E4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ユーネス・アラン</w:t>
            </w:r>
          </w:p>
        </w:tc>
      </w:tr>
      <w:tr w:rsidR="005D58E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58E4" w:rsidRPr="0027684A" w:rsidRDefault="005D58E4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5D58E4" w:rsidRDefault="005D58E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ケロカ</w:t>
            </w:r>
          </w:p>
        </w:tc>
      </w:tr>
      <w:tr w:rsidR="005D58E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58E4" w:rsidRPr="0027684A" w:rsidRDefault="005D58E4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5D58E4" w:rsidRDefault="005D58E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1,874万人</w:t>
            </w:r>
          </w:p>
        </w:tc>
      </w:tr>
      <w:tr w:rsidR="005D58E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58E4" w:rsidRPr="0027684A" w:rsidRDefault="005D58E4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5D58E4" w:rsidRDefault="005D58E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ショルテ組曲 -薄明-</w:t>
            </w:r>
          </w:p>
        </w:tc>
      </w:tr>
      <w:tr w:rsidR="005D58E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58E4" w:rsidRPr="0027684A" w:rsidRDefault="005D58E4" w:rsidP="00400799">
            <w:r>
              <w:t>GDP</w:t>
            </w:r>
          </w:p>
        </w:tc>
        <w:tc>
          <w:tcPr>
            <w:tcW w:w="7479" w:type="dxa"/>
          </w:tcPr>
          <w:p w:rsidR="005D58E4" w:rsidRDefault="005D58E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1,085億$</w:t>
            </w:r>
          </w:p>
        </w:tc>
      </w:tr>
      <w:tr w:rsidR="005D58E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58E4" w:rsidRDefault="005D58E4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5D58E4" w:rsidRDefault="005D58E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1,135人</w:t>
            </w:r>
          </w:p>
        </w:tc>
      </w:tr>
      <w:tr w:rsidR="005D58E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58E4" w:rsidRDefault="005D58E4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5D58E4" w:rsidRDefault="005D58E4" w:rsidP="00163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イーラット</w:t>
            </w:r>
            <w:r w:rsidR="00163C2D">
              <w:rPr>
                <w:noProof/>
              </w:rPr>
              <w:t>教</w:t>
            </w:r>
            <w:r>
              <w:rPr>
                <w:rFonts w:hint="eastAsia"/>
                <w:noProof/>
              </w:rPr>
              <w:t>、セプトン</w:t>
            </w:r>
            <w:r w:rsidR="00163C2D">
              <w:rPr>
                <w:noProof/>
              </w:rPr>
              <w:t>教</w:t>
            </w:r>
            <w:r w:rsidR="00163C2D">
              <w:rPr>
                <w:noProof/>
              </w:rPr>
              <w:t>、</w:t>
            </w:r>
            <w:r>
              <w:rPr>
                <w:rFonts w:hint="eastAsia"/>
                <w:noProof/>
              </w:rPr>
              <w:t>タイラ</w:t>
            </w:r>
            <w:r>
              <w:rPr>
                <w:noProof/>
              </w:rPr>
              <w:t>教</w:t>
            </w:r>
          </w:p>
        </w:tc>
      </w:tr>
    </w:tbl>
    <w:p w:rsidR="005D58E4" w:rsidRDefault="00163C2D" w:rsidP="00AF3A40">
      <w:r w:rsidRPr="00163C2D">
        <w:rPr>
          <w:rFonts w:hint="eastAsia"/>
        </w:rPr>
        <w:t>複水爆の被害があった地域。人が住めるようになると、アトランティス連邦から避難した人々の子孫がやってきて、その後にソラリス戦争のリスター難民が住み、セプチルゴン属の人々は難民を受け入れるようになり、難民の避難所的存在になった。その後にショルテ帝国の脅威から逃れた人が自治区を作った。</w:t>
      </w:r>
    </w:p>
    <w:p w:rsidR="005D58E4" w:rsidRDefault="005D58E4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5D58E4" w:rsidRDefault="005D58E4" w:rsidP="00FB0E96">
      <w:pPr>
        <w:sectPr w:rsidR="005D58E4" w:rsidSect="005D58E4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5D58E4" w:rsidRDefault="005D58E4" w:rsidP="00AF3A40">
      <w:pPr>
        <w:sectPr w:rsidR="005D58E4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5D58E4" w:rsidRDefault="00163C2D" w:rsidP="00163C2D">
      <w:pPr>
        <w:pStyle w:val="1"/>
        <w:spacing w:before="265" w:after="99"/>
      </w:pPr>
      <w:r w:rsidRPr="00163C2D">
        <w:rPr>
          <w:rFonts w:hint="eastAsia"/>
        </w:rPr>
        <w:t>行政区画</w:t>
      </w:r>
    </w:p>
    <w:p w:rsidR="00163C2D" w:rsidRPr="00163C2D" w:rsidRDefault="00163C2D" w:rsidP="00163C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36641" cy="345186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ジスタージン_行政区画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268" cy="345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C2D" w:rsidRPr="00163C2D" w:rsidSect="005D58E4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DC0" w:rsidRDefault="00D76DC0" w:rsidP="005732BA">
      <w:r>
        <w:separator/>
      </w:r>
    </w:p>
  </w:endnote>
  <w:endnote w:type="continuationSeparator" w:id="0">
    <w:p w:rsidR="00D76DC0" w:rsidRDefault="00D76DC0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DC0" w:rsidRDefault="00D76DC0" w:rsidP="005732BA">
      <w:r>
        <w:separator/>
      </w:r>
    </w:p>
  </w:footnote>
  <w:footnote w:type="continuationSeparator" w:id="0">
    <w:p w:rsidR="00D76DC0" w:rsidRDefault="00D76DC0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E4"/>
    <w:rsid w:val="00005E02"/>
    <w:rsid w:val="0016270D"/>
    <w:rsid w:val="00163C2D"/>
    <w:rsid w:val="002A1E02"/>
    <w:rsid w:val="00400799"/>
    <w:rsid w:val="00440083"/>
    <w:rsid w:val="00442155"/>
    <w:rsid w:val="00557FA3"/>
    <w:rsid w:val="005732BA"/>
    <w:rsid w:val="005B39E2"/>
    <w:rsid w:val="005D58E4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473E4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D76DC0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5977D2-F743-4020-A1AF-CD5B66C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イーラット人</c:v>
                </c:pt>
                <c:pt idx="1">
                  <c:v>セプチルゴン属</c:v>
                </c:pt>
                <c:pt idx="2">
                  <c:v>ショルテ人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</c:v>
                </c:pt>
                <c:pt idx="1">
                  <c:v>3</c:v>
                </c:pt>
                <c:pt idx="2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355A4-E9BD-4CD3-BA0F-977A4F4FA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4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2024-08-26T08:37:00Z</dcterms:created>
  <dcterms:modified xsi:type="dcterms:W3CDTF">2024-08-26T09:32:00Z</dcterms:modified>
</cp:coreProperties>
</file>