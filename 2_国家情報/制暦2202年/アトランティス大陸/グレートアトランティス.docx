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A83" w:rsidRPr="0016270D" w:rsidRDefault="00CE6A83" w:rsidP="0016270D">
      <w:pPr>
        <w:pStyle w:val="a4"/>
        <w:jc w:val="center"/>
      </w:pPr>
      <w:r w:rsidRPr="001F5C0C">
        <w:rPr>
          <w:rFonts w:hint="eastAsia"/>
          <w:noProof/>
        </w:rPr>
        <w:t>グレートアトランティス</w:t>
      </w:r>
    </w:p>
    <w:p w:rsidR="00CE6A83" w:rsidRDefault="00CE6A83" w:rsidP="0016270D">
      <w:pPr>
        <w:pStyle w:val="1"/>
        <w:spacing w:before="265" w:after="99"/>
      </w:pPr>
      <w:r>
        <w:t>国旗</w:t>
      </w:r>
    </w:p>
    <w:p w:rsidR="00CE6A83" w:rsidRDefault="007E090F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グレートアトランティス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83" w:rsidRDefault="00CE6A83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CE6A8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紅度亜摂蘭呈</w:t>
            </w:r>
          </w:p>
        </w:tc>
      </w:tr>
      <w:tr w:rsidR="00CE6A8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帝国</w:t>
            </w:r>
          </w:p>
        </w:tc>
      </w:tr>
      <w:tr w:rsidR="00CE6A8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ジャスティスソード</w:t>
            </w:r>
          </w:p>
        </w:tc>
      </w:tr>
      <w:tr w:rsidR="00CE6A8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CE6A83" w:rsidRDefault="00CE6A83" w:rsidP="007E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セプチルゴン</w:t>
            </w:r>
            <w:r w:rsidR="007E090F" w:rsidRPr="007E090F">
              <w:rPr>
                <w:rFonts w:hint="eastAsia"/>
                <w:noProof/>
              </w:rPr>
              <w:t>語、</w:t>
            </w:r>
            <w:r>
              <w:rPr>
                <w:rFonts w:hint="eastAsia"/>
                <w:noProof/>
              </w:rPr>
              <w:t>アクアート</w:t>
            </w:r>
            <w:r w:rsidR="007E090F" w:rsidRPr="007E090F">
              <w:rPr>
                <w:rFonts w:hint="eastAsia"/>
                <w:noProof/>
              </w:rPr>
              <w:t>語、</w:t>
            </w:r>
            <w:r>
              <w:rPr>
                <w:rFonts w:hint="eastAsia"/>
                <w:noProof/>
              </w:rPr>
              <w:t>イーラット</w:t>
            </w:r>
            <w:r>
              <w:rPr>
                <w:noProof/>
              </w:rPr>
              <w:t>語</w:t>
            </w:r>
          </w:p>
        </w:tc>
      </w:tr>
      <w:tr w:rsidR="00CE6A8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CE6A83" w:rsidRDefault="00CE6A83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ローズ・ファクトリー</w:t>
            </w:r>
          </w:p>
        </w:tc>
      </w:tr>
      <w:tr w:rsidR="00CE6A8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ツリーム</w:t>
            </w:r>
          </w:p>
        </w:tc>
      </w:tr>
      <w:tr w:rsidR="00CE6A8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11億6,500万人</w:t>
            </w:r>
          </w:p>
        </w:tc>
      </w:tr>
      <w:tr w:rsidR="00CE6A8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グレートジャスティス</w:t>
            </w:r>
          </w:p>
        </w:tc>
      </w:tr>
      <w:tr w:rsidR="00CE6A8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Pr="0027684A" w:rsidRDefault="00CE6A83" w:rsidP="00400799">
            <w:r>
              <w:t>GDP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11兆3,700億$</w:t>
            </w:r>
          </w:p>
        </w:tc>
      </w:tr>
      <w:tr w:rsidR="00CE6A8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Default="00CE6A83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CE6A83" w:rsidRDefault="00CE6A8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132万人</w:t>
            </w:r>
          </w:p>
        </w:tc>
      </w:tr>
      <w:tr w:rsidR="00CE6A8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E6A83" w:rsidRDefault="00CE6A83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CE6A83" w:rsidRDefault="00CE6A83" w:rsidP="007E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チョーシ</w:t>
            </w:r>
            <w:r w:rsidR="007E090F">
              <w:rPr>
                <w:noProof/>
              </w:rPr>
              <w:t>教</w:t>
            </w:r>
            <w:r>
              <w:rPr>
                <w:rFonts w:hint="eastAsia"/>
                <w:noProof/>
              </w:rPr>
              <w:t>、軍事崇</w:t>
            </w:r>
            <w:r w:rsidR="007E090F">
              <w:rPr>
                <w:noProof/>
              </w:rPr>
              <w:t>教</w:t>
            </w:r>
            <w:r w:rsidR="007E090F">
              <w:rPr>
                <w:noProof/>
              </w:rPr>
              <w:t>、</w:t>
            </w:r>
            <w:r>
              <w:rPr>
                <w:rFonts w:hint="eastAsia"/>
                <w:noProof/>
              </w:rPr>
              <w:t>イーラット</w:t>
            </w:r>
            <w:r w:rsidR="007E090F">
              <w:rPr>
                <w:noProof/>
              </w:rPr>
              <w:t>教</w:t>
            </w:r>
            <w:r>
              <w:rPr>
                <w:rFonts w:hint="eastAsia"/>
                <w:noProof/>
              </w:rPr>
              <w:t>、理数</w:t>
            </w:r>
            <w:r>
              <w:rPr>
                <w:noProof/>
              </w:rPr>
              <w:t>教</w:t>
            </w:r>
          </w:p>
        </w:tc>
      </w:tr>
    </w:tbl>
    <w:p w:rsidR="00CE6A83" w:rsidRPr="007E090F" w:rsidRDefault="007E090F" w:rsidP="00AF3A40">
      <w:r w:rsidRPr="007E090F">
        <w:rPr>
          <w:rFonts w:hint="eastAsia"/>
        </w:rPr>
        <w:t>昔は発展途上国だったが、今はコーリプス人のおかげで高度経済成長期を迎えている。国内にはコーリプス人が作った会社なども多い。アクアート人による襲撃も少しあったがめげずに頑張っている。内陸はあまり雨が降らないが、気候は社会生活をするのには適している。海側は農業、内陸は工業という他の国とは違う産業分布をしている。国土の</w:t>
      </w:r>
      <w:r w:rsidRPr="007E090F">
        <w:t>4割を占める巨</w:t>
      </w:r>
      <w:r w:rsidRPr="007E090F">
        <w:lastRenderedPageBreak/>
        <w:t>大ビニールハウス(</w:t>
      </w:r>
      <w:r w:rsidRPr="007E090F">
        <w:rPr>
          <w:rFonts w:hint="eastAsia"/>
        </w:rPr>
        <w:t>グレートハウスという</w:t>
      </w:r>
      <w:r w:rsidRPr="007E090F">
        <w:t>)があり、多くの人がその中で暮らしている。ビニールハウスの中は空調も完備しており、夏や夜でも過ごしやすい。狭い区画ごとに空調の温度や湿度を指定できるため、どんな作物</w:t>
      </w:r>
      <w:r w:rsidRPr="007E090F">
        <w:rPr>
          <w:rFonts w:hint="eastAsia"/>
        </w:rPr>
        <w:t>も適切に育てることができる。</w:t>
      </w:r>
    </w:p>
    <w:p w:rsidR="00CE6A83" w:rsidRDefault="00CE6A83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CE6A83" w:rsidRDefault="00CE6A83" w:rsidP="00FB0E96">
      <w:pPr>
        <w:sectPr w:rsidR="00CE6A83" w:rsidSect="00CE6A83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CE6A83" w:rsidRDefault="00CE6A83" w:rsidP="00AF3A40">
      <w:pPr>
        <w:sectPr w:rsidR="00CE6A83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CE6A83" w:rsidRPr="002A1E02" w:rsidRDefault="00CE6A83" w:rsidP="00AF3A40"/>
    <w:sectPr w:rsidR="00CE6A83" w:rsidRPr="002A1E02" w:rsidSect="00CE6A83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9A0" w:rsidRDefault="009679A0" w:rsidP="005732BA">
      <w:r>
        <w:separator/>
      </w:r>
    </w:p>
  </w:endnote>
  <w:endnote w:type="continuationSeparator" w:id="0">
    <w:p w:rsidR="009679A0" w:rsidRDefault="009679A0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9A0" w:rsidRDefault="009679A0" w:rsidP="005732BA">
      <w:r>
        <w:separator/>
      </w:r>
    </w:p>
  </w:footnote>
  <w:footnote w:type="continuationSeparator" w:id="0">
    <w:p w:rsidR="009679A0" w:rsidRDefault="009679A0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A1E02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229C9"/>
    <w:rsid w:val="0078620C"/>
    <w:rsid w:val="007E090F"/>
    <w:rsid w:val="00806655"/>
    <w:rsid w:val="0087177D"/>
    <w:rsid w:val="008731DC"/>
    <w:rsid w:val="008A60F4"/>
    <w:rsid w:val="009344FA"/>
    <w:rsid w:val="00934DC0"/>
    <w:rsid w:val="009679A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CE6A83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4"/>
                <c:pt idx="0">
                  <c:v>黒人</c:v>
                </c:pt>
                <c:pt idx="1">
                  <c:v>白人アフリカ</c:v>
                </c:pt>
                <c:pt idx="2">
                  <c:v>コーリプス人</c:v>
                </c:pt>
                <c:pt idx="3">
                  <c:v>イーラット人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</c:v>
                </c:pt>
                <c:pt idx="1">
                  <c:v>30</c:v>
                </c:pt>
                <c:pt idx="2">
                  <c:v>28</c:v>
                </c:pt>
                <c:pt idx="3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F1E5-7A04-412C-9AB8-CC925022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6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2024-08-26T11:24:00Z</dcterms:modified>
</cp:coreProperties>
</file>