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36E" w:rsidRPr="0016270D" w:rsidRDefault="00FC536E" w:rsidP="0016270D">
      <w:pPr>
        <w:pStyle w:val="a4"/>
        <w:jc w:val="center"/>
      </w:pPr>
      <w:r w:rsidRPr="00334ED2">
        <w:rPr>
          <w:rFonts w:hint="eastAsia"/>
          <w:noProof/>
        </w:rPr>
        <w:t>ンコッホ</w:t>
      </w:r>
    </w:p>
    <w:p w:rsidR="00FC536E" w:rsidRDefault="00FC536E" w:rsidP="0016270D">
      <w:pPr>
        <w:pStyle w:val="1"/>
        <w:spacing w:before="265" w:after="99"/>
      </w:pPr>
      <w:r>
        <w:t>国旗</w:t>
      </w:r>
    </w:p>
    <w:p w:rsidR="00FC536E" w:rsidRDefault="00FC536E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ンコッホ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6E" w:rsidRDefault="00FC536E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FC536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C536E" w:rsidRPr="0027684A" w:rsidRDefault="00FC536E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FC536E" w:rsidRDefault="00FC536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爾固甫</w:t>
            </w:r>
          </w:p>
        </w:tc>
      </w:tr>
      <w:tr w:rsidR="00FC536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C536E" w:rsidRPr="0027684A" w:rsidRDefault="00FC536E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FC536E" w:rsidRDefault="00FC536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共和国</w:t>
            </w:r>
          </w:p>
        </w:tc>
      </w:tr>
      <w:tr w:rsidR="00FC536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C536E" w:rsidRPr="0027684A" w:rsidRDefault="00FC536E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FC536E" w:rsidRDefault="00FC536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ンメール</w:t>
            </w:r>
          </w:p>
        </w:tc>
      </w:tr>
      <w:tr w:rsidR="00FC536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C536E" w:rsidRPr="0027684A" w:rsidRDefault="00FC536E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FC536E" w:rsidRDefault="00FC536E" w:rsidP="00FC5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ピペロル</w:t>
            </w:r>
            <w:r w:rsidRPr="00FC536E">
              <w:rPr>
                <w:rFonts w:hint="eastAsia"/>
                <w:noProof/>
              </w:rPr>
              <w:t>語</w:t>
            </w:r>
            <w:r>
              <w:rPr>
                <w:rFonts w:hint="eastAsia"/>
                <w:noProof/>
              </w:rPr>
              <w:t>、セプチルゴン</w:t>
            </w:r>
            <w:r>
              <w:rPr>
                <w:noProof/>
              </w:rPr>
              <w:t>語</w:t>
            </w:r>
          </w:p>
        </w:tc>
      </w:tr>
      <w:tr w:rsidR="00FC536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C536E" w:rsidRPr="0027684A" w:rsidRDefault="00FC536E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FC536E" w:rsidRDefault="00FC536E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フレイム・ボルケーノ</w:t>
            </w:r>
          </w:p>
        </w:tc>
      </w:tr>
      <w:tr w:rsidR="00FC536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C536E" w:rsidRPr="0027684A" w:rsidRDefault="00FC536E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FC536E" w:rsidRDefault="00FC536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セブン</w:t>
            </w:r>
          </w:p>
        </w:tc>
      </w:tr>
      <w:tr w:rsidR="00FC536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C536E" w:rsidRPr="0027684A" w:rsidRDefault="00FC536E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FC536E" w:rsidRDefault="00FC536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5,440万人</w:t>
            </w:r>
          </w:p>
        </w:tc>
      </w:tr>
      <w:tr w:rsidR="00FC536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C536E" w:rsidRPr="0027684A" w:rsidRDefault="00FC536E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FC536E" w:rsidRDefault="00FC536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フォーアギトス</w:t>
            </w:r>
          </w:p>
        </w:tc>
      </w:tr>
      <w:tr w:rsidR="00FC536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C536E" w:rsidRPr="0027684A" w:rsidRDefault="00FC536E" w:rsidP="00400799">
            <w:r>
              <w:t>GDP</w:t>
            </w:r>
          </w:p>
        </w:tc>
        <w:tc>
          <w:tcPr>
            <w:tcW w:w="7479" w:type="dxa"/>
          </w:tcPr>
          <w:p w:rsidR="00FC536E" w:rsidRDefault="00FC536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4,960億$</w:t>
            </w:r>
          </w:p>
        </w:tc>
      </w:tr>
      <w:tr w:rsidR="00FC536E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C536E" w:rsidRDefault="00FC536E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FC536E" w:rsidRDefault="00FC536E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0人</w:t>
            </w:r>
          </w:p>
        </w:tc>
      </w:tr>
      <w:tr w:rsidR="00FC536E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C536E" w:rsidRDefault="00FC536E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FC536E" w:rsidRDefault="00FC536E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イーラット</w:t>
            </w:r>
            <w:r w:rsidR="00894BB6" w:rsidRPr="00894BB6">
              <w:rPr>
                <w:rFonts w:hint="eastAsia"/>
                <w:noProof/>
              </w:rPr>
              <w:t>教</w:t>
            </w:r>
            <w:r>
              <w:rPr>
                <w:rFonts w:hint="eastAsia"/>
                <w:noProof/>
              </w:rPr>
              <w:t>、セプトン</w:t>
            </w:r>
            <w:r>
              <w:rPr>
                <w:noProof/>
              </w:rPr>
              <w:t>教</w:t>
            </w:r>
          </w:p>
        </w:tc>
      </w:tr>
    </w:tbl>
    <w:p w:rsidR="00FC536E" w:rsidRPr="00894BB6" w:rsidRDefault="00894BB6" w:rsidP="00AF3A40">
      <w:r w:rsidRPr="00894BB6">
        <w:rPr>
          <w:rFonts w:hint="eastAsia"/>
        </w:rPr>
        <w:t>複水爆の生き残りが作った国家。ソラリス戦争のリスター難民が大量にやってきた。ここは資源が豊富でソラートやショルテ</w:t>
      </w:r>
      <w:r w:rsidRPr="00894BB6">
        <w:t>3国からも遠いため安心して暮らせる難民の為の国。戦意喪失した人しかいないため軍人はいない。その代わり工業、農業が盛ん。国民全員が難民の為、世界一滅ぼしやすい国と揶揄されている。首都は滅ぼされたンメール国の地域で、そこ</w:t>
      </w:r>
      <w:r w:rsidRPr="00894BB6">
        <w:lastRenderedPageBreak/>
        <w:t>は全て首都。ンコッホの約1/3の領土を占める。</w:t>
      </w:r>
    </w:p>
    <w:p w:rsidR="00FC536E" w:rsidRDefault="00FC536E" w:rsidP="00FB0E96">
      <w:pPr>
        <w:pStyle w:val="1"/>
        <w:spacing w:before="265" w:after="99"/>
      </w:pPr>
      <w:r>
        <w:rPr>
          <w:rFonts w:hint="eastAsia"/>
        </w:rPr>
        <w:t>人種割合</w:t>
      </w:r>
    </w:p>
    <w:p w:rsidR="00FC536E" w:rsidRDefault="00FC536E" w:rsidP="00FB0E96">
      <w:pPr>
        <w:sectPr w:rsidR="00FC536E" w:rsidSect="00FC536E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C536E" w:rsidRDefault="00FC536E" w:rsidP="00AF3A40">
      <w:pPr>
        <w:sectPr w:rsidR="00FC536E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FC536E" w:rsidRDefault="00894BB6" w:rsidP="00894BB6">
      <w:pPr>
        <w:pStyle w:val="1"/>
        <w:spacing w:before="265" w:after="99"/>
      </w:pPr>
      <w:r>
        <w:t>行政区画</w:t>
      </w:r>
    </w:p>
    <w:p w:rsidR="00894BB6" w:rsidRPr="00894BB6" w:rsidRDefault="00894BB6" w:rsidP="00894BB6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2865120" cy="429768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ンコッホ_行政区画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01" cy="429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4BB6" w:rsidRPr="00894BB6" w:rsidSect="00FC536E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784" w:rsidRDefault="00A31784" w:rsidP="005732BA">
      <w:r>
        <w:separator/>
      </w:r>
    </w:p>
  </w:endnote>
  <w:endnote w:type="continuationSeparator" w:id="0">
    <w:p w:rsidR="00A31784" w:rsidRDefault="00A31784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784" w:rsidRDefault="00A31784" w:rsidP="005732BA">
      <w:r>
        <w:separator/>
      </w:r>
    </w:p>
  </w:footnote>
  <w:footnote w:type="continuationSeparator" w:id="0">
    <w:p w:rsidR="00A31784" w:rsidRDefault="00A31784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98"/>
    <w:rsid w:val="00005E02"/>
    <w:rsid w:val="0016270D"/>
    <w:rsid w:val="001A435F"/>
    <w:rsid w:val="00225AAB"/>
    <w:rsid w:val="002A1E02"/>
    <w:rsid w:val="00400799"/>
    <w:rsid w:val="00440083"/>
    <w:rsid w:val="00442155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826CB"/>
    <w:rsid w:val="00894BB6"/>
    <w:rsid w:val="008A60F4"/>
    <w:rsid w:val="009344FA"/>
    <w:rsid w:val="00934DC0"/>
    <w:rsid w:val="00A31784"/>
    <w:rsid w:val="00AA772F"/>
    <w:rsid w:val="00AB00E3"/>
    <w:rsid w:val="00AC3525"/>
    <w:rsid w:val="00AF3A40"/>
    <w:rsid w:val="00B5663C"/>
    <w:rsid w:val="00B60498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51992"/>
    <w:rsid w:val="00D7380A"/>
    <w:rsid w:val="00E14EE3"/>
    <w:rsid w:val="00E61018"/>
    <w:rsid w:val="00E74AF0"/>
    <w:rsid w:val="00E96E6C"/>
    <w:rsid w:val="00F351D5"/>
    <w:rsid w:val="00FB0E96"/>
    <w:rsid w:val="00FC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859A7AE-9172-44D2-91EA-BFC31BE5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イーラット人</c:v>
                </c:pt>
                <c:pt idx="1">
                  <c:v>セプチルゴン属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</c:v>
                </c:pt>
                <c:pt idx="1">
                  <c:v>3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0A69D-3306-4F1D-AA7A-F4D127A87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25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2024-08-25T06:44:00Z</dcterms:created>
  <dcterms:modified xsi:type="dcterms:W3CDTF">2024-08-25T07:16:00Z</dcterms:modified>
</cp:coreProperties>
</file>