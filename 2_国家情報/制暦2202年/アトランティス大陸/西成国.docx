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71" w:rsidRPr="0016270D" w:rsidRDefault="00D37371" w:rsidP="0016270D">
      <w:pPr>
        <w:pStyle w:val="a4"/>
        <w:jc w:val="center"/>
      </w:pPr>
      <w:r w:rsidRPr="00334ED2">
        <w:rPr>
          <w:rFonts w:hint="eastAsia"/>
          <w:noProof/>
        </w:rPr>
        <w:t>西成国</w:t>
      </w:r>
    </w:p>
    <w:p w:rsidR="00D37371" w:rsidRDefault="00D37371" w:rsidP="0016270D">
      <w:pPr>
        <w:pStyle w:val="1"/>
        <w:spacing w:before="265" w:after="99"/>
      </w:pPr>
      <w:r>
        <w:t>国旗</w:t>
      </w:r>
    </w:p>
    <w:p w:rsidR="00D37371" w:rsidRDefault="00506C03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西成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71" w:rsidRDefault="00D37371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3737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共産主義共和国</w:t>
            </w:r>
          </w:p>
        </w:tc>
      </w:tr>
      <w:tr w:rsidR="00D3737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カントーネ</w:t>
            </w:r>
          </w:p>
        </w:tc>
      </w:tr>
      <w:tr w:rsidR="00D3737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37371" w:rsidRDefault="00D37371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ハーファ</w:t>
            </w:r>
            <w:r>
              <w:rPr>
                <w:noProof/>
              </w:rPr>
              <w:t>語</w:t>
            </w:r>
          </w:p>
        </w:tc>
      </w:tr>
      <w:tr w:rsidR="00D3737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37371" w:rsidRDefault="00D37371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カリアッタ・アレー</w:t>
            </w:r>
          </w:p>
        </w:tc>
      </w:tr>
      <w:tr w:rsidR="00D3737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ガー</w:t>
            </w:r>
          </w:p>
        </w:tc>
      </w:tr>
      <w:tr w:rsidR="00D3737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1,032万人</w:t>
            </w:r>
          </w:p>
        </w:tc>
      </w:tr>
      <w:tr w:rsidR="00D3737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雯明開歌</w:t>
            </w:r>
          </w:p>
        </w:tc>
      </w:tr>
      <w:tr w:rsidR="00D3737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Pr="0027684A" w:rsidRDefault="00D37371" w:rsidP="00400799">
            <w:r>
              <w:t>GDP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1,383億$</w:t>
            </w:r>
          </w:p>
        </w:tc>
      </w:tr>
      <w:tr w:rsidR="00D3737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Default="00D37371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9万5,000人</w:t>
            </w:r>
          </w:p>
        </w:tc>
      </w:tr>
      <w:tr w:rsidR="00D3737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371" w:rsidRDefault="00D37371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37371" w:rsidRDefault="00D3737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t>（なし）</w:t>
            </w:r>
          </w:p>
        </w:tc>
      </w:tr>
    </w:tbl>
    <w:p w:rsidR="00D37371" w:rsidRDefault="00506C03" w:rsidP="00AF3A40">
      <w:r w:rsidRPr="00506C03">
        <w:rPr>
          <w:rFonts w:hint="eastAsia"/>
        </w:rPr>
        <w:t>強力な武器を獲得するためにンリッヒを侵食している。最終的にンリッヒはこの国に吸収されるだろう。小さい国のくせに大漢民国と同等の戦力がある化け物国家。戦い方が上手く、昔から幾度となく遊牧民からの襲撃に遭ってきたが、それらを全て撥ね退けた。</w:t>
      </w:r>
    </w:p>
    <w:p w:rsidR="00D37371" w:rsidRDefault="00D37371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D37371" w:rsidRDefault="00D37371" w:rsidP="00FB0E96">
      <w:pPr>
        <w:sectPr w:rsidR="00D37371" w:rsidSect="00D37371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37371" w:rsidRDefault="00D37371" w:rsidP="00AF3A40">
      <w:pPr>
        <w:sectPr w:rsidR="00D37371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D37371" w:rsidRPr="002A1E02" w:rsidRDefault="00D37371" w:rsidP="00AF3A40"/>
    <w:sectPr w:rsidR="00D37371" w:rsidRPr="002A1E02" w:rsidSect="00D37371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07B" w:rsidRDefault="0072407B" w:rsidP="005732BA">
      <w:r>
        <w:separator/>
      </w:r>
    </w:p>
  </w:endnote>
  <w:endnote w:type="continuationSeparator" w:id="0">
    <w:p w:rsidR="0072407B" w:rsidRDefault="0072407B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07B" w:rsidRDefault="0072407B" w:rsidP="005732BA">
      <w:r>
        <w:separator/>
      </w:r>
    </w:p>
  </w:footnote>
  <w:footnote w:type="continuationSeparator" w:id="0">
    <w:p w:rsidR="0072407B" w:rsidRDefault="0072407B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98"/>
    <w:rsid w:val="00005E02"/>
    <w:rsid w:val="00073FF9"/>
    <w:rsid w:val="0016270D"/>
    <w:rsid w:val="001A435F"/>
    <w:rsid w:val="00225AAB"/>
    <w:rsid w:val="002A1E02"/>
    <w:rsid w:val="00400799"/>
    <w:rsid w:val="00440083"/>
    <w:rsid w:val="00442155"/>
    <w:rsid w:val="00506C03"/>
    <w:rsid w:val="00557FA3"/>
    <w:rsid w:val="005732BA"/>
    <w:rsid w:val="005B39E2"/>
    <w:rsid w:val="00656092"/>
    <w:rsid w:val="006A61AD"/>
    <w:rsid w:val="0071170D"/>
    <w:rsid w:val="00717337"/>
    <w:rsid w:val="0072407B"/>
    <w:rsid w:val="0078620C"/>
    <w:rsid w:val="00806655"/>
    <w:rsid w:val="0087177D"/>
    <w:rsid w:val="008731DC"/>
    <w:rsid w:val="008826CB"/>
    <w:rsid w:val="008A60F4"/>
    <w:rsid w:val="009344FA"/>
    <w:rsid w:val="00934DC0"/>
    <w:rsid w:val="00AA772F"/>
    <w:rsid w:val="00AB00E3"/>
    <w:rsid w:val="00AC3525"/>
    <w:rsid w:val="00AF3A40"/>
    <w:rsid w:val="00B5663C"/>
    <w:rsid w:val="00B60498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37371"/>
    <w:rsid w:val="00D51992"/>
    <w:rsid w:val="00D7380A"/>
    <w:rsid w:val="00E14EE3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59A7AE-9172-44D2-91EA-BFC31BE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ハーファ人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2B2BE-CFBD-466D-969E-1BB770FC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2024-08-25T06:50:00Z</dcterms:created>
  <dcterms:modified xsi:type="dcterms:W3CDTF">2024-08-25T10:39:00Z</dcterms:modified>
</cp:coreProperties>
</file>