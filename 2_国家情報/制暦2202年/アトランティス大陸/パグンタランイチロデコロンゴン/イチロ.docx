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59" w:rsidRPr="0016270D" w:rsidRDefault="00683259" w:rsidP="0016270D">
      <w:pPr>
        <w:pStyle w:val="a4"/>
        <w:jc w:val="center"/>
      </w:pPr>
      <w:r w:rsidRPr="00D1675D">
        <w:rPr>
          <w:rFonts w:hint="eastAsia"/>
          <w:noProof/>
        </w:rPr>
        <w:t>イチロ</w:t>
      </w:r>
    </w:p>
    <w:p w:rsidR="00683259" w:rsidRDefault="00683259" w:rsidP="0016270D">
      <w:pPr>
        <w:pStyle w:val="1"/>
        <w:spacing w:before="265" w:after="99"/>
      </w:pPr>
      <w:r>
        <w:t>国旗</w:t>
      </w:r>
    </w:p>
    <w:p w:rsidR="00683259" w:rsidRDefault="00683259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チロ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59" w:rsidRDefault="0068325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6832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壱鹵</w:t>
            </w:r>
          </w:p>
        </w:tc>
      </w:tr>
      <w:tr w:rsidR="006832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6832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ブデル</w:t>
            </w:r>
          </w:p>
        </w:tc>
      </w:tr>
      <w:tr w:rsidR="006832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683259" w:rsidRDefault="0068325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コーリプス</w:t>
            </w:r>
            <w:r>
              <w:rPr>
                <w:noProof/>
              </w:rPr>
              <w:t>語</w:t>
            </w:r>
          </w:p>
        </w:tc>
      </w:tr>
      <w:tr w:rsidR="006832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683259" w:rsidRDefault="0068325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ローカスト・ヌル</w:t>
            </w:r>
          </w:p>
        </w:tc>
      </w:tr>
      <w:tr w:rsidR="006832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6832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1,780万人</w:t>
            </w:r>
          </w:p>
        </w:tc>
      </w:tr>
      <w:tr w:rsidR="006832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ムキムキ☆ナイト</w:t>
            </w:r>
          </w:p>
        </w:tc>
      </w:tr>
      <w:tr w:rsidR="006832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Pr="0027684A" w:rsidRDefault="00683259" w:rsidP="00400799">
            <w:r>
              <w:t>GDP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963億4,320万$</w:t>
            </w:r>
          </w:p>
        </w:tc>
      </w:tr>
      <w:tr w:rsidR="006832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Default="0068325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96万人</w:t>
            </w:r>
          </w:p>
        </w:tc>
      </w:tr>
      <w:tr w:rsidR="006832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3259" w:rsidRDefault="0068325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683259" w:rsidRDefault="006832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イーリア</w:t>
            </w:r>
            <w:r>
              <w:rPr>
                <w:noProof/>
              </w:rPr>
              <w:t>教</w:t>
            </w:r>
          </w:p>
        </w:tc>
      </w:tr>
    </w:tbl>
    <w:p w:rsidR="00683259" w:rsidRDefault="00683259" w:rsidP="00AF3A40">
      <w:r w:rsidRPr="00683259">
        <w:rPr>
          <w:rFonts w:hint="eastAsia"/>
        </w:rPr>
        <w:t>パグンタランイチロデコロンゴン王国の後継国の一つ。リコチン帝国の侵攻により分断された。イリウスの影響を強く受けている同盟国。まだ力を持ったリコチンに対抗するため軍事力はそれなりにある。コーリプスの軍事基地がある。</w:t>
      </w:r>
    </w:p>
    <w:p w:rsidR="00683259" w:rsidRDefault="0068325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683259" w:rsidRDefault="00683259" w:rsidP="00FB0E96">
      <w:pPr>
        <w:sectPr w:rsidR="00683259" w:rsidSect="0068325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683259" w:rsidRDefault="00683259" w:rsidP="00AF3A40">
      <w:pPr>
        <w:sectPr w:rsidR="0068325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683259" w:rsidRPr="002A1E02" w:rsidRDefault="00683259" w:rsidP="00AF3A40"/>
    <w:sectPr w:rsidR="00683259" w:rsidRPr="002A1E02" w:rsidSect="0068325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EA1" w:rsidRDefault="00BF0EA1" w:rsidP="005732BA">
      <w:r>
        <w:separator/>
      </w:r>
    </w:p>
  </w:endnote>
  <w:endnote w:type="continuationSeparator" w:id="0">
    <w:p w:rsidR="00BF0EA1" w:rsidRDefault="00BF0EA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EA1" w:rsidRDefault="00BF0EA1" w:rsidP="005732BA">
      <w:r>
        <w:separator/>
      </w:r>
    </w:p>
  </w:footnote>
  <w:footnote w:type="continuationSeparator" w:id="0">
    <w:p w:rsidR="00BF0EA1" w:rsidRDefault="00BF0EA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5E"/>
    <w:rsid w:val="00005E02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83259"/>
    <w:rsid w:val="006A61AD"/>
    <w:rsid w:val="0071170D"/>
    <w:rsid w:val="00717337"/>
    <w:rsid w:val="0078620C"/>
    <w:rsid w:val="00806655"/>
    <w:rsid w:val="0087177D"/>
    <w:rsid w:val="008731DC"/>
    <w:rsid w:val="008A60F4"/>
    <w:rsid w:val="008E545E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BF0EA1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7157D8-F3DD-4593-9E78-BE7850A3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コーリプス人</c:v>
                </c:pt>
                <c:pt idx="1">
                  <c:v>サンドアイランド人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AA6A-EAE7-44A4-A28E-54E15876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2024-08-26T07:33:00Z</dcterms:created>
  <dcterms:modified xsi:type="dcterms:W3CDTF">2024-08-26T07:38:00Z</dcterms:modified>
</cp:coreProperties>
</file>