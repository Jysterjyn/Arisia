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34" w:rsidRPr="0016270D" w:rsidRDefault="00117B34" w:rsidP="0016270D">
      <w:pPr>
        <w:pStyle w:val="a4"/>
        <w:jc w:val="center"/>
      </w:pPr>
      <w:r w:rsidRPr="00D1675D">
        <w:rPr>
          <w:rFonts w:hint="eastAsia"/>
          <w:noProof/>
        </w:rPr>
        <w:t>デコロンゴン</w:t>
      </w:r>
    </w:p>
    <w:p w:rsidR="00117B34" w:rsidRDefault="00117B34" w:rsidP="0016270D">
      <w:pPr>
        <w:pStyle w:val="1"/>
        <w:spacing w:before="265" w:after="99"/>
      </w:pPr>
      <w:r>
        <w:t>国旗</w:t>
      </w:r>
    </w:p>
    <w:p w:rsidR="00117B34" w:rsidRDefault="00117B34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デコロンゴ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34" w:rsidRDefault="00117B34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117B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Pr="0027684A" w:rsidRDefault="00117B34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117B34" w:rsidRDefault="00117B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凸乱今</w:t>
            </w:r>
          </w:p>
        </w:tc>
      </w:tr>
      <w:tr w:rsidR="00117B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Pr="0027684A" w:rsidRDefault="00117B34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117B34" w:rsidRDefault="00117B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117B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Pr="0027684A" w:rsidRDefault="00117B34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117B34" w:rsidRDefault="00117B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ハキーム</w:t>
            </w:r>
          </w:p>
        </w:tc>
      </w:tr>
      <w:tr w:rsidR="00117B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Pr="0027684A" w:rsidRDefault="00117B34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117B34" w:rsidRDefault="00117B34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コーリプス</w:t>
            </w:r>
            <w:r>
              <w:rPr>
                <w:noProof/>
              </w:rPr>
              <w:t>語</w:t>
            </w:r>
          </w:p>
        </w:tc>
      </w:tr>
      <w:tr w:rsidR="00117B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Pr="0027684A" w:rsidRDefault="00117B34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117B34" w:rsidRDefault="00117B34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インテ・リア</w:t>
            </w:r>
          </w:p>
        </w:tc>
      </w:tr>
      <w:tr w:rsidR="00117B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Pr="0027684A" w:rsidRDefault="00117B34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117B34" w:rsidRDefault="00117B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ツリーム</w:t>
            </w:r>
          </w:p>
        </w:tc>
      </w:tr>
      <w:tr w:rsidR="00117B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Pr="0027684A" w:rsidRDefault="00117B34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117B34" w:rsidRDefault="00117B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2,906万人</w:t>
            </w:r>
          </w:p>
        </w:tc>
      </w:tr>
      <w:tr w:rsidR="00117B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Pr="0027684A" w:rsidRDefault="00117B34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117B34" w:rsidRDefault="00117B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ムキムキナイト</w:t>
            </w:r>
          </w:p>
        </w:tc>
      </w:tr>
      <w:tr w:rsidR="00117B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Pr="0027684A" w:rsidRDefault="00117B34" w:rsidP="00400799">
            <w:r>
              <w:t>GDP</w:t>
            </w:r>
          </w:p>
        </w:tc>
        <w:tc>
          <w:tcPr>
            <w:tcW w:w="7479" w:type="dxa"/>
          </w:tcPr>
          <w:p w:rsidR="00117B34" w:rsidRDefault="00117B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2,301億$</w:t>
            </w:r>
          </w:p>
        </w:tc>
      </w:tr>
      <w:tr w:rsidR="00117B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Default="00117B34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117B34" w:rsidRDefault="00117B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88万5,000人</w:t>
            </w:r>
          </w:p>
        </w:tc>
      </w:tr>
      <w:tr w:rsidR="00117B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B34" w:rsidRDefault="00117B34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117B34" w:rsidRDefault="00117B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イーリア</w:t>
            </w:r>
            <w:r>
              <w:rPr>
                <w:noProof/>
              </w:rPr>
              <w:t>教</w:t>
            </w:r>
          </w:p>
        </w:tc>
      </w:tr>
    </w:tbl>
    <w:p w:rsidR="00117B34" w:rsidRDefault="00117B34" w:rsidP="00AF3A40">
      <w:r w:rsidRPr="00117B34">
        <w:rPr>
          <w:rFonts w:hint="eastAsia"/>
        </w:rPr>
        <w:t>パグンタランイチロデコロンゴン王国の後継国の一つ。リコチン帝国の侵攻により分断された。イリウスの影響を強く受けている同盟国。まだ力を持ったリコチンに対抗するため軍事力はそれなりにある。地下資源が豊富…いやこれはもしや…？</w:t>
      </w:r>
    </w:p>
    <w:p w:rsidR="00117B34" w:rsidRDefault="00117B34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117B34" w:rsidRDefault="00117B34" w:rsidP="00FB0E96">
      <w:pPr>
        <w:sectPr w:rsidR="00117B34" w:rsidSect="00117B34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117B34" w:rsidRDefault="00117B34" w:rsidP="00AF3A40">
      <w:pPr>
        <w:sectPr w:rsidR="00117B34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117B34" w:rsidRPr="002A1E02" w:rsidRDefault="00117B34" w:rsidP="00AF3A40"/>
    <w:sectPr w:rsidR="00117B34" w:rsidRPr="002A1E02" w:rsidSect="00117B34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C4B" w:rsidRDefault="00197C4B" w:rsidP="005732BA">
      <w:r>
        <w:separator/>
      </w:r>
    </w:p>
  </w:endnote>
  <w:endnote w:type="continuationSeparator" w:id="0">
    <w:p w:rsidR="00197C4B" w:rsidRDefault="00197C4B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C4B" w:rsidRDefault="00197C4B" w:rsidP="005732BA">
      <w:r>
        <w:separator/>
      </w:r>
    </w:p>
  </w:footnote>
  <w:footnote w:type="continuationSeparator" w:id="0">
    <w:p w:rsidR="00197C4B" w:rsidRDefault="00197C4B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5E"/>
    <w:rsid w:val="00005E02"/>
    <w:rsid w:val="00117B34"/>
    <w:rsid w:val="0016270D"/>
    <w:rsid w:val="00197C4B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8E545E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7157D8-F3DD-4593-9E78-BE7850A3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コーリプス人</c:v>
                </c:pt>
                <c:pt idx="1">
                  <c:v>サンドアイランド人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041D-D555-4083-81A6-7C57ADFD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2024-08-26T07:33:00Z</dcterms:created>
  <dcterms:modified xsi:type="dcterms:W3CDTF">2024-08-26T07:37:00Z</dcterms:modified>
</cp:coreProperties>
</file>