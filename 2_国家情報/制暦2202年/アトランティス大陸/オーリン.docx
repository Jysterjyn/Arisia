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DFF" w:rsidRPr="0016270D" w:rsidRDefault="00A34DFF" w:rsidP="0016270D">
      <w:pPr>
        <w:pStyle w:val="a4"/>
        <w:jc w:val="center"/>
      </w:pPr>
      <w:r w:rsidRPr="001F5C0C">
        <w:rPr>
          <w:rFonts w:hint="eastAsia"/>
          <w:noProof/>
        </w:rPr>
        <w:t>オーリン</w:t>
      </w:r>
    </w:p>
    <w:p w:rsidR="00A34DFF" w:rsidRDefault="00A34DFF" w:rsidP="0016270D">
      <w:pPr>
        <w:pStyle w:val="1"/>
        <w:spacing w:before="265" w:after="99"/>
      </w:pPr>
      <w:r>
        <w:t>国旗</w:t>
      </w:r>
    </w:p>
    <w:p w:rsidR="00A34DFF" w:rsidRDefault="00A34DFF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オーリ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FF" w:rsidRDefault="00A34DF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王琳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分散制民主国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ユリナ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A34DFF" w:rsidRDefault="00A34DF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トナミ</w:t>
            </w:r>
            <w:r>
              <w:rPr>
                <w:noProof/>
              </w:rPr>
              <w:t>語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A34DFF" w:rsidRDefault="00A34DF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タテマ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1,100万人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遠い空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Pr="0027684A" w:rsidRDefault="00A34DFF" w:rsidP="00400799">
            <w:r>
              <w:t>GDP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1,027億$</w:t>
            </w:r>
          </w:p>
        </w:tc>
      </w:tr>
      <w:tr w:rsidR="00A34DF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Default="00A34DF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3万2,000人</w:t>
            </w:r>
          </w:p>
        </w:tc>
      </w:tr>
      <w:tr w:rsidR="00A34DF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34DFF" w:rsidRDefault="00A34DF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A34DFF" w:rsidRDefault="00A34DF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理数</w:t>
            </w:r>
            <w:r>
              <w:rPr>
                <w:noProof/>
              </w:rPr>
              <w:t>教</w:t>
            </w:r>
          </w:p>
        </w:tc>
      </w:tr>
    </w:tbl>
    <w:p w:rsidR="00A34DFF" w:rsidRDefault="00A34DFF" w:rsidP="00AF3A40">
      <w:r w:rsidRPr="00A34DFF">
        <w:rPr>
          <w:rFonts w:hint="eastAsia"/>
        </w:rPr>
        <w:t>理数教生誕の地。国民の殆どは理系で、文学は話せればいいという程度。国会とかはなく、各村の長が連携して国家を運営して</w:t>
      </w:r>
      <w:r>
        <w:rPr>
          <w:rFonts w:hint="eastAsia"/>
        </w:rPr>
        <w:t>い</w:t>
      </w:r>
      <w:r w:rsidRPr="00A34DFF">
        <w:rPr>
          <w:rFonts w:hint="eastAsia"/>
        </w:rPr>
        <w:t>るため、国のトップはいない。火力発電所が多い。</w:t>
      </w:r>
      <w:r w:rsidR="002C13C9">
        <w:rPr>
          <w:rFonts w:hint="eastAsia"/>
        </w:rPr>
        <w:t>火山が各地に点在しているため温泉地が多く、人気の観光地となっている。サウナ発祥の地としても知られており、冷却を行っていない熱々の温水をミスト状に</w:t>
      </w:r>
    </w:p>
    <w:p w:rsidR="00A34DFF" w:rsidRDefault="00A34DF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A34DFF" w:rsidRDefault="00A34DFF" w:rsidP="00FB0E96">
      <w:pPr>
        <w:sectPr w:rsidR="00A34DFF" w:rsidSect="00A34DF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34DFF" w:rsidRDefault="00A34DFF" w:rsidP="00AF3A40">
      <w:pPr>
        <w:sectPr w:rsidR="00A34DF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A30676" w:rsidRDefault="00A30676" w:rsidP="00A30676">
      <w:pPr>
        <w:pStyle w:val="1"/>
        <w:spacing w:before="265" w:after="99"/>
      </w:pPr>
      <w:r>
        <w:rPr>
          <w:rFonts w:hint="eastAsia"/>
        </w:rPr>
        <w:t>行政区画</w:t>
      </w:r>
    </w:p>
    <w:p w:rsidR="00A34DFF" w:rsidRDefault="00A30676" w:rsidP="00AF3A40">
      <w:r>
        <w:rPr>
          <w:noProof/>
        </w:rPr>
        <w:drawing>
          <wp:inline distT="0" distB="0" distL="0" distR="0">
            <wp:extent cx="6189133" cy="4641849"/>
            <wp:effectExtent l="0" t="0" r="254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オーリン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679" cy="46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6169" w:rsidRDefault="008D6169" w:rsidP="008D6169">
      <w:pPr>
        <w:pStyle w:val="1"/>
        <w:spacing w:before="265" w:after="99"/>
      </w:pPr>
      <w:r>
        <w:lastRenderedPageBreak/>
        <w:t>山</w:t>
      </w:r>
    </w:p>
    <w:p w:rsidR="008D6169" w:rsidRPr="008D6169" w:rsidRDefault="008D6169" w:rsidP="008D61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25540" cy="4150360"/>
            <wp:effectExtent l="0" t="0" r="381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オーリン_山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169" w:rsidRPr="008D6169" w:rsidSect="00A34DF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61F" w:rsidRDefault="008E061F" w:rsidP="005732BA">
      <w:r>
        <w:separator/>
      </w:r>
    </w:p>
  </w:endnote>
  <w:endnote w:type="continuationSeparator" w:id="0">
    <w:p w:rsidR="008E061F" w:rsidRDefault="008E061F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61F" w:rsidRDefault="008E061F" w:rsidP="005732BA">
      <w:r>
        <w:separator/>
      </w:r>
    </w:p>
  </w:footnote>
  <w:footnote w:type="continuationSeparator" w:id="0">
    <w:p w:rsidR="008E061F" w:rsidRDefault="008E061F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2C13C9"/>
    <w:rsid w:val="003A29A1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2022E"/>
    <w:rsid w:val="0078620C"/>
    <w:rsid w:val="00806655"/>
    <w:rsid w:val="0087177D"/>
    <w:rsid w:val="008731DC"/>
    <w:rsid w:val="008A60F4"/>
    <w:rsid w:val="008D6169"/>
    <w:rsid w:val="008E061F"/>
    <w:rsid w:val="009344FA"/>
    <w:rsid w:val="00934DC0"/>
    <w:rsid w:val="00A30676"/>
    <w:rsid w:val="00A34DFF"/>
    <w:rsid w:val="00AA772F"/>
    <w:rsid w:val="00AB00E3"/>
    <w:rsid w:val="00AC3525"/>
    <w:rsid w:val="00AF3A40"/>
    <w:rsid w:val="00B5663C"/>
    <w:rsid w:val="00B72EDD"/>
    <w:rsid w:val="00BC68F5"/>
    <w:rsid w:val="00BD3D45"/>
    <w:rsid w:val="00C83E92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白人アフリカ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506A6-232C-4267-A368-A029A1EB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3134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5</cp:revision>
  <dcterms:created xsi:type="dcterms:W3CDTF">2024-08-26T10:25:00Z</dcterms:created>
  <dcterms:modified xsi:type="dcterms:W3CDTF">2025-01-18T15:42:00Z</dcterms:modified>
</cp:coreProperties>
</file>