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26" w:rsidRPr="0016270D" w:rsidRDefault="00042026" w:rsidP="0016270D">
      <w:pPr>
        <w:pStyle w:val="a4"/>
        <w:jc w:val="center"/>
      </w:pPr>
      <w:r w:rsidRPr="002B34BB">
        <w:rPr>
          <w:rFonts w:hint="eastAsia"/>
          <w:noProof/>
        </w:rPr>
        <w:t>南エバートシ</w:t>
      </w:r>
    </w:p>
    <w:p w:rsidR="00042026" w:rsidRDefault="00042026" w:rsidP="0016270D">
      <w:pPr>
        <w:pStyle w:val="1"/>
        <w:spacing w:before="265" w:after="99"/>
      </w:pPr>
      <w:r>
        <w:t>国旗</w:t>
      </w:r>
    </w:p>
    <w:p w:rsidR="00042026" w:rsidRDefault="00254420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エバートシ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26" w:rsidRDefault="00042026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4202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南恵馬年</w:t>
            </w:r>
          </w:p>
        </w:tc>
      </w:tr>
      <w:tr w:rsidR="0004202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04202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イリウサウ</w:t>
            </w:r>
          </w:p>
        </w:tc>
      </w:tr>
      <w:tr w:rsidR="0004202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42026" w:rsidRDefault="00042026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04202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42026" w:rsidRDefault="00042026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ハメス・ロドリゲス</w:t>
            </w:r>
          </w:p>
        </w:tc>
      </w:tr>
      <w:tr w:rsidR="0004202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トリス</w:t>
            </w:r>
          </w:p>
        </w:tc>
      </w:tr>
      <w:tr w:rsidR="0004202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135万人</w:t>
            </w:r>
          </w:p>
        </w:tc>
      </w:tr>
      <w:tr w:rsidR="0004202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帝国の支配者</w:t>
            </w:r>
          </w:p>
        </w:tc>
      </w:tr>
      <w:tr w:rsidR="0004202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Pr="0027684A" w:rsidRDefault="00042026" w:rsidP="00400799">
            <w:r>
              <w:t>GDP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563億$</w:t>
            </w:r>
          </w:p>
        </w:tc>
      </w:tr>
      <w:tr w:rsidR="0004202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Default="00042026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6,500人</w:t>
            </w:r>
          </w:p>
        </w:tc>
      </w:tr>
      <w:tr w:rsidR="0004202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2026" w:rsidRDefault="00042026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42026" w:rsidRDefault="0004202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ローレライ</w:t>
            </w:r>
            <w:r>
              <w:rPr>
                <w:noProof/>
              </w:rPr>
              <w:t>教</w:t>
            </w:r>
          </w:p>
        </w:tc>
      </w:tr>
    </w:tbl>
    <w:p w:rsidR="00042026" w:rsidRDefault="00254420" w:rsidP="00AF3A40">
      <w:r w:rsidRPr="00254420">
        <w:rPr>
          <w:rFonts w:hint="eastAsia"/>
        </w:rPr>
        <w:t>昔、オズートシンの領域だったが、リコチン帝国の侵攻に遭い分断。リコチンの侵攻がなかった部分だけが独立国家になった。</w:t>
      </w:r>
    </w:p>
    <w:p w:rsidR="00042026" w:rsidRDefault="00042026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42026" w:rsidRDefault="00042026" w:rsidP="00FB0E96">
      <w:pPr>
        <w:sectPr w:rsidR="00042026" w:rsidSect="00042026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42026" w:rsidRDefault="00042026" w:rsidP="00AF3A40">
      <w:pPr>
        <w:sectPr w:rsidR="00042026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42026" w:rsidRPr="002A1E02" w:rsidRDefault="00042026" w:rsidP="00AF3A40"/>
    <w:sectPr w:rsidR="00042026" w:rsidRPr="002A1E02" w:rsidSect="00042026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308" w:rsidRDefault="00242308" w:rsidP="005732BA">
      <w:r>
        <w:separator/>
      </w:r>
    </w:p>
  </w:endnote>
  <w:endnote w:type="continuationSeparator" w:id="0">
    <w:p w:rsidR="00242308" w:rsidRDefault="0024230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308" w:rsidRDefault="00242308" w:rsidP="005732BA">
      <w:r>
        <w:separator/>
      </w:r>
    </w:p>
  </w:footnote>
  <w:footnote w:type="continuationSeparator" w:id="0">
    <w:p w:rsidR="00242308" w:rsidRDefault="0024230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5"/>
    <w:rsid w:val="00005E02"/>
    <w:rsid w:val="00042026"/>
    <w:rsid w:val="0016270D"/>
    <w:rsid w:val="00242308"/>
    <w:rsid w:val="00254420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610F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B2B498-B54D-4771-BC46-64FCC1F3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火付人</c:v>
                </c:pt>
                <c:pt idx="1">
                  <c:v>コーリプス人</c:v>
                </c:pt>
                <c:pt idx="2">
                  <c:v>ショルテ人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D3FF-65C8-4CF3-B54E-63606FEE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2024-08-26T07:14:00Z</dcterms:created>
  <dcterms:modified xsi:type="dcterms:W3CDTF">2024-08-26T07:31:00Z</dcterms:modified>
</cp:coreProperties>
</file>