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B4" w:rsidRPr="0016270D" w:rsidRDefault="00E869B4" w:rsidP="0016270D">
      <w:pPr>
        <w:pStyle w:val="a4"/>
        <w:jc w:val="center"/>
      </w:pPr>
      <w:r w:rsidRPr="00334ED2">
        <w:rPr>
          <w:rFonts w:hint="eastAsia"/>
          <w:noProof/>
        </w:rPr>
        <w:t>カッタウ</w:t>
      </w:r>
    </w:p>
    <w:p w:rsidR="00E869B4" w:rsidRDefault="00E869B4" w:rsidP="0016270D">
      <w:pPr>
        <w:pStyle w:val="1"/>
        <w:spacing w:before="265" w:after="99"/>
      </w:pPr>
      <w:r>
        <w:t>国旗</w:t>
      </w:r>
    </w:p>
    <w:p w:rsidR="00E869B4" w:rsidRDefault="00154A6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ッタウ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B4" w:rsidRDefault="00E869B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E869B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勝笇</w:t>
            </w:r>
          </w:p>
        </w:tc>
      </w:tr>
      <w:tr w:rsidR="00E869B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共産主義国</w:t>
            </w:r>
          </w:p>
        </w:tc>
      </w:tr>
      <w:tr w:rsidR="00E869B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カッタウシティ</w:t>
            </w:r>
          </w:p>
        </w:tc>
      </w:tr>
      <w:tr w:rsidR="00E869B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E869B4" w:rsidRDefault="00E869B4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カッタウ</w:t>
            </w:r>
            <w:r>
              <w:rPr>
                <w:noProof/>
              </w:rPr>
              <w:t>語</w:t>
            </w:r>
          </w:p>
        </w:tc>
      </w:tr>
      <w:tr w:rsidR="00E869B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E869B4" w:rsidRDefault="00E869B4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カッタウマン</w:t>
            </w:r>
          </w:p>
        </w:tc>
      </w:tr>
      <w:tr w:rsidR="00E869B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元円</w:t>
            </w:r>
          </w:p>
        </w:tc>
      </w:tr>
      <w:tr w:rsidR="00E869B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630万人</w:t>
            </w:r>
          </w:p>
        </w:tc>
      </w:tr>
      <w:tr w:rsidR="00E869B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カッタウ国歌</w:t>
            </w:r>
          </w:p>
        </w:tc>
      </w:tr>
      <w:tr w:rsidR="00E869B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Pr="0027684A" w:rsidRDefault="00E869B4" w:rsidP="00400799">
            <w:r>
              <w:t>GDP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1,556億$</w:t>
            </w:r>
          </w:p>
        </w:tc>
      </w:tr>
      <w:tr w:rsidR="00E869B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Default="00E869B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8,000人</w:t>
            </w:r>
          </w:p>
        </w:tc>
      </w:tr>
      <w:tr w:rsidR="00E869B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69B4" w:rsidRDefault="00E869B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E869B4" w:rsidRDefault="00E869B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蘭</w:t>
            </w:r>
            <w:r w:rsidR="00154A6F" w:rsidRPr="00154A6F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、ローレライ</w:t>
            </w:r>
            <w:r>
              <w:rPr>
                <w:noProof/>
              </w:rPr>
              <w:t>教</w:t>
            </w:r>
          </w:p>
        </w:tc>
      </w:tr>
    </w:tbl>
    <w:p w:rsidR="00E869B4" w:rsidRDefault="00796531" w:rsidP="00AF3A40">
      <w:r w:rsidRPr="00796531">
        <w:rPr>
          <w:rFonts w:hint="eastAsia"/>
        </w:rPr>
        <w:t>翡翠国を滅ぼし大漢民国の基礎を築いた。しかし諸行無常。盛者必衰。栄枯衰退。基本は蘭教を信仰して</w:t>
      </w:r>
      <w:r>
        <w:rPr>
          <w:rFonts w:hint="eastAsia"/>
        </w:rPr>
        <w:t>い</w:t>
      </w:r>
      <w:r w:rsidRPr="00796531">
        <w:rPr>
          <w:rFonts w:hint="eastAsia"/>
        </w:rPr>
        <w:t>る民族だが、最近は東国との貿易を盛んに行っていて、ローレライ教が輸入された。</w:t>
      </w:r>
    </w:p>
    <w:p w:rsidR="00E869B4" w:rsidRDefault="00E869B4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E869B4" w:rsidRDefault="00E869B4" w:rsidP="00FB0E96">
      <w:pPr>
        <w:sectPr w:rsidR="00E869B4" w:rsidSect="00E869B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E869B4" w:rsidRDefault="00E869B4" w:rsidP="00AF3A40">
      <w:pPr>
        <w:sectPr w:rsidR="00E869B4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E869B4" w:rsidRPr="002A1E02" w:rsidRDefault="00E869B4" w:rsidP="00AF3A40"/>
    <w:sectPr w:rsidR="00E869B4" w:rsidRPr="002A1E02" w:rsidSect="00E869B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B3D" w:rsidRDefault="00BB2B3D" w:rsidP="005732BA">
      <w:r>
        <w:separator/>
      </w:r>
    </w:p>
  </w:endnote>
  <w:endnote w:type="continuationSeparator" w:id="0">
    <w:p w:rsidR="00BB2B3D" w:rsidRDefault="00BB2B3D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B3D" w:rsidRDefault="00BB2B3D" w:rsidP="005732BA">
      <w:r>
        <w:separator/>
      </w:r>
    </w:p>
  </w:footnote>
  <w:footnote w:type="continuationSeparator" w:id="0">
    <w:p w:rsidR="00BB2B3D" w:rsidRDefault="00BB2B3D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98"/>
    <w:rsid w:val="00005E02"/>
    <w:rsid w:val="00073FF9"/>
    <w:rsid w:val="00154A6F"/>
    <w:rsid w:val="0016270D"/>
    <w:rsid w:val="001A435F"/>
    <w:rsid w:val="00225AAB"/>
    <w:rsid w:val="002A1E02"/>
    <w:rsid w:val="00400799"/>
    <w:rsid w:val="00440083"/>
    <w:rsid w:val="00442155"/>
    <w:rsid w:val="004A3047"/>
    <w:rsid w:val="00557FA3"/>
    <w:rsid w:val="005732BA"/>
    <w:rsid w:val="005B39E2"/>
    <w:rsid w:val="00656092"/>
    <w:rsid w:val="006A61AD"/>
    <w:rsid w:val="0071170D"/>
    <w:rsid w:val="00717337"/>
    <w:rsid w:val="0078620C"/>
    <w:rsid w:val="00796531"/>
    <w:rsid w:val="00806655"/>
    <w:rsid w:val="0087177D"/>
    <w:rsid w:val="008731DC"/>
    <w:rsid w:val="008826CB"/>
    <w:rsid w:val="008A60F4"/>
    <w:rsid w:val="009344FA"/>
    <w:rsid w:val="00934DC0"/>
    <w:rsid w:val="00AA772F"/>
    <w:rsid w:val="00AB00E3"/>
    <w:rsid w:val="00AC3525"/>
    <w:rsid w:val="00AF3A40"/>
    <w:rsid w:val="00B5663C"/>
    <w:rsid w:val="00B60498"/>
    <w:rsid w:val="00B72EDD"/>
    <w:rsid w:val="00BB2B3D"/>
    <w:rsid w:val="00BC68F5"/>
    <w:rsid w:val="00BD3D45"/>
    <w:rsid w:val="00C93DD9"/>
    <w:rsid w:val="00CC4BC2"/>
    <w:rsid w:val="00D03BF2"/>
    <w:rsid w:val="00D054F0"/>
    <w:rsid w:val="00D24723"/>
    <w:rsid w:val="00D25ADD"/>
    <w:rsid w:val="00D51992"/>
    <w:rsid w:val="00D7380A"/>
    <w:rsid w:val="00E14EE3"/>
    <w:rsid w:val="00E61018"/>
    <w:rsid w:val="00E74AF0"/>
    <w:rsid w:val="00E869B4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59A7AE-9172-44D2-91EA-BFC31BE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カッタウ人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C59B-2081-4A62-AD69-1D0CEB683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51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2024-08-25T06:50:00Z</dcterms:created>
  <dcterms:modified xsi:type="dcterms:W3CDTF">2024-08-25T10:37:00Z</dcterms:modified>
</cp:coreProperties>
</file>