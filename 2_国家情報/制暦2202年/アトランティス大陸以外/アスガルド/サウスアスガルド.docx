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69" w:rsidRPr="0016270D" w:rsidRDefault="00777C69" w:rsidP="0016270D">
      <w:pPr>
        <w:pStyle w:val="a4"/>
        <w:jc w:val="center"/>
      </w:pPr>
      <w:r w:rsidRPr="00242717">
        <w:rPr>
          <w:rFonts w:hint="eastAsia"/>
          <w:noProof/>
        </w:rPr>
        <w:t>サウスアスガルド</w:t>
      </w:r>
    </w:p>
    <w:p w:rsidR="00777C69" w:rsidRDefault="00777C69" w:rsidP="0016270D">
      <w:pPr>
        <w:pStyle w:val="1"/>
        <w:spacing w:before="265" w:after="99"/>
      </w:pPr>
      <w:r>
        <w:t>国旗</w:t>
      </w:r>
    </w:p>
    <w:p w:rsidR="00777C69" w:rsidRDefault="00777C69" w:rsidP="002A1E02">
      <w:bookmarkStart w:id="0" w:name="_GoBack"/>
      <w:r>
        <w:rPr>
          <w:noProof/>
        </w:rPr>
        <w:drawing>
          <wp:inline distT="0" distB="0" distL="0" distR="0">
            <wp:extent cx="6192520" cy="4128346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7C69" w:rsidRDefault="00777C6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777C6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南阿州我流弩</w:t>
            </w:r>
          </w:p>
        </w:tc>
      </w:tr>
      <w:tr w:rsidR="00777C6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民主主義国</w:t>
            </w:r>
          </w:p>
        </w:tc>
      </w:tr>
      <w:tr w:rsidR="00777C6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タッスル</w:t>
            </w:r>
          </w:p>
        </w:tc>
      </w:tr>
      <w:tr w:rsidR="00777C6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777C6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テルミー・テルル</w:t>
            </w:r>
          </w:p>
        </w:tc>
      </w:tr>
      <w:tr w:rsidR="00777C6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サウスマルク</w:t>
            </w:r>
          </w:p>
        </w:tc>
      </w:tr>
      <w:tr w:rsidR="00777C6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523万人</w:t>
            </w:r>
          </w:p>
        </w:tc>
      </w:tr>
      <w:tr w:rsidR="00777C6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ナイトシープ・ランドマーク</w:t>
            </w:r>
          </w:p>
        </w:tc>
      </w:tr>
      <w:tr w:rsidR="00777C6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Pr="0027684A" w:rsidRDefault="00777C69" w:rsidP="00400799">
            <w:r>
              <w:t>GDP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2,703億$</w:t>
            </w:r>
          </w:p>
        </w:tc>
      </w:tr>
      <w:tr w:rsidR="00777C6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Default="00777C6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5万人</w:t>
            </w:r>
          </w:p>
        </w:tc>
      </w:tr>
      <w:tr w:rsidR="00777C6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77C69" w:rsidRDefault="00777C6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777C69" w:rsidRDefault="00777C6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33739A" w:rsidRDefault="0033739A" w:rsidP="0033739A">
      <w:r>
        <w:rPr>
          <w:rFonts w:hint="eastAsia"/>
        </w:rPr>
        <w:t>オストアスガルドと同様、アスガルドの入植政策でできた国。</w:t>
      </w:r>
    </w:p>
    <w:p w:rsidR="00777C69" w:rsidRPr="006059C4" w:rsidRDefault="0033739A" w:rsidP="0033739A">
      <w:r>
        <w:rPr>
          <w:rFonts w:hint="eastAsia"/>
        </w:rPr>
        <w:t>出来たてホヤホヤで歴史と言える歴史はない。これから始まるサウスアスガルドの歴史。</w:t>
      </w:r>
    </w:p>
    <w:p w:rsidR="00777C69" w:rsidRDefault="00777C69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777C69" w:rsidRDefault="00777C69" w:rsidP="002A1E02">
      <w:pPr>
        <w:sectPr w:rsidR="00777C69" w:rsidSect="00777C6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7C69" w:rsidRPr="002A1E02" w:rsidRDefault="00777C69" w:rsidP="002A1E02"/>
    <w:sectPr w:rsidR="00777C69" w:rsidRPr="002A1E02" w:rsidSect="00777C6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CD1" w:rsidRDefault="00650CD1" w:rsidP="005732BA">
      <w:r>
        <w:separator/>
      </w:r>
    </w:p>
  </w:endnote>
  <w:endnote w:type="continuationSeparator" w:id="0">
    <w:p w:rsidR="00650CD1" w:rsidRDefault="00650CD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CD1" w:rsidRDefault="00650CD1" w:rsidP="005732BA">
      <w:r>
        <w:separator/>
      </w:r>
    </w:p>
  </w:footnote>
  <w:footnote w:type="continuationSeparator" w:id="0">
    <w:p w:rsidR="00650CD1" w:rsidRDefault="00650CD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45D32"/>
    <w:rsid w:val="0016270D"/>
    <w:rsid w:val="00211445"/>
    <w:rsid w:val="002A1E02"/>
    <w:rsid w:val="0033739A"/>
    <w:rsid w:val="00400799"/>
    <w:rsid w:val="00442155"/>
    <w:rsid w:val="00557FA3"/>
    <w:rsid w:val="005732BA"/>
    <w:rsid w:val="006059C4"/>
    <w:rsid w:val="00650CD1"/>
    <w:rsid w:val="00656092"/>
    <w:rsid w:val="006A61AD"/>
    <w:rsid w:val="00717337"/>
    <w:rsid w:val="00777C69"/>
    <w:rsid w:val="0078620C"/>
    <w:rsid w:val="00806655"/>
    <w:rsid w:val="0087177D"/>
    <w:rsid w:val="008A60F4"/>
    <w:rsid w:val="009B3990"/>
    <w:rsid w:val="00AA772F"/>
    <w:rsid w:val="00AC3525"/>
    <w:rsid w:val="00B17DE7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4B2E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3E79D-41F1-45B7-83AD-796745E3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2024-03-17T05:48:00Z</dcterms:created>
  <dcterms:modified xsi:type="dcterms:W3CDTF">2024-03-17T06:16:00Z</dcterms:modified>
</cp:coreProperties>
</file>