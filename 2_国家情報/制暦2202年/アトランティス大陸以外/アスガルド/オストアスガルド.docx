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510" w:rsidRPr="0016270D" w:rsidRDefault="00B21510" w:rsidP="0016270D">
      <w:pPr>
        <w:pStyle w:val="a4"/>
        <w:jc w:val="center"/>
      </w:pPr>
      <w:r w:rsidRPr="00242717">
        <w:rPr>
          <w:rFonts w:hint="eastAsia"/>
          <w:noProof/>
        </w:rPr>
        <w:t>オストアスガルド</w:t>
      </w:r>
    </w:p>
    <w:p w:rsidR="00B21510" w:rsidRDefault="00B21510" w:rsidP="0016270D">
      <w:pPr>
        <w:pStyle w:val="1"/>
        <w:spacing w:before="265" w:after="99"/>
      </w:pPr>
      <w:r>
        <w:t>国旗</w:t>
      </w:r>
    </w:p>
    <w:p w:rsidR="00B21510" w:rsidRDefault="00B21510" w:rsidP="002A1E02">
      <w:bookmarkStart w:id="0" w:name="_GoBack"/>
      <w:r>
        <w:rPr>
          <w:noProof/>
        </w:rPr>
        <w:drawing>
          <wp:inline distT="0" distB="0" distL="0" distR="0">
            <wp:extent cx="6192520" cy="4128346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ニヴルヘイム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2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21510" w:rsidRDefault="00B21510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B2151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21510" w:rsidRPr="0027684A" w:rsidRDefault="00B21510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B21510" w:rsidRDefault="00B2151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王都阿州我流弩</w:t>
            </w:r>
          </w:p>
        </w:tc>
      </w:tr>
      <w:tr w:rsidR="00B21510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21510" w:rsidRPr="0027684A" w:rsidRDefault="00B21510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B21510" w:rsidRDefault="00B21510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民主主義国</w:t>
            </w:r>
          </w:p>
        </w:tc>
      </w:tr>
      <w:tr w:rsidR="00B2151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21510" w:rsidRPr="0027684A" w:rsidRDefault="00B21510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B21510" w:rsidRDefault="00B2151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ウィーン</w:t>
            </w:r>
          </w:p>
        </w:tc>
      </w:tr>
      <w:tr w:rsidR="00B21510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21510" w:rsidRPr="0027684A" w:rsidRDefault="00B21510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B21510" w:rsidRDefault="00B21510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西アース</w:t>
            </w:r>
          </w:p>
        </w:tc>
      </w:tr>
      <w:tr w:rsidR="00B2151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21510" w:rsidRPr="0027684A" w:rsidRDefault="00B21510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B21510" w:rsidRDefault="00B2151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インヅァイ・マ・キノォハラ</w:t>
            </w:r>
          </w:p>
        </w:tc>
      </w:tr>
      <w:tr w:rsidR="00B21510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21510" w:rsidRPr="0027684A" w:rsidRDefault="00B21510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B21510" w:rsidRDefault="00B21510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マルク</w:t>
            </w:r>
          </w:p>
        </w:tc>
      </w:tr>
      <w:tr w:rsidR="00B2151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21510" w:rsidRPr="0027684A" w:rsidRDefault="00B21510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B21510" w:rsidRDefault="00B2151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911万人</w:t>
            </w:r>
          </w:p>
        </w:tc>
      </w:tr>
      <w:tr w:rsidR="00B21510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21510" w:rsidRPr="0027684A" w:rsidRDefault="00B21510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B21510" w:rsidRDefault="00A168A7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螺</w:t>
            </w:r>
            <w:r w:rsidR="00B21510">
              <w:rPr>
                <w:rFonts w:hint="eastAsia"/>
                <w:noProof/>
              </w:rPr>
              <w:t>旋エヴリデイ</w:t>
            </w:r>
          </w:p>
        </w:tc>
      </w:tr>
      <w:tr w:rsidR="00B2151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21510" w:rsidRPr="0027684A" w:rsidRDefault="00B21510" w:rsidP="00400799">
            <w:r>
              <w:t>GDP</w:t>
            </w:r>
          </w:p>
        </w:tc>
        <w:tc>
          <w:tcPr>
            <w:tcW w:w="7479" w:type="dxa"/>
          </w:tcPr>
          <w:p w:rsidR="00B21510" w:rsidRDefault="00B2151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5,020億$</w:t>
            </w:r>
          </w:p>
        </w:tc>
      </w:tr>
      <w:tr w:rsidR="00B21510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21510" w:rsidRDefault="00B21510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B21510" w:rsidRDefault="00B21510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25万人</w:t>
            </w:r>
          </w:p>
        </w:tc>
      </w:tr>
      <w:tr w:rsidR="00B2151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21510" w:rsidRDefault="00B21510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B21510" w:rsidRDefault="00B2151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エッダ</w:t>
            </w:r>
          </w:p>
        </w:tc>
      </w:tr>
    </w:tbl>
    <w:p w:rsidR="00B21510" w:rsidRPr="006059C4" w:rsidRDefault="00F93658" w:rsidP="00EB4B2E">
      <w:r w:rsidRPr="00F93658">
        <w:t>WW1の後アスガルドの入植政策で大量の移民が海外へ移住した。オストアスガルドはその移民が作った国。</w:t>
      </w:r>
    </w:p>
    <w:p w:rsidR="00B21510" w:rsidRDefault="00B21510" w:rsidP="0016270D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B21510" w:rsidRDefault="00B21510" w:rsidP="002A1E02">
      <w:pPr>
        <w:sectPr w:rsidR="00B21510" w:rsidSect="00B21510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r>
        <w:rPr>
          <w:rFonts w:hint="eastAsia"/>
          <w:noProof/>
        </w:rPr>
        <w:drawing>
          <wp:inline distT="0" distB="0" distL="0" distR="0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21510" w:rsidRPr="002A1E02" w:rsidRDefault="00B21510" w:rsidP="002A1E02"/>
    <w:sectPr w:rsidR="00B21510" w:rsidRPr="002A1E02" w:rsidSect="00B21510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DF4" w:rsidRDefault="006B4DF4" w:rsidP="005732BA">
      <w:r>
        <w:separator/>
      </w:r>
    </w:p>
  </w:endnote>
  <w:endnote w:type="continuationSeparator" w:id="0">
    <w:p w:rsidR="006B4DF4" w:rsidRDefault="006B4DF4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DF4" w:rsidRDefault="006B4DF4" w:rsidP="005732BA">
      <w:r>
        <w:separator/>
      </w:r>
    </w:p>
  </w:footnote>
  <w:footnote w:type="continuationSeparator" w:id="0">
    <w:p w:rsidR="006B4DF4" w:rsidRDefault="006B4DF4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23"/>
    <w:rsid w:val="00020A8E"/>
    <w:rsid w:val="00145D32"/>
    <w:rsid w:val="0016270D"/>
    <w:rsid w:val="00211445"/>
    <w:rsid w:val="002A1E02"/>
    <w:rsid w:val="00400799"/>
    <w:rsid w:val="00442155"/>
    <w:rsid w:val="00557FA3"/>
    <w:rsid w:val="005732BA"/>
    <w:rsid w:val="006059C4"/>
    <w:rsid w:val="00656092"/>
    <w:rsid w:val="006A61AD"/>
    <w:rsid w:val="006B4DF4"/>
    <w:rsid w:val="00717337"/>
    <w:rsid w:val="0078620C"/>
    <w:rsid w:val="00806655"/>
    <w:rsid w:val="0087177D"/>
    <w:rsid w:val="008A60F4"/>
    <w:rsid w:val="009B3990"/>
    <w:rsid w:val="00A168A7"/>
    <w:rsid w:val="00AA772F"/>
    <w:rsid w:val="00AC3525"/>
    <w:rsid w:val="00B17DE7"/>
    <w:rsid w:val="00B21510"/>
    <w:rsid w:val="00B5663C"/>
    <w:rsid w:val="00B72EDD"/>
    <w:rsid w:val="00BC68F5"/>
    <w:rsid w:val="00C93DD9"/>
    <w:rsid w:val="00D03BF2"/>
    <w:rsid w:val="00D054F0"/>
    <w:rsid w:val="00D24723"/>
    <w:rsid w:val="00E66FE1"/>
    <w:rsid w:val="00E74AF0"/>
    <w:rsid w:val="00EB4B2E"/>
    <w:rsid w:val="00F75157"/>
    <w:rsid w:val="00F9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11EBA17-98B8-4865-B613-6B5BD532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Documents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2.2789078448527266E-3"/>
                  <c:y val="-0.15079349456317961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layout>
                    <c:manualLayout>
                      <c:w val="0.22153306357538641"/>
                      <c:h val="0.23592675915510558"/>
                    </c:manualLayout>
                  </c15:layout>
                </c:ext>
              </c:extLst>
            </c:dLbl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</c:f>
              <c:strCache>
                <c:ptCount val="1"/>
                <c:pt idx="0">
                  <c:v>アース人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AD816-A0CC-422A-A6AF-9A812778B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23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2</cp:revision>
  <dcterms:created xsi:type="dcterms:W3CDTF">2024-03-17T05:48:00Z</dcterms:created>
  <dcterms:modified xsi:type="dcterms:W3CDTF">2024-03-17T06:16:00Z</dcterms:modified>
</cp:coreProperties>
</file>