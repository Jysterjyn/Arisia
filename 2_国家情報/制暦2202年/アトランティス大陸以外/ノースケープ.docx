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760" w:rsidRPr="0016270D" w:rsidRDefault="00DD1760" w:rsidP="0016270D">
      <w:pPr>
        <w:pStyle w:val="a4"/>
        <w:jc w:val="center"/>
      </w:pPr>
      <w:r w:rsidRPr="00242717">
        <w:rPr>
          <w:rFonts w:hint="eastAsia"/>
          <w:noProof/>
        </w:rPr>
        <w:t>ノースケープ</w:t>
      </w:r>
    </w:p>
    <w:p w:rsidR="00DD1760" w:rsidRDefault="00DD1760" w:rsidP="0016270D">
      <w:pPr>
        <w:pStyle w:val="1"/>
        <w:spacing w:before="265" w:after="99"/>
      </w:pPr>
      <w:r>
        <w:t>国旗</w:t>
      </w:r>
    </w:p>
    <w:p w:rsidR="00DD1760" w:rsidRDefault="00DD1760" w:rsidP="002A1E02">
      <w:bookmarkStart w:id="0" w:name="_GoBack"/>
      <w:r>
        <w:rPr>
          <w:noProof/>
        </w:rPr>
        <w:drawing>
          <wp:inline distT="0" distB="0" distL="0" distR="0">
            <wp:extent cx="6192520" cy="4128347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ニヴルヘイム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2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D1760" w:rsidRDefault="00DD1760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DD176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D1760" w:rsidRPr="0027684A" w:rsidRDefault="00DD1760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DD1760" w:rsidRDefault="00DD176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北希府</w:t>
            </w:r>
          </w:p>
        </w:tc>
      </w:tr>
      <w:tr w:rsidR="00DD1760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D1760" w:rsidRPr="0027684A" w:rsidRDefault="00DD1760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DD1760" w:rsidRDefault="00DD1760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民主国</w:t>
            </w:r>
          </w:p>
        </w:tc>
      </w:tr>
      <w:tr w:rsidR="00DD176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D1760" w:rsidRPr="0027684A" w:rsidRDefault="00DD1760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DD1760" w:rsidRDefault="00DD176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スリュム</w:t>
            </w:r>
          </w:p>
        </w:tc>
      </w:tr>
      <w:tr w:rsidR="00DD1760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D1760" w:rsidRPr="0027684A" w:rsidRDefault="00DD1760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DD1760" w:rsidRDefault="00DD1760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西アース</w:t>
            </w:r>
          </w:p>
        </w:tc>
      </w:tr>
      <w:tr w:rsidR="00DD176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D1760" w:rsidRPr="0027684A" w:rsidRDefault="00DD1760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DD1760" w:rsidRDefault="00DD176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ヘイムダル</w:t>
            </w:r>
          </w:p>
        </w:tc>
      </w:tr>
      <w:tr w:rsidR="00DD1760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D1760" w:rsidRPr="0027684A" w:rsidRDefault="00DD1760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DD1760" w:rsidRDefault="00DD1760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ケープランド</w:t>
            </w:r>
          </w:p>
        </w:tc>
      </w:tr>
      <w:tr w:rsidR="00DD176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D1760" w:rsidRPr="0027684A" w:rsidRDefault="00DD1760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DD1760" w:rsidRDefault="00DD176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1億9,523万人</w:t>
            </w:r>
          </w:p>
        </w:tc>
      </w:tr>
      <w:tr w:rsidR="00DD1760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D1760" w:rsidRPr="0027684A" w:rsidRDefault="00DD1760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DD1760" w:rsidRDefault="00DD1760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バルデル・リパブリック</w:t>
            </w:r>
          </w:p>
        </w:tc>
      </w:tr>
      <w:tr w:rsidR="00DD176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D1760" w:rsidRPr="0027684A" w:rsidRDefault="00DD1760" w:rsidP="00400799">
            <w:r>
              <w:t>GDP</w:t>
            </w:r>
          </w:p>
        </w:tc>
        <w:tc>
          <w:tcPr>
            <w:tcW w:w="7479" w:type="dxa"/>
          </w:tcPr>
          <w:p w:rsidR="00DD1760" w:rsidRDefault="00DD176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9,624億$</w:t>
            </w:r>
          </w:p>
        </w:tc>
      </w:tr>
      <w:tr w:rsidR="00DD1760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D1760" w:rsidRDefault="00DD1760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DD1760" w:rsidRDefault="00DD1760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18万人</w:t>
            </w:r>
          </w:p>
        </w:tc>
      </w:tr>
      <w:tr w:rsidR="00DD1760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D1760" w:rsidRDefault="00DD1760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DD1760" w:rsidRDefault="00DD176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エッダ</w:t>
            </w:r>
          </w:p>
        </w:tc>
      </w:tr>
    </w:tbl>
    <w:p w:rsidR="00DD1760" w:rsidRPr="002A1E02" w:rsidRDefault="00DD1760" w:rsidP="00EB4B2E">
      <w:r w:rsidRPr="00DD1760">
        <w:rPr>
          <w:rFonts w:hint="eastAsia"/>
        </w:rPr>
        <w:t>ホース大陸最大</w:t>
      </w:r>
      <w:r w:rsidRPr="00DD1760">
        <w:t>(面積)の国。出来たてホヤホヤの国家。ヴィンランド独立時に独立。牧畜に力を入れているらしい。過去にアクエルに襲撃されたことがあるが、植民地にはされなかった。</w:t>
      </w:r>
    </w:p>
    <w:p w:rsidR="00DD1760" w:rsidRDefault="00DD1760" w:rsidP="0016270D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DD1760" w:rsidRDefault="00DD1760" w:rsidP="002A1E02">
      <w:pPr>
        <w:sectPr w:rsidR="00DD1760" w:rsidSect="00DD1760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r>
        <w:rPr>
          <w:rFonts w:hint="eastAsia"/>
          <w:noProof/>
        </w:rPr>
        <w:drawing>
          <wp:inline distT="0" distB="0" distL="0" distR="0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D1760" w:rsidRPr="002A1E02" w:rsidRDefault="00DD1760" w:rsidP="002A1E02"/>
    <w:sectPr w:rsidR="00DD1760" w:rsidRPr="002A1E02" w:rsidSect="00DD1760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AEA" w:rsidRDefault="00DA2AEA" w:rsidP="005732BA">
      <w:r>
        <w:separator/>
      </w:r>
    </w:p>
  </w:endnote>
  <w:endnote w:type="continuationSeparator" w:id="0">
    <w:p w:rsidR="00DA2AEA" w:rsidRDefault="00DA2AEA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AEA" w:rsidRDefault="00DA2AEA" w:rsidP="005732BA">
      <w:r>
        <w:separator/>
      </w:r>
    </w:p>
  </w:footnote>
  <w:footnote w:type="continuationSeparator" w:id="0">
    <w:p w:rsidR="00DA2AEA" w:rsidRDefault="00DA2AEA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23"/>
    <w:rsid w:val="00020A8E"/>
    <w:rsid w:val="0016270D"/>
    <w:rsid w:val="002A1E02"/>
    <w:rsid w:val="00400799"/>
    <w:rsid w:val="00442155"/>
    <w:rsid w:val="00557FA3"/>
    <w:rsid w:val="005732BA"/>
    <w:rsid w:val="00656092"/>
    <w:rsid w:val="006A61AD"/>
    <w:rsid w:val="00717337"/>
    <w:rsid w:val="0078620C"/>
    <w:rsid w:val="00806655"/>
    <w:rsid w:val="0087177D"/>
    <w:rsid w:val="008A60F4"/>
    <w:rsid w:val="00AA772F"/>
    <w:rsid w:val="00AC3525"/>
    <w:rsid w:val="00AF6728"/>
    <w:rsid w:val="00B5663C"/>
    <w:rsid w:val="00B72EDD"/>
    <w:rsid w:val="00BC68F5"/>
    <w:rsid w:val="00C93DD9"/>
    <w:rsid w:val="00D03BF2"/>
    <w:rsid w:val="00D054F0"/>
    <w:rsid w:val="00D24723"/>
    <w:rsid w:val="00DA2AEA"/>
    <w:rsid w:val="00DD1760"/>
    <w:rsid w:val="00E66FE1"/>
    <w:rsid w:val="00E74AF0"/>
    <w:rsid w:val="00EB4B2E"/>
    <w:rsid w:val="00F7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11EBA17-98B8-4865-B613-6B5BD532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Documents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2.2789078448527266E-3"/>
                  <c:y val="-0.15079349456317961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layout>
                    <c:manualLayout>
                      <c:w val="0.22153306357538641"/>
                      <c:h val="0.23592675915510558"/>
                    </c:manualLayout>
                  </c15:layout>
                </c:ext>
              </c:extLst>
            </c:dLbl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</c:f>
              <c:strCache>
                <c:ptCount val="1"/>
                <c:pt idx="0">
                  <c:v>アース人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6640B-1FA3-4342-8D2D-E512CB844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1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2</cp:revision>
  <dcterms:created xsi:type="dcterms:W3CDTF">2024-03-17T03:37:00Z</dcterms:created>
  <dcterms:modified xsi:type="dcterms:W3CDTF">2024-03-17T03:38:00Z</dcterms:modified>
</cp:coreProperties>
</file>