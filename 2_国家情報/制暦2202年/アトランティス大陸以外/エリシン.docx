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625" w:rsidRPr="0016270D" w:rsidRDefault="00522625" w:rsidP="0016270D">
      <w:pPr>
        <w:pStyle w:val="a4"/>
        <w:jc w:val="center"/>
      </w:pPr>
      <w:r w:rsidRPr="00242717">
        <w:rPr>
          <w:rFonts w:hint="eastAsia"/>
          <w:noProof/>
        </w:rPr>
        <w:t>エリシン</w:t>
      </w:r>
    </w:p>
    <w:p w:rsidR="00522625" w:rsidRDefault="00522625" w:rsidP="0016270D">
      <w:pPr>
        <w:pStyle w:val="1"/>
        <w:spacing w:before="265" w:after="99"/>
      </w:pPr>
      <w:r>
        <w:t>国旗</w:t>
      </w:r>
    </w:p>
    <w:p w:rsidR="00522625" w:rsidRDefault="00522625" w:rsidP="002A1E02">
      <w:bookmarkStart w:id="0" w:name="_GoBack"/>
      <w:r>
        <w:rPr>
          <w:noProof/>
        </w:rPr>
        <w:drawing>
          <wp:inline distT="0" distB="0" distL="0" distR="0">
            <wp:extent cx="6174921" cy="4322445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ニヴルヘイム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921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22625" w:rsidRDefault="00522625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522625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22625" w:rsidRPr="0027684A" w:rsidRDefault="00522625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522625" w:rsidRDefault="00522625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依利心</w:t>
            </w:r>
          </w:p>
        </w:tc>
      </w:tr>
      <w:tr w:rsidR="00522625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22625" w:rsidRPr="0027684A" w:rsidRDefault="00522625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522625" w:rsidRDefault="00522625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民主主義国</w:t>
            </w:r>
          </w:p>
        </w:tc>
      </w:tr>
      <w:tr w:rsidR="00522625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22625" w:rsidRPr="0027684A" w:rsidRDefault="00522625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522625" w:rsidRDefault="00522625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ホッド</w:t>
            </w:r>
          </w:p>
        </w:tc>
      </w:tr>
      <w:tr w:rsidR="00522625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22625" w:rsidRPr="0027684A" w:rsidRDefault="00522625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522625" w:rsidRDefault="00522625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西アース</w:t>
            </w:r>
          </w:p>
        </w:tc>
      </w:tr>
      <w:tr w:rsidR="00522625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22625" w:rsidRPr="0027684A" w:rsidRDefault="00522625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522625" w:rsidRDefault="00522625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ラッパーノ・ゼッド</w:t>
            </w:r>
          </w:p>
        </w:tc>
      </w:tr>
      <w:tr w:rsidR="00522625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22625" w:rsidRPr="0027684A" w:rsidRDefault="00522625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522625" w:rsidRDefault="00522625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ホッドヴィル</w:t>
            </w:r>
          </w:p>
        </w:tc>
      </w:tr>
      <w:tr w:rsidR="00522625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22625" w:rsidRPr="0027684A" w:rsidRDefault="00522625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522625" w:rsidRDefault="00522625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5,894万人</w:t>
            </w:r>
          </w:p>
        </w:tc>
      </w:tr>
      <w:tr w:rsidR="00522625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22625" w:rsidRPr="0027684A" w:rsidRDefault="00522625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522625" w:rsidRDefault="00522625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船乗りの詩</w:t>
            </w:r>
          </w:p>
        </w:tc>
      </w:tr>
      <w:tr w:rsidR="00522625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22625" w:rsidRPr="0027684A" w:rsidRDefault="00522625" w:rsidP="00400799">
            <w:r>
              <w:t>GDP</w:t>
            </w:r>
          </w:p>
        </w:tc>
        <w:tc>
          <w:tcPr>
            <w:tcW w:w="7479" w:type="dxa"/>
          </w:tcPr>
          <w:p w:rsidR="00522625" w:rsidRDefault="00522625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5,948億$</w:t>
            </w:r>
          </w:p>
        </w:tc>
      </w:tr>
      <w:tr w:rsidR="00522625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22625" w:rsidRDefault="00522625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522625" w:rsidRDefault="00522625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15万人</w:t>
            </w:r>
          </w:p>
        </w:tc>
      </w:tr>
      <w:tr w:rsidR="00522625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22625" w:rsidRDefault="00522625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522625" w:rsidRDefault="00522625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エッダ</w:t>
            </w:r>
          </w:p>
        </w:tc>
      </w:tr>
    </w:tbl>
    <w:p w:rsidR="00522625" w:rsidRDefault="00522625" w:rsidP="00522625">
      <w:r>
        <w:rPr>
          <w:rFonts w:hint="eastAsia"/>
        </w:rPr>
        <w:t>ホースランドの入口。ヴィンランド独立時に独立。ジアース教を弾圧している。</w:t>
      </w:r>
    </w:p>
    <w:p w:rsidR="00522625" w:rsidRPr="002A1E02" w:rsidRDefault="00522625" w:rsidP="00522625">
      <w:r>
        <w:rPr>
          <w:rFonts w:hint="eastAsia"/>
        </w:rPr>
        <w:t>目立たない国家だが、こういった脇役がいるからこそ</w:t>
      </w:r>
      <w:r>
        <w:rPr>
          <w:rFonts w:hint="eastAsia"/>
        </w:rPr>
        <w:t>主役が目立つというもの。ちなみに軍事力はヴィンランドよりも強い</w:t>
      </w:r>
      <w:r>
        <w:t>。</w:t>
      </w:r>
    </w:p>
    <w:p w:rsidR="00522625" w:rsidRDefault="00522625" w:rsidP="0016270D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522625" w:rsidRDefault="00522625" w:rsidP="002A1E02">
      <w:pPr>
        <w:sectPr w:rsidR="00522625" w:rsidSect="00522625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r>
        <w:rPr>
          <w:rFonts w:hint="eastAsia"/>
          <w:noProof/>
        </w:rPr>
        <w:drawing>
          <wp:inline distT="0" distB="0" distL="0" distR="0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22625" w:rsidRPr="002A1E02" w:rsidRDefault="00522625" w:rsidP="002A1E02"/>
    <w:sectPr w:rsidR="00522625" w:rsidRPr="002A1E02" w:rsidSect="00522625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9F0" w:rsidRDefault="00AB59F0" w:rsidP="005732BA">
      <w:r>
        <w:separator/>
      </w:r>
    </w:p>
  </w:endnote>
  <w:endnote w:type="continuationSeparator" w:id="0">
    <w:p w:rsidR="00AB59F0" w:rsidRDefault="00AB59F0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9F0" w:rsidRDefault="00AB59F0" w:rsidP="005732BA">
      <w:r>
        <w:separator/>
      </w:r>
    </w:p>
  </w:footnote>
  <w:footnote w:type="continuationSeparator" w:id="0">
    <w:p w:rsidR="00AB59F0" w:rsidRDefault="00AB59F0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23"/>
    <w:rsid w:val="00020A8E"/>
    <w:rsid w:val="0016270D"/>
    <w:rsid w:val="00211445"/>
    <w:rsid w:val="002A1E02"/>
    <w:rsid w:val="00400799"/>
    <w:rsid w:val="00442155"/>
    <w:rsid w:val="00522625"/>
    <w:rsid w:val="00557FA3"/>
    <w:rsid w:val="005732BA"/>
    <w:rsid w:val="00656092"/>
    <w:rsid w:val="006A61AD"/>
    <w:rsid w:val="00717337"/>
    <w:rsid w:val="0078620C"/>
    <w:rsid w:val="00806655"/>
    <w:rsid w:val="0087177D"/>
    <w:rsid w:val="008A60F4"/>
    <w:rsid w:val="00AA772F"/>
    <w:rsid w:val="00AB59F0"/>
    <w:rsid w:val="00AC3525"/>
    <w:rsid w:val="00B5663C"/>
    <w:rsid w:val="00B72EDD"/>
    <w:rsid w:val="00BC68F5"/>
    <w:rsid w:val="00C93DD9"/>
    <w:rsid w:val="00D03BF2"/>
    <w:rsid w:val="00D054F0"/>
    <w:rsid w:val="00D24723"/>
    <w:rsid w:val="00E66FE1"/>
    <w:rsid w:val="00E74AF0"/>
    <w:rsid w:val="00EB4B2E"/>
    <w:rsid w:val="00F7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11EBA17-98B8-4865-B613-6B5BD532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Documents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2.2789078448527266E-3"/>
                  <c:y val="-0.1507934945631796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22153306357538641"/>
                      <c:h val="0.23592675915510558"/>
                    </c:manualLayout>
                  </c15:layout>
                </c:ext>
              </c:extLst>
            </c:dLbl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</c:f>
              <c:strCache>
                <c:ptCount val="1"/>
                <c:pt idx="0">
                  <c:v>アース人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32CF2-8360-4B00-8CFF-D2C83A367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1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2024-03-17T03:49:00Z</dcterms:created>
  <dcterms:modified xsi:type="dcterms:W3CDTF">2024-03-17T03:50:00Z</dcterms:modified>
</cp:coreProperties>
</file>