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89C" w:rsidRDefault="005F089C" w:rsidP="002A1E02">
      <w:pPr>
        <w:pStyle w:val="a4"/>
        <w:jc w:val="center"/>
      </w:pPr>
      <w:r w:rsidRPr="00440171">
        <w:rPr>
          <w:rFonts w:hint="eastAsia"/>
          <w:noProof/>
        </w:rPr>
        <w:t>ニューウィング</w:t>
      </w:r>
    </w:p>
    <w:p w:rsidR="005F089C" w:rsidRDefault="005F089C" w:rsidP="002A1E02">
      <w:pPr>
        <w:pStyle w:val="1"/>
        <w:spacing w:before="265" w:after="99"/>
      </w:pPr>
      <w:r>
        <w:t>国旗</w:t>
      </w:r>
    </w:p>
    <w:p w:rsidR="005F089C" w:rsidRDefault="005F089C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ューウィング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新翼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合衆国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コード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西アース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ウィルソン</w:t>
            </w:r>
            <w:r w:rsidRPr="005661F1">
              <w:rPr>
                <w:rFonts w:hint="eastAsia"/>
                <w:noProof/>
              </w:rPr>
              <w:t>大統領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ヴィル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2億5,695万人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アンチ・エッダ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Pr="0027684A" w:rsidRDefault="005F089C" w:rsidP="00400799">
            <w:r>
              <w:t>GDP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7兆5,698億$</w:t>
            </w:r>
          </w:p>
        </w:tc>
      </w:tr>
      <w:tr w:rsidR="005F089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17万人</w:t>
            </w:r>
          </w:p>
        </w:tc>
      </w:tr>
      <w:tr w:rsidR="005F089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F089C" w:rsidRDefault="005F089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5F089C" w:rsidRDefault="005F089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山岳信仰、ジアース</w:t>
            </w:r>
          </w:p>
        </w:tc>
      </w:tr>
    </w:tbl>
    <w:p w:rsidR="005F089C" w:rsidRPr="002A1E02" w:rsidRDefault="005F089C" w:rsidP="002A1E02">
      <w:r w:rsidRPr="005661F1">
        <w:rPr>
          <w:rFonts w:hint="eastAsia"/>
        </w:rPr>
        <w:t>ヴィンランド独立時にエッダ教国と原住民</w:t>
      </w:r>
      <w:r w:rsidRPr="005661F1">
        <w:t>(絶滅)が信仰していた宗教で対立し独立した国家</w:t>
      </w:r>
      <w:r>
        <w:t>。後にその歴史を隠蔽するためにエッダ教信仰をやめ、新たに生まれたエッダ教から派生したジアース教を信仰するようになった</w:t>
      </w:r>
      <w:r w:rsidRPr="005661F1">
        <w:t>。今現在、ヴィンランドとニューウィングは同盟関係。ぶっちゃけ軍事力はニューウィングの方が上。</w:t>
      </w:r>
    </w:p>
    <w:p w:rsidR="005F089C" w:rsidRDefault="005F089C" w:rsidP="002A1E02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5F089C" w:rsidRDefault="005F089C" w:rsidP="002A1E02">
      <w:pPr>
        <w:sectPr w:rsidR="005F089C" w:rsidSect="005F089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089C" w:rsidRDefault="00ED1A8B" w:rsidP="00ED1A8B">
      <w:pPr>
        <w:pStyle w:val="1"/>
        <w:spacing w:before="265" w:after="99"/>
      </w:pPr>
      <w:r>
        <w:t>行政区画</w:t>
      </w:r>
    </w:p>
    <w:p w:rsidR="00ED1A8B" w:rsidRPr="00ED1A8B" w:rsidRDefault="00ED1A8B" w:rsidP="00ED1A8B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6164580" cy="4438498"/>
            <wp:effectExtent l="0" t="0" r="7620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ニューウィング_行政区画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228" cy="44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A8B" w:rsidRPr="00ED1A8B" w:rsidSect="005F089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86" w:rsidRDefault="00097C86" w:rsidP="005732BA">
      <w:r>
        <w:separator/>
      </w:r>
    </w:p>
  </w:endnote>
  <w:endnote w:type="continuationSeparator" w:id="0">
    <w:p w:rsidR="00097C86" w:rsidRDefault="00097C86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86" w:rsidRDefault="00097C86" w:rsidP="005732BA">
      <w:r>
        <w:separator/>
      </w:r>
    </w:p>
  </w:footnote>
  <w:footnote w:type="continuationSeparator" w:id="0">
    <w:p w:rsidR="00097C86" w:rsidRDefault="00097C86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CE"/>
    <w:rsid w:val="00097C1B"/>
    <w:rsid w:val="00097C86"/>
    <w:rsid w:val="002A1E02"/>
    <w:rsid w:val="00400799"/>
    <w:rsid w:val="005661F1"/>
    <w:rsid w:val="005732BA"/>
    <w:rsid w:val="005C26D1"/>
    <w:rsid w:val="005F089C"/>
    <w:rsid w:val="00656092"/>
    <w:rsid w:val="006A61AD"/>
    <w:rsid w:val="006B032E"/>
    <w:rsid w:val="006E6289"/>
    <w:rsid w:val="00773EFB"/>
    <w:rsid w:val="0078620C"/>
    <w:rsid w:val="007E78CC"/>
    <w:rsid w:val="00806655"/>
    <w:rsid w:val="008A60F4"/>
    <w:rsid w:val="00AA772F"/>
    <w:rsid w:val="00B72EDD"/>
    <w:rsid w:val="00C93DD9"/>
    <w:rsid w:val="00D054F0"/>
    <w:rsid w:val="00E23BCE"/>
    <w:rsid w:val="00E33B24"/>
    <w:rsid w:val="00ED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603E17-28E1-4D8A-839A-157FF5F8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1.1933143773694955E-3"/>
                  <c:y val="-0.198412698412698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0995898950131234"/>
                      <c:h val="0.13275215598050244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アース人(純血)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057A-F57E-4AE8-96AE-6EF0169A6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9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3</cp:revision>
  <dcterms:created xsi:type="dcterms:W3CDTF">2024-03-12T16:30:00Z</dcterms:created>
  <dcterms:modified xsi:type="dcterms:W3CDTF">2025-01-06T06:46:00Z</dcterms:modified>
</cp:coreProperties>
</file>