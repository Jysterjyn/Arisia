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B0" w:rsidRPr="0016270D" w:rsidRDefault="00131CB0" w:rsidP="0016270D">
      <w:pPr>
        <w:pStyle w:val="a4"/>
        <w:jc w:val="center"/>
      </w:pPr>
      <w:r w:rsidRPr="00921A00">
        <w:rPr>
          <w:rFonts w:hint="eastAsia"/>
          <w:noProof/>
        </w:rPr>
        <w:t>アクシン</w:t>
      </w:r>
    </w:p>
    <w:p w:rsidR="00131CB0" w:rsidRDefault="00131CB0" w:rsidP="0016270D">
      <w:pPr>
        <w:pStyle w:val="1"/>
        <w:spacing w:before="265" w:after="99"/>
      </w:pPr>
      <w:r>
        <w:t>国旗</w:t>
      </w:r>
    </w:p>
    <w:p w:rsidR="00131CB0" w:rsidRDefault="001B22A4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クシ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B0" w:rsidRDefault="00131CB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水刃</w:t>
            </w:r>
          </w:p>
        </w:tc>
      </w:tr>
      <w:tr w:rsidR="00131C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ポーラン</w:t>
            </w:r>
          </w:p>
        </w:tc>
      </w:tr>
      <w:tr w:rsidR="00131C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北アクアート</w:t>
            </w:r>
          </w:p>
        </w:tc>
      </w:tr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ヤマカ・ハタル</w:t>
            </w:r>
          </w:p>
        </w:tc>
      </w:tr>
      <w:tr w:rsidR="00131C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3,955万人</w:t>
            </w:r>
          </w:p>
        </w:tc>
      </w:tr>
      <w:tr w:rsidR="00131C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アクアート愛国歌</w:t>
            </w:r>
          </w:p>
        </w:tc>
      </w:tr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Pr="0027684A" w:rsidRDefault="00131CB0" w:rsidP="00400799">
            <w:r>
              <w:t>GDP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3,350億$</w:t>
            </w:r>
          </w:p>
        </w:tc>
      </w:tr>
      <w:tr w:rsidR="00131C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Default="00131CB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29万人</w:t>
            </w:r>
          </w:p>
        </w:tc>
      </w:tr>
      <w:tr w:rsidR="00131C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CB0" w:rsidRDefault="00131CB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31CB0" w:rsidRDefault="00131C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</w:p>
        </w:tc>
      </w:tr>
    </w:tbl>
    <w:p w:rsidR="00131CB0" w:rsidRPr="002A1E02" w:rsidRDefault="001B22A4" w:rsidP="002A1E02">
      <w:r w:rsidRPr="001B22A4">
        <w:rPr>
          <w:rFonts w:hint="eastAsia"/>
        </w:rPr>
        <w:t>アクアート国の</w:t>
      </w:r>
      <w:r w:rsidRPr="001B22A4">
        <w:t>1国。首都ポーランには世界最大の建造物、アクアリア大聖堂がある。アクアートの中では唯一植民地を持たなかった国。植民地が無い分、エンジンバシラからの輸入で経済を発展させている。アース人国家に近い為、アース人から圧力を掛けられている。</w:t>
      </w:r>
    </w:p>
    <w:p w:rsidR="00131CB0" w:rsidRDefault="00131CB0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131CB0" w:rsidRDefault="00131CB0" w:rsidP="002A1E02">
      <w:pPr>
        <w:rPr>
          <w:rFonts w:hint="eastAsia"/>
        </w:rPr>
        <w:sectPr w:rsidR="00131CB0" w:rsidSect="00131CB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31CB0" w:rsidRPr="002A1E02" w:rsidRDefault="00131CB0" w:rsidP="002A1E02">
      <w:pPr>
        <w:rPr>
          <w:rFonts w:hint="eastAsia"/>
        </w:rPr>
      </w:pPr>
    </w:p>
    <w:sectPr w:rsidR="00131CB0" w:rsidRPr="002A1E02" w:rsidSect="00131CB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B2" w:rsidRDefault="001620B2" w:rsidP="005732BA">
      <w:r>
        <w:separator/>
      </w:r>
    </w:p>
  </w:endnote>
  <w:endnote w:type="continuationSeparator" w:id="0">
    <w:p w:rsidR="001620B2" w:rsidRDefault="001620B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B2" w:rsidRDefault="001620B2" w:rsidP="005732BA">
      <w:r>
        <w:separator/>
      </w:r>
    </w:p>
  </w:footnote>
  <w:footnote w:type="continuationSeparator" w:id="0">
    <w:p w:rsidR="001620B2" w:rsidRDefault="001620B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DA"/>
    <w:rsid w:val="00131CB0"/>
    <w:rsid w:val="001620B2"/>
    <w:rsid w:val="0016270D"/>
    <w:rsid w:val="001B22A4"/>
    <w:rsid w:val="002A1E02"/>
    <w:rsid w:val="00400799"/>
    <w:rsid w:val="00442155"/>
    <w:rsid w:val="00557FA3"/>
    <w:rsid w:val="005673CD"/>
    <w:rsid w:val="005732BA"/>
    <w:rsid w:val="00656092"/>
    <w:rsid w:val="006A61AD"/>
    <w:rsid w:val="006B79BA"/>
    <w:rsid w:val="00717337"/>
    <w:rsid w:val="0078620C"/>
    <w:rsid w:val="00806655"/>
    <w:rsid w:val="008853B5"/>
    <w:rsid w:val="008A60F4"/>
    <w:rsid w:val="00982FDA"/>
    <w:rsid w:val="00AA772F"/>
    <w:rsid w:val="00B5663C"/>
    <w:rsid w:val="00B72EDD"/>
    <w:rsid w:val="00BC68F5"/>
    <w:rsid w:val="00C93DD9"/>
    <w:rsid w:val="00D054F0"/>
    <w:rsid w:val="00DF3A9C"/>
    <w:rsid w:val="00E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8D0B71-0388-47E3-8B01-68C198CE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4.5937226596675417E-3"/>
                  <c:y val="-0.1785714285714285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1227380431612716"/>
                      <c:h val="0.13275215598050244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12E2-140E-4FA7-BB27-51D7ED08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2024-04-28T03:39:00Z</dcterms:created>
  <dcterms:modified xsi:type="dcterms:W3CDTF">2024-04-28T03:50:00Z</dcterms:modified>
</cp:coreProperties>
</file>