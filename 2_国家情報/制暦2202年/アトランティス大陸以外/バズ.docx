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D34" w:rsidRPr="0016270D" w:rsidRDefault="00836D34" w:rsidP="0016270D">
      <w:pPr>
        <w:pStyle w:val="a4"/>
        <w:jc w:val="center"/>
      </w:pPr>
      <w:r w:rsidRPr="001E46E7">
        <w:rPr>
          <w:rFonts w:hint="eastAsia"/>
          <w:noProof/>
        </w:rPr>
        <w:t>バズ</w:t>
      </w:r>
    </w:p>
    <w:p w:rsidR="00836D34" w:rsidRDefault="00836D34" w:rsidP="0016270D">
      <w:pPr>
        <w:pStyle w:val="1"/>
        <w:spacing w:before="265" w:after="99"/>
      </w:pPr>
      <w:r>
        <w:t>国旗</w:t>
      </w:r>
    </w:p>
    <w:p w:rsidR="00836D34" w:rsidRDefault="00836D34" w:rsidP="002A1E02">
      <w:bookmarkStart w:id="0" w:name="_GoBack"/>
      <w:r>
        <w:rPr>
          <w:noProof/>
        </w:rPr>
        <w:drawing>
          <wp:inline distT="0" distB="0" distL="0" distR="0">
            <wp:extent cx="6192520" cy="4128346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ニヴルヘイム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6D34" w:rsidRDefault="00836D34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836D3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D34" w:rsidRPr="0027684A" w:rsidRDefault="00836D34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836D34" w:rsidRDefault="00836D3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馬頭</w:t>
            </w:r>
          </w:p>
        </w:tc>
      </w:tr>
      <w:tr w:rsidR="00836D3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D34" w:rsidRPr="0027684A" w:rsidRDefault="00836D34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836D34" w:rsidRDefault="00836D3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調和国</w:t>
            </w:r>
          </w:p>
        </w:tc>
      </w:tr>
      <w:tr w:rsidR="00836D3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D34" w:rsidRPr="0027684A" w:rsidRDefault="00836D34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836D34" w:rsidRDefault="00836D3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ツイッター</w:t>
            </w:r>
          </w:p>
        </w:tc>
      </w:tr>
      <w:tr w:rsidR="00836D3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D34" w:rsidRPr="0027684A" w:rsidRDefault="00836D34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836D34" w:rsidRDefault="00836D3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西アース</w:t>
            </w:r>
          </w:p>
        </w:tc>
      </w:tr>
      <w:tr w:rsidR="00836D3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D34" w:rsidRPr="0027684A" w:rsidRDefault="00836D34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836D34" w:rsidRDefault="00836D3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バズ・ライトイヤー</w:t>
            </w:r>
          </w:p>
        </w:tc>
      </w:tr>
      <w:tr w:rsidR="00836D3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D34" w:rsidRPr="0027684A" w:rsidRDefault="00836D34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836D34" w:rsidRDefault="00836D3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バズランド</w:t>
            </w:r>
          </w:p>
        </w:tc>
      </w:tr>
      <w:tr w:rsidR="00836D3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D34" w:rsidRPr="0027684A" w:rsidRDefault="00836D34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836D34" w:rsidRDefault="00836D3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1億7,826万人</w:t>
            </w:r>
          </w:p>
        </w:tc>
      </w:tr>
      <w:tr w:rsidR="00836D3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D34" w:rsidRPr="0027684A" w:rsidRDefault="00836D34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836D34" w:rsidRDefault="00836D3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おしゃかさま</w:t>
            </w:r>
          </w:p>
        </w:tc>
      </w:tr>
      <w:tr w:rsidR="00836D3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D34" w:rsidRPr="0027684A" w:rsidRDefault="00836D34" w:rsidP="00400799">
            <w:r>
              <w:t>GDP</w:t>
            </w:r>
          </w:p>
        </w:tc>
        <w:tc>
          <w:tcPr>
            <w:tcW w:w="7479" w:type="dxa"/>
          </w:tcPr>
          <w:p w:rsidR="00836D34" w:rsidRDefault="00836D3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6,042億$</w:t>
            </w:r>
          </w:p>
        </w:tc>
      </w:tr>
      <w:tr w:rsidR="00836D3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D34" w:rsidRDefault="00836D34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836D34" w:rsidRDefault="00836D3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14万3,000人</w:t>
            </w:r>
          </w:p>
        </w:tc>
      </w:tr>
      <w:tr w:rsidR="00836D3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36D34" w:rsidRDefault="00836D34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836D34" w:rsidRDefault="00836D3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エッダ</w:t>
            </w:r>
          </w:p>
        </w:tc>
      </w:tr>
    </w:tbl>
    <w:p w:rsidR="00836D34" w:rsidRPr="002A1E02" w:rsidRDefault="00836D34" w:rsidP="0087177D">
      <w:r w:rsidRPr="00E66FE1">
        <w:rPr>
          <w:rFonts w:hint="eastAsia"/>
        </w:rPr>
        <w:t>ヴィンランド独立に伴いバズも独立。それ以降戦争を</w:t>
      </w:r>
      <w:r w:rsidRPr="00E66FE1">
        <w:t>1度も経験してない戦争童貞国家。「バズる」という表現が生まれたきっかけ。</w:t>
      </w:r>
      <w:r>
        <w:t>人種としてはアース人のみだが、多くの人に他人種との混血が見られる。</w:t>
      </w:r>
    </w:p>
    <w:p w:rsidR="00836D34" w:rsidRDefault="00836D34" w:rsidP="0016270D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836D34" w:rsidRDefault="00836D34" w:rsidP="002A1E02">
      <w:pPr>
        <w:sectPr w:rsidR="00836D34" w:rsidSect="00836D34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36D34" w:rsidRPr="002A1E02" w:rsidRDefault="00836D34" w:rsidP="002A1E02"/>
    <w:sectPr w:rsidR="00836D34" w:rsidRPr="002A1E02" w:rsidSect="00836D34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CC4" w:rsidRDefault="00F23CC4" w:rsidP="005732BA">
      <w:r>
        <w:separator/>
      </w:r>
    </w:p>
  </w:endnote>
  <w:endnote w:type="continuationSeparator" w:id="0">
    <w:p w:rsidR="00F23CC4" w:rsidRDefault="00F23CC4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CC4" w:rsidRDefault="00F23CC4" w:rsidP="005732BA">
      <w:r>
        <w:separator/>
      </w:r>
    </w:p>
  </w:footnote>
  <w:footnote w:type="continuationSeparator" w:id="0">
    <w:p w:rsidR="00F23CC4" w:rsidRDefault="00F23CC4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23"/>
    <w:rsid w:val="0016270D"/>
    <w:rsid w:val="002A1E02"/>
    <w:rsid w:val="00400799"/>
    <w:rsid w:val="00442155"/>
    <w:rsid w:val="00557FA3"/>
    <w:rsid w:val="005732BA"/>
    <w:rsid w:val="00656092"/>
    <w:rsid w:val="006A61AD"/>
    <w:rsid w:val="00717337"/>
    <w:rsid w:val="0078620C"/>
    <w:rsid w:val="00806655"/>
    <w:rsid w:val="00836D34"/>
    <w:rsid w:val="0087177D"/>
    <w:rsid w:val="008A60F4"/>
    <w:rsid w:val="00AA772F"/>
    <w:rsid w:val="00AC3525"/>
    <w:rsid w:val="00B5663C"/>
    <w:rsid w:val="00B72EDD"/>
    <w:rsid w:val="00BC68F5"/>
    <w:rsid w:val="00C93DD9"/>
    <w:rsid w:val="00D03BF2"/>
    <w:rsid w:val="00D054F0"/>
    <w:rsid w:val="00D24723"/>
    <w:rsid w:val="00E66FE1"/>
    <w:rsid w:val="00E74AF0"/>
    <w:rsid w:val="00F2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11EBA17-98B8-4865-B613-6B5BD532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Documents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アース人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81FD3-4A51-4C34-B5F5-56C3D2919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1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2024-03-16T16:47:00Z</dcterms:created>
  <dcterms:modified xsi:type="dcterms:W3CDTF">2024-03-16T16:48:00Z</dcterms:modified>
</cp:coreProperties>
</file>