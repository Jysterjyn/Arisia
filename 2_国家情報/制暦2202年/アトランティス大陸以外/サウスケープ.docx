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39" w:rsidRPr="0016270D" w:rsidRDefault="007A0039" w:rsidP="0016270D">
      <w:pPr>
        <w:pStyle w:val="a4"/>
        <w:jc w:val="center"/>
      </w:pPr>
      <w:r w:rsidRPr="00242717">
        <w:rPr>
          <w:rFonts w:hint="eastAsia"/>
          <w:noProof/>
        </w:rPr>
        <w:t>サウスケープ</w:t>
      </w:r>
    </w:p>
    <w:p w:rsidR="007A0039" w:rsidRDefault="007A0039" w:rsidP="0016270D">
      <w:pPr>
        <w:pStyle w:val="1"/>
        <w:spacing w:before="265" w:after="99"/>
      </w:pPr>
      <w:r>
        <w:t>国旗</w:t>
      </w:r>
    </w:p>
    <w:p w:rsidR="007A0039" w:rsidRDefault="007A0039" w:rsidP="002A1E02">
      <w:bookmarkStart w:id="0" w:name="_GoBack"/>
      <w:r>
        <w:rPr>
          <w:noProof/>
        </w:rPr>
        <w:drawing>
          <wp:inline distT="0" distB="0" distL="0" distR="0">
            <wp:extent cx="6192520" cy="4128347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039" w:rsidRDefault="007A003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南希府</w:t>
            </w:r>
          </w:p>
        </w:tc>
      </w:tr>
      <w:tr w:rsidR="007A003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ルーマ</w:t>
            </w:r>
          </w:p>
        </w:tc>
      </w:tr>
      <w:tr w:rsidR="007A003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</w:p>
        </w:tc>
      </w:tr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ナイス・ルー</w:t>
            </w:r>
          </w:p>
        </w:tc>
      </w:tr>
      <w:tr w:rsidR="007A003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サウスランド・ヴィル</w:t>
            </w:r>
          </w:p>
        </w:tc>
      </w:tr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5,650万人</w:t>
            </w:r>
          </w:p>
        </w:tc>
      </w:tr>
      <w:tr w:rsidR="007A003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商誉の詩</w:t>
            </w:r>
          </w:p>
        </w:tc>
      </w:tr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Pr="0027684A" w:rsidRDefault="007A0039" w:rsidP="00400799">
            <w:r>
              <w:t>GDP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7,524億$</w:t>
            </w:r>
          </w:p>
        </w:tc>
      </w:tr>
      <w:tr w:rsidR="007A003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Default="007A003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27万人</w:t>
            </w:r>
          </w:p>
        </w:tc>
      </w:tr>
      <w:tr w:rsidR="007A003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0039" w:rsidRDefault="007A003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A0039" w:rsidRDefault="007A003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アクアリア、ジアース</w:t>
            </w:r>
          </w:p>
        </w:tc>
      </w:tr>
    </w:tbl>
    <w:p w:rsidR="007A0039" w:rsidRPr="002A1E02" w:rsidRDefault="007A0039" w:rsidP="00EB4B2E">
      <w:r w:rsidRPr="007A0039">
        <w:rPr>
          <w:rFonts w:hint="eastAsia"/>
        </w:rPr>
        <w:t>貿易都市国家。世界の富の</w:t>
      </w:r>
      <w:r w:rsidRPr="007A0039">
        <w:t>2割がサウスケープ近海を通る。ヴィンランド独立時に独立。ジアース教の本拠地があり</w:t>
      </w:r>
      <w:r>
        <w:t>アクアート人</w:t>
      </w:r>
      <w:r w:rsidRPr="007A0039">
        <w:t>は死ぬ気で潰しにかかって</w:t>
      </w:r>
      <w:r>
        <w:t>い</w:t>
      </w:r>
      <w:r w:rsidRPr="007A0039">
        <w:t>る。アクエルの襲撃に遭い植民地にされた</w:t>
      </w:r>
      <w:r>
        <w:t>。</w:t>
      </w:r>
    </w:p>
    <w:p w:rsidR="007A0039" w:rsidRDefault="007A0039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7A0039" w:rsidRDefault="007A0039" w:rsidP="002A1E02">
      <w:pPr>
        <w:sectPr w:rsidR="007A0039" w:rsidSect="007A003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0039" w:rsidRPr="002A1E02" w:rsidRDefault="007A0039" w:rsidP="002A1E02"/>
    <w:sectPr w:rsidR="007A0039" w:rsidRPr="002A1E02" w:rsidSect="007A003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11" w:rsidRDefault="00FF3611" w:rsidP="005732BA">
      <w:r>
        <w:separator/>
      </w:r>
    </w:p>
  </w:endnote>
  <w:endnote w:type="continuationSeparator" w:id="0">
    <w:p w:rsidR="00FF3611" w:rsidRDefault="00FF361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11" w:rsidRDefault="00FF3611" w:rsidP="005732BA">
      <w:r>
        <w:separator/>
      </w:r>
    </w:p>
  </w:footnote>
  <w:footnote w:type="continuationSeparator" w:id="0">
    <w:p w:rsidR="00FF3611" w:rsidRDefault="00FF361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6270D"/>
    <w:rsid w:val="002A1E02"/>
    <w:rsid w:val="00400799"/>
    <w:rsid w:val="00442155"/>
    <w:rsid w:val="00557FA3"/>
    <w:rsid w:val="005732BA"/>
    <w:rsid w:val="00656092"/>
    <w:rsid w:val="006A61AD"/>
    <w:rsid w:val="00717337"/>
    <w:rsid w:val="0078620C"/>
    <w:rsid w:val="007A0039"/>
    <w:rsid w:val="00806655"/>
    <w:rsid w:val="0087177D"/>
    <w:rsid w:val="008A60F4"/>
    <w:rsid w:val="00AA772F"/>
    <w:rsid w:val="00AC3525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アクアート人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</c:v>
                </c:pt>
                <c:pt idx="1">
                  <c:v>25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D324-9F5D-4897-A04B-9C62F6F5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2024-03-17T03:40:00Z</dcterms:created>
  <dcterms:modified xsi:type="dcterms:W3CDTF">2024-03-17T03:43:00Z</dcterms:modified>
</cp:coreProperties>
</file>