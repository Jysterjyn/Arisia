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E78" w:rsidRPr="0016270D" w:rsidRDefault="00370E78" w:rsidP="0016270D">
      <w:pPr>
        <w:pStyle w:val="a4"/>
        <w:jc w:val="center"/>
      </w:pPr>
      <w:bookmarkStart w:id="0" w:name="_GoBack"/>
      <w:bookmarkEnd w:id="0"/>
      <w:r w:rsidRPr="002611FE">
        <w:rPr>
          <w:rFonts w:hint="eastAsia"/>
          <w:noProof/>
        </w:rPr>
        <w:t>ニヴルヘイム</w:t>
      </w:r>
    </w:p>
    <w:p w:rsidR="00370E78" w:rsidRDefault="00370E78" w:rsidP="0016270D">
      <w:pPr>
        <w:pStyle w:val="1"/>
        <w:spacing w:before="265" w:after="99"/>
      </w:pPr>
      <w:r>
        <w:t>国旗</w:t>
      </w:r>
    </w:p>
    <w:p w:rsidR="00370E78" w:rsidRDefault="00370E78" w:rsidP="002A1E02">
      <w:r>
        <w:rPr>
          <w:noProof/>
        </w:rPr>
        <w:drawing>
          <wp:inline distT="0" distB="0" distL="0" distR="0">
            <wp:extent cx="6192520" cy="4322445"/>
            <wp:effectExtent l="0" t="0" r="0" b="190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ニヴルヘイム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78" w:rsidRDefault="00370E78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370E78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70E78" w:rsidRPr="0027684A" w:rsidRDefault="00370E78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370E78" w:rsidRDefault="00370E78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仁不爾泙无</w:t>
            </w:r>
          </w:p>
        </w:tc>
      </w:tr>
      <w:tr w:rsidR="00370E78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70E78" w:rsidRPr="0027684A" w:rsidRDefault="00370E78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370E78" w:rsidRDefault="00370E78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直接民主制民主国</w:t>
            </w:r>
          </w:p>
        </w:tc>
      </w:tr>
      <w:tr w:rsidR="00370E78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70E78" w:rsidRPr="0027684A" w:rsidRDefault="00370E78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370E78" w:rsidRDefault="00370E78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ベルン</w:t>
            </w:r>
          </w:p>
        </w:tc>
      </w:tr>
      <w:tr w:rsidR="00370E78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70E78" w:rsidRPr="0027684A" w:rsidRDefault="00370E78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370E78" w:rsidRDefault="00370E78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東アース</w:t>
            </w:r>
          </w:p>
        </w:tc>
      </w:tr>
      <w:tr w:rsidR="00370E78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70E78" w:rsidRPr="0027684A" w:rsidRDefault="00370E78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370E78" w:rsidRDefault="00370E78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カレリアン・スオミ</w:t>
            </w:r>
          </w:p>
        </w:tc>
      </w:tr>
      <w:tr w:rsidR="00370E78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70E78" w:rsidRPr="0027684A" w:rsidRDefault="00370E78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370E78" w:rsidRDefault="00370E78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ヴィル</w:t>
            </w:r>
          </w:p>
        </w:tc>
      </w:tr>
      <w:tr w:rsidR="00370E78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70E78" w:rsidRPr="0027684A" w:rsidRDefault="00370E78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370E78" w:rsidRDefault="00370E78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730万人</w:t>
            </w:r>
          </w:p>
        </w:tc>
      </w:tr>
      <w:tr w:rsidR="00370E78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70E78" w:rsidRPr="0027684A" w:rsidRDefault="00370E78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370E78" w:rsidRDefault="00370E78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北の大地</w:t>
            </w:r>
          </w:p>
        </w:tc>
      </w:tr>
      <w:tr w:rsidR="00370E78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70E78" w:rsidRPr="0027684A" w:rsidRDefault="00370E78" w:rsidP="00400799">
            <w:r>
              <w:t>GDP</w:t>
            </w:r>
          </w:p>
        </w:tc>
        <w:tc>
          <w:tcPr>
            <w:tcW w:w="7479" w:type="dxa"/>
          </w:tcPr>
          <w:p w:rsidR="00370E78" w:rsidRDefault="00370E78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5,866億$</w:t>
            </w:r>
          </w:p>
        </w:tc>
      </w:tr>
      <w:tr w:rsidR="00370E78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70E78" w:rsidRDefault="00370E78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370E78" w:rsidRDefault="00370E78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5万人</w:t>
            </w:r>
          </w:p>
        </w:tc>
      </w:tr>
      <w:tr w:rsidR="00370E78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70E78" w:rsidRDefault="00370E78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370E78" w:rsidRDefault="00370E78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エッダ</w:t>
            </w:r>
          </w:p>
        </w:tc>
      </w:tr>
    </w:tbl>
    <w:p w:rsidR="00370E78" w:rsidRDefault="00370E78" w:rsidP="00EB4B2E">
      <w:r>
        <w:rPr>
          <w:rFonts w:hint="eastAsia"/>
        </w:rPr>
        <w:t>北極条約締結国。世界で最も北にある国としてシューハル世界記録に認定されている。</w:t>
      </w:r>
    </w:p>
    <w:p w:rsidR="00370E78" w:rsidRDefault="00370E78" w:rsidP="00EB4B2E">
      <w:r>
        <w:rPr>
          <w:rFonts w:hint="eastAsia"/>
        </w:rPr>
        <w:t>ニヴルヘイムはアース語で「ニヴルの土地」という意味。ニヴルはエッダ教の最高神</w:t>
      </w:r>
    </w:p>
    <w:p w:rsidR="00370E78" w:rsidRPr="002A1E02" w:rsidRDefault="00370E78" w:rsidP="00EB4B2E">
      <w:r>
        <w:rPr>
          <w:rFonts w:hint="eastAsia"/>
        </w:rPr>
        <w:t>ヴィンランドに住むアース人の内</w:t>
      </w:r>
      <w:r>
        <w:t>5%はニヴルヘイム出身。領土こそ広いがその殆どは不毛の地であり人口の9割が南端の都市群に集中している。｢セントラルパワー｣を宣言してお</w:t>
      </w:r>
      <w:r>
        <w:lastRenderedPageBreak/>
        <w:t>り、これは大国程強くはないけど小国ほど弱くもない、所謂中堅国家という意味。</w:t>
      </w:r>
    </w:p>
    <w:p w:rsidR="00370E78" w:rsidRDefault="00370E78" w:rsidP="0016270D">
      <w:pPr>
        <w:pStyle w:val="1"/>
        <w:spacing w:before="265" w:after="99"/>
      </w:pPr>
      <w:r>
        <w:rPr>
          <w:rFonts w:hint="eastAsia"/>
        </w:rPr>
        <w:t>人種割合</w:t>
      </w:r>
    </w:p>
    <w:p w:rsidR="00370E78" w:rsidRDefault="00370E78" w:rsidP="002A1E02">
      <w:pPr>
        <w:sectPr w:rsidR="00370E78" w:rsidSect="00370E78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r>
        <w:rPr>
          <w:rFonts w:hint="eastAsia"/>
          <w:noProof/>
        </w:rPr>
        <w:drawing>
          <wp:inline distT="0" distB="0" distL="0" distR="0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70E78" w:rsidRPr="002A1E02" w:rsidRDefault="00370E78" w:rsidP="002A1E02"/>
    <w:sectPr w:rsidR="00370E78" w:rsidRPr="002A1E02" w:rsidSect="00370E78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2B4" w:rsidRDefault="007A12B4" w:rsidP="005732BA">
      <w:r>
        <w:separator/>
      </w:r>
    </w:p>
  </w:endnote>
  <w:endnote w:type="continuationSeparator" w:id="0">
    <w:p w:rsidR="007A12B4" w:rsidRDefault="007A12B4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2B4" w:rsidRDefault="007A12B4" w:rsidP="005732BA">
      <w:r>
        <w:separator/>
      </w:r>
    </w:p>
  </w:footnote>
  <w:footnote w:type="continuationSeparator" w:id="0">
    <w:p w:rsidR="007A12B4" w:rsidRDefault="007A12B4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723"/>
    <w:rsid w:val="0016270D"/>
    <w:rsid w:val="002A1E02"/>
    <w:rsid w:val="00370E78"/>
    <w:rsid w:val="00400799"/>
    <w:rsid w:val="00442155"/>
    <w:rsid w:val="00557FA3"/>
    <w:rsid w:val="005732BA"/>
    <w:rsid w:val="00656092"/>
    <w:rsid w:val="006A61AD"/>
    <w:rsid w:val="00717337"/>
    <w:rsid w:val="0078620C"/>
    <w:rsid w:val="007A12B4"/>
    <w:rsid w:val="00806655"/>
    <w:rsid w:val="0087177D"/>
    <w:rsid w:val="008A60F4"/>
    <w:rsid w:val="009724FB"/>
    <w:rsid w:val="00AA772F"/>
    <w:rsid w:val="00AC3525"/>
    <w:rsid w:val="00B5663C"/>
    <w:rsid w:val="00B72EDD"/>
    <w:rsid w:val="00BC68F5"/>
    <w:rsid w:val="00C93DD9"/>
    <w:rsid w:val="00D03BF2"/>
    <w:rsid w:val="00D054F0"/>
    <w:rsid w:val="00D24723"/>
    <w:rsid w:val="00E66FE1"/>
    <w:rsid w:val="00E74AF0"/>
    <w:rsid w:val="00EB4B2E"/>
    <w:rsid w:val="00F7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11EBA17-98B8-4865-B613-6B5BD532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Documents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-2.2789078448527266E-3"/>
                  <c:y val="-0.15079349456317961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>
                  <c15:layout>
                    <c:manualLayout>
                      <c:w val="0.22153306357538641"/>
                      <c:h val="0.23592675915510558"/>
                    </c:manualLayout>
                  </c15:layout>
                </c:ext>
              </c:extLst>
            </c:dLbl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</c:f>
              <c:strCache>
                <c:ptCount val="1"/>
                <c:pt idx="0">
                  <c:v>アース人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9A5B7-192E-495B-A6A4-85957B1F4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1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2024-03-16T16:52:00Z</dcterms:created>
  <dcterms:modified xsi:type="dcterms:W3CDTF">2024-03-16T16:53:00Z</dcterms:modified>
</cp:coreProperties>
</file>