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F6D" w:rsidRPr="0016270D" w:rsidRDefault="00337F6D" w:rsidP="0016270D">
      <w:pPr>
        <w:pStyle w:val="a4"/>
        <w:jc w:val="center"/>
      </w:pPr>
      <w:r w:rsidRPr="00242717">
        <w:rPr>
          <w:rFonts w:hint="eastAsia"/>
          <w:noProof/>
        </w:rPr>
        <w:t>エンドランド</w:t>
      </w:r>
      <w:bookmarkStart w:id="0" w:name="_GoBack"/>
      <w:bookmarkEnd w:id="0"/>
    </w:p>
    <w:p w:rsidR="00337F6D" w:rsidRDefault="00337F6D" w:rsidP="0016270D">
      <w:pPr>
        <w:pStyle w:val="1"/>
        <w:spacing w:before="265" w:after="99"/>
      </w:pPr>
      <w:r>
        <w:t>国旗</w:t>
      </w:r>
    </w:p>
    <w:p w:rsidR="00337F6D" w:rsidRDefault="00337F6D" w:rsidP="002A1E02">
      <w:r>
        <w:rPr>
          <w:noProof/>
        </w:rPr>
        <w:drawing>
          <wp:inline distT="0" distB="0" distL="0" distR="0">
            <wp:extent cx="6174921" cy="4322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F6D" w:rsidRDefault="00337F6D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庵渡峰</w:t>
            </w:r>
          </w:p>
        </w:tc>
      </w:tr>
      <w:tr w:rsidR="00337F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王国</w:t>
            </w:r>
          </w:p>
        </w:tc>
      </w:tr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アウターフロウ</w:t>
            </w:r>
          </w:p>
        </w:tc>
      </w:tr>
      <w:tr w:rsidR="00337F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アースネウ</w:t>
            </w:r>
            <w:r w:rsidRPr="00337F6D">
              <w:rPr>
                <w:rFonts w:hint="eastAsia"/>
                <w:noProof/>
              </w:rPr>
              <w:t>（改定アース語）</w:t>
            </w:r>
          </w:p>
        </w:tc>
      </w:tr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ローレンシウ</w:t>
            </w:r>
          </w:p>
        </w:tc>
      </w:tr>
      <w:tr w:rsidR="00337F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バレン</w:t>
            </w:r>
          </w:p>
        </w:tc>
      </w:tr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3万5,000人</w:t>
            </w:r>
          </w:p>
        </w:tc>
      </w:tr>
      <w:tr w:rsidR="00337F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ナイトシーアランドトゥー</w:t>
            </w:r>
          </w:p>
        </w:tc>
      </w:tr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Pr="0027684A" w:rsidRDefault="00337F6D" w:rsidP="00400799">
            <w:r>
              <w:t>GDP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4億6,500万$</w:t>
            </w:r>
          </w:p>
        </w:tc>
      </w:tr>
      <w:tr w:rsidR="00337F6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Default="00337F6D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337F6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337F6D" w:rsidRDefault="00337F6D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337F6D" w:rsidRDefault="00337F6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エッダ</w:t>
            </w:r>
          </w:p>
        </w:tc>
      </w:tr>
    </w:tbl>
    <w:p w:rsidR="00337F6D" w:rsidRPr="006059C4" w:rsidRDefault="00337F6D" w:rsidP="00EB4B2E">
      <w:r w:rsidRPr="00337F6D">
        <w:rPr>
          <w:rFonts w:hint="eastAsia"/>
        </w:rPr>
        <w:t>大航海時代にヴィンランドの人が最初に到達したが、先住民と混血し新たな民族になり、独自の発展をした。だが国土が狭い島国のためカス。軍人は居ない。言語も先住民が使っていた言葉</w:t>
      </w:r>
      <w:r w:rsidRPr="00337F6D">
        <w:t>(文字はない)が混じり、アース語とは少し違った言語となった。「アースネウ」はアース語で「新しいアース」という意味。</w:t>
      </w:r>
    </w:p>
    <w:p w:rsidR="00337F6D" w:rsidRDefault="00337F6D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337F6D" w:rsidRDefault="00337F6D" w:rsidP="002A1E02">
      <w:pPr>
        <w:sectPr w:rsidR="00337F6D" w:rsidSect="00337F6D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37F6D" w:rsidRPr="002A1E02" w:rsidRDefault="00337F6D" w:rsidP="002A1E02"/>
    <w:sectPr w:rsidR="00337F6D" w:rsidRPr="002A1E02" w:rsidSect="00337F6D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0C2" w:rsidRDefault="00EB20C2" w:rsidP="005732BA">
      <w:r>
        <w:separator/>
      </w:r>
    </w:p>
  </w:endnote>
  <w:endnote w:type="continuationSeparator" w:id="0">
    <w:p w:rsidR="00EB20C2" w:rsidRDefault="00EB20C2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0C2" w:rsidRDefault="00EB20C2" w:rsidP="005732BA">
      <w:r>
        <w:separator/>
      </w:r>
    </w:p>
  </w:footnote>
  <w:footnote w:type="continuationSeparator" w:id="0">
    <w:p w:rsidR="00EB20C2" w:rsidRDefault="00EB20C2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45D32"/>
    <w:rsid w:val="0016270D"/>
    <w:rsid w:val="00211445"/>
    <w:rsid w:val="002A1E02"/>
    <w:rsid w:val="00337F6D"/>
    <w:rsid w:val="00400799"/>
    <w:rsid w:val="00442155"/>
    <w:rsid w:val="00557FA3"/>
    <w:rsid w:val="005732BA"/>
    <w:rsid w:val="006059C4"/>
    <w:rsid w:val="00656092"/>
    <w:rsid w:val="006A61AD"/>
    <w:rsid w:val="00717337"/>
    <w:rsid w:val="0078620C"/>
    <w:rsid w:val="00806655"/>
    <w:rsid w:val="0087177D"/>
    <w:rsid w:val="008A60F4"/>
    <w:rsid w:val="009B3990"/>
    <w:rsid w:val="00AA772F"/>
    <w:rsid w:val="00AC3525"/>
    <w:rsid w:val="00B17DE7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20C2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4.5936315252260137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31875528579760859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アース人(アースネウ人)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E5C0D-661A-4251-BDE3-61CAB542B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6</TotalTime>
  <Pages>2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2024-03-17T05:38:00Z</dcterms:created>
  <dcterms:modified xsi:type="dcterms:W3CDTF">2024-03-17T05:44:00Z</dcterms:modified>
</cp:coreProperties>
</file>