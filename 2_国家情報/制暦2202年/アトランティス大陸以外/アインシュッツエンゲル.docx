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E6C" w:rsidRPr="0016270D" w:rsidRDefault="00E96E6C" w:rsidP="0016270D">
      <w:pPr>
        <w:pStyle w:val="a4"/>
        <w:jc w:val="center"/>
      </w:pPr>
      <w:r w:rsidRPr="001E46E7">
        <w:rPr>
          <w:rFonts w:hint="eastAsia"/>
          <w:noProof/>
        </w:rPr>
        <w:t>アインシュッツエンゲル</w:t>
      </w:r>
    </w:p>
    <w:p w:rsidR="00E96E6C" w:rsidRDefault="00E96E6C" w:rsidP="0016270D">
      <w:pPr>
        <w:pStyle w:val="1"/>
        <w:spacing w:before="265" w:after="99"/>
      </w:pPr>
      <w:r>
        <w:t>国旗</w:t>
      </w:r>
    </w:p>
    <w:p w:rsidR="00E96E6C" w:rsidRDefault="00E96E6C" w:rsidP="002A1E02">
      <w:r>
        <w:rPr>
          <w:noProof/>
        </w:rPr>
        <w:drawing>
          <wp:inline distT="0" distB="0" distL="0" distR="0">
            <wp:extent cx="6192520" cy="4322347"/>
            <wp:effectExtent l="0" t="0" r="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ヴルヘイム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6C" w:rsidRDefault="00E96E6C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E96E6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96E6C" w:rsidRPr="0027684A" w:rsidRDefault="00E96E6C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E96E6C" w:rsidRDefault="00E96E6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庵出徍</w:t>
            </w:r>
          </w:p>
        </w:tc>
      </w:tr>
      <w:tr w:rsidR="00E96E6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96E6C" w:rsidRPr="0027684A" w:rsidRDefault="00E96E6C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E96E6C" w:rsidRDefault="00E96E6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民主国</w:t>
            </w:r>
          </w:p>
        </w:tc>
      </w:tr>
      <w:tr w:rsidR="00E96E6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96E6C" w:rsidRPr="0027684A" w:rsidRDefault="00E96E6C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E96E6C" w:rsidRDefault="00E96E6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グリーム</w:t>
            </w:r>
          </w:p>
        </w:tc>
      </w:tr>
      <w:tr w:rsidR="00E96E6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96E6C" w:rsidRPr="0027684A" w:rsidRDefault="00E96E6C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E96E6C" w:rsidRDefault="00E96E6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西アース</w:t>
            </w:r>
          </w:p>
        </w:tc>
      </w:tr>
      <w:tr w:rsidR="00E96E6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96E6C" w:rsidRPr="0027684A" w:rsidRDefault="00E96E6C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E96E6C" w:rsidRDefault="00E96E6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ハル・ナカマ</w:t>
            </w:r>
          </w:p>
        </w:tc>
      </w:tr>
      <w:tr w:rsidR="00E96E6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96E6C" w:rsidRPr="0027684A" w:rsidRDefault="00E96E6C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E96E6C" w:rsidRDefault="00E96E6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ヴィル</w:t>
            </w:r>
          </w:p>
        </w:tc>
      </w:tr>
      <w:tr w:rsidR="00E96E6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96E6C" w:rsidRPr="0027684A" w:rsidRDefault="00E96E6C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E96E6C" w:rsidRDefault="00E96E6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1億5,641万人</w:t>
            </w:r>
          </w:p>
        </w:tc>
      </w:tr>
      <w:tr w:rsidR="00E96E6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96E6C" w:rsidRPr="0027684A" w:rsidRDefault="00E96E6C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E96E6C" w:rsidRDefault="00E96E6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アインシュッツエンゲル・イズ・ゴッド</w:t>
            </w:r>
          </w:p>
        </w:tc>
      </w:tr>
      <w:tr w:rsidR="00E96E6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96E6C" w:rsidRPr="0027684A" w:rsidRDefault="00E96E6C" w:rsidP="00400799">
            <w:r>
              <w:t>GDP</w:t>
            </w:r>
          </w:p>
        </w:tc>
        <w:tc>
          <w:tcPr>
            <w:tcW w:w="7479" w:type="dxa"/>
          </w:tcPr>
          <w:p w:rsidR="00E96E6C" w:rsidRDefault="00E96E6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6,654億$</w:t>
            </w:r>
          </w:p>
        </w:tc>
      </w:tr>
      <w:tr w:rsidR="00E96E6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96E6C" w:rsidRDefault="00E96E6C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E96E6C" w:rsidRDefault="00E96E6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25万人</w:t>
            </w:r>
          </w:p>
        </w:tc>
      </w:tr>
      <w:tr w:rsidR="00E96E6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96E6C" w:rsidRDefault="00E96E6C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E96E6C" w:rsidRDefault="00E96E6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エッダ</w:t>
            </w:r>
          </w:p>
        </w:tc>
      </w:tr>
    </w:tbl>
    <w:p w:rsidR="00E96E6C" w:rsidRPr="002A1E02" w:rsidRDefault="00E61018" w:rsidP="0087177D">
      <w:r w:rsidRPr="00E61018">
        <w:rPr>
          <w:rFonts w:hint="eastAsia"/>
        </w:rPr>
        <w:t>ヴィンランド独立時に独立。ヴィンランドの軛。傀儡。なんか石油とか地下資源いっぱいあるらしい…。</w:t>
      </w:r>
      <w:bookmarkStart w:id="0" w:name="_GoBack"/>
      <w:bookmarkEnd w:id="0"/>
    </w:p>
    <w:p w:rsidR="00E96E6C" w:rsidRDefault="00E96E6C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E96E6C" w:rsidRDefault="00E96E6C" w:rsidP="002A1E02">
      <w:pPr>
        <w:sectPr w:rsidR="00E96E6C" w:rsidSect="00E96E6C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96E6C" w:rsidRPr="002A1E02" w:rsidRDefault="00E96E6C" w:rsidP="002A1E02"/>
    <w:sectPr w:rsidR="00E96E6C" w:rsidRPr="002A1E02" w:rsidSect="00E96E6C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0E3" w:rsidRDefault="00AB00E3" w:rsidP="005732BA">
      <w:r>
        <w:separator/>
      </w:r>
    </w:p>
  </w:endnote>
  <w:endnote w:type="continuationSeparator" w:id="0">
    <w:p w:rsidR="00AB00E3" w:rsidRDefault="00AB00E3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0E3" w:rsidRDefault="00AB00E3" w:rsidP="005732BA">
      <w:r>
        <w:separator/>
      </w:r>
    </w:p>
  </w:footnote>
  <w:footnote w:type="continuationSeparator" w:id="0">
    <w:p w:rsidR="00AB00E3" w:rsidRDefault="00AB00E3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16270D"/>
    <w:rsid w:val="002A1E02"/>
    <w:rsid w:val="00400799"/>
    <w:rsid w:val="00442155"/>
    <w:rsid w:val="00557FA3"/>
    <w:rsid w:val="005732BA"/>
    <w:rsid w:val="00656092"/>
    <w:rsid w:val="006A61AD"/>
    <w:rsid w:val="00717337"/>
    <w:rsid w:val="0078620C"/>
    <w:rsid w:val="00806655"/>
    <w:rsid w:val="0087177D"/>
    <w:rsid w:val="008A60F4"/>
    <w:rsid w:val="00AA772F"/>
    <w:rsid w:val="00AB00E3"/>
    <w:rsid w:val="00AC3525"/>
    <w:rsid w:val="00B5663C"/>
    <w:rsid w:val="00B72EDD"/>
    <w:rsid w:val="00BC68F5"/>
    <w:rsid w:val="00C93DD9"/>
    <w:rsid w:val="00D03BF2"/>
    <w:rsid w:val="00D054F0"/>
    <w:rsid w:val="00D24723"/>
    <w:rsid w:val="00E61018"/>
    <w:rsid w:val="00E74AF0"/>
    <w:rsid w:val="00E9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1EBA17-98B8-4865-B613-6B5BD532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8282E-48C4-4414-AB45-347368CE4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22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2024-03-16T16:20:00Z</dcterms:created>
  <dcterms:modified xsi:type="dcterms:W3CDTF">2024-03-16T16:42:00Z</dcterms:modified>
</cp:coreProperties>
</file>