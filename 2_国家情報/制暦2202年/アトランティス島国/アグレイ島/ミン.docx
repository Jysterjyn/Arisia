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3D1" w:rsidRPr="0016270D" w:rsidRDefault="005453D1" w:rsidP="0016270D">
      <w:pPr>
        <w:pStyle w:val="a4"/>
        <w:jc w:val="center"/>
      </w:pPr>
      <w:r w:rsidRPr="00533D2E">
        <w:rPr>
          <w:rFonts w:hint="eastAsia"/>
          <w:noProof/>
        </w:rPr>
        <w:t>ミン</w:t>
      </w:r>
    </w:p>
    <w:p w:rsidR="005453D1" w:rsidRDefault="005453D1" w:rsidP="0016270D">
      <w:pPr>
        <w:pStyle w:val="1"/>
        <w:spacing w:before="265" w:after="99"/>
      </w:pPr>
      <w:r>
        <w:t>国旗</w:t>
      </w:r>
    </w:p>
    <w:p w:rsidR="005453D1" w:rsidRDefault="005453D1" w:rsidP="002A1E02">
      <w:r>
        <w:rPr>
          <w:noProof/>
        </w:rPr>
        <w:drawing>
          <wp:inline distT="0" distB="0" distL="0" distR="0">
            <wp:extent cx="6192520" cy="4334510"/>
            <wp:effectExtent l="0" t="0" r="0" b="889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ミン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3D1" w:rsidRDefault="005453D1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5453D1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453D1" w:rsidRPr="0027684A" w:rsidRDefault="005453D1" w:rsidP="00400799">
            <w:r w:rsidRPr="0027684A">
              <w:rPr>
                <w:rFonts w:hint="eastAsia"/>
              </w:rPr>
              <w:t>国名</w:t>
            </w:r>
            <w:r w:rsidRPr="0027684A">
              <w:t>(火付漢字名)</w:t>
            </w:r>
          </w:p>
        </w:tc>
        <w:tc>
          <w:tcPr>
            <w:tcW w:w="7479" w:type="dxa"/>
          </w:tcPr>
          <w:p w:rsidR="005453D1" w:rsidRDefault="005453D1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民</w:t>
            </w:r>
          </w:p>
        </w:tc>
      </w:tr>
      <w:tr w:rsidR="005453D1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453D1" w:rsidRPr="0027684A" w:rsidRDefault="005453D1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5453D1" w:rsidRDefault="005453D1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絶対君主国</w:t>
            </w:r>
          </w:p>
        </w:tc>
      </w:tr>
      <w:tr w:rsidR="005453D1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453D1" w:rsidRPr="0027684A" w:rsidRDefault="005453D1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5453D1" w:rsidRDefault="005453D1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ホイミ</w:t>
            </w:r>
          </w:p>
        </w:tc>
      </w:tr>
      <w:tr w:rsidR="005453D1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453D1" w:rsidRPr="0027684A" w:rsidRDefault="005453D1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5453D1" w:rsidRDefault="005453D1" w:rsidP="00D25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イーラット</w:t>
            </w:r>
            <w:r>
              <w:rPr>
                <w:noProof/>
              </w:rPr>
              <w:t>語</w:t>
            </w:r>
          </w:p>
        </w:tc>
      </w:tr>
      <w:tr w:rsidR="005453D1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453D1" w:rsidRPr="0027684A" w:rsidRDefault="005453D1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5453D1" w:rsidRDefault="005453D1" w:rsidP="00D25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コーラ・ミン</w:t>
            </w:r>
          </w:p>
        </w:tc>
      </w:tr>
      <w:tr w:rsidR="005453D1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453D1" w:rsidRPr="0027684A" w:rsidRDefault="005453D1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5453D1" w:rsidRDefault="005453D1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サンドランド</w:t>
            </w:r>
          </w:p>
        </w:tc>
      </w:tr>
      <w:tr w:rsidR="005453D1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453D1" w:rsidRPr="0027684A" w:rsidRDefault="005453D1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5453D1" w:rsidRDefault="005453D1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410万人</w:t>
            </w:r>
          </w:p>
        </w:tc>
      </w:tr>
      <w:tr w:rsidR="005453D1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453D1" w:rsidRPr="0027684A" w:rsidRDefault="005453D1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5453D1" w:rsidRDefault="005453D1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アンズペート</w:t>
            </w:r>
          </w:p>
        </w:tc>
      </w:tr>
      <w:tr w:rsidR="005453D1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453D1" w:rsidRPr="0027684A" w:rsidRDefault="005453D1" w:rsidP="00400799">
            <w:r>
              <w:t>GDP</w:t>
            </w:r>
          </w:p>
        </w:tc>
        <w:tc>
          <w:tcPr>
            <w:tcW w:w="7479" w:type="dxa"/>
          </w:tcPr>
          <w:p w:rsidR="005453D1" w:rsidRDefault="005453D1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232億2,536万$</w:t>
            </w:r>
          </w:p>
        </w:tc>
      </w:tr>
      <w:tr w:rsidR="005453D1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453D1" w:rsidRDefault="005453D1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5453D1" w:rsidRDefault="005453D1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9,024人</w:t>
            </w:r>
          </w:p>
        </w:tc>
      </w:tr>
      <w:tr w:rsidR="005453D1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453D1" w:rsidRDefault="005453D1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5453D1" w:rsidRDefault="005453D1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ミン式ショルテルティア</w:t>
            </w:r>
            <w:r>
              <w:rPr>
                <w:noProof/>
              </w:rPr>
              <w:t>教</w:t>
            </w:r>
          </w:p>
        </w:tc>
      </w:tr>
    </w:tbl>
    <w:p w:rsidR="005453D1" w:rsidRDefault="005453D1" w:rsidP="00AF3A40">
      <w:r w:rsidRPr="005453D1">
        <w:rPr>
          <w:rFonts w:hint="eastAsia"/>
        </w:rPr>
        <w:t>元はユーヨーアグレイの一部だったが、ミン派の人々によって独立させられた。争いを好まないアボリジニーと、シス派討伐に燃えるミン派と対立して居る</w:t>
      </w:r>
      <w:r>
        <w:rPr>
          <w:rFonts w:hint="eastAsia"/>
        </w:rPr>
        <w:t>。ミン政権はかなり独裁的な政治を展開している</w:t>
      </w:r>
      <w:r w:rsidRPr="005453D1">
        <w:rPr>
          <w:rFonts w:hint="eastAsia"/>
        </w:rPr>
        <w:t>。</w:t>
      </w:r>
    </w:p>
    <w:p w:rsidR="005453D1" w:rsidRDefault="005453D1" w:rsidP="00FB0E96">
      <w:pPr>
        <w:pStyle w:val="1"/>
        <w:spacing w:before="265" w:after="99"/>
      </w:pPr>
      <w:r>
        <w:rPr>
          <w:rFonts w:hint="eastAsia"/>
        </w:rPr>
        <w:lastRenderedPageBreak/>
        <w:t>人種割合</w:t>
      </w:r>
    </w:p>
    <w:p w:rsidR="005453D1" w:rsidRDefault="005453D1" w:rsidP="00FB0E96">
      <w:pPr>
        <w:sectPr w:rsidR="005453D1" w:rsidSect="005453D1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bookmarkStart w:id="0" w:name="_GoBack"/>
      <w:r>
        <w:rPr>
          <w:rFonts w:hint="eastAsia"/>
          <w:noProof/>
        </w:rPr>
        <w:drawing>
          <wp:inline distT="0" distB="0" distL="0" distR="0" wp14:anchorId="4A2ACA0C" wp14:editId="6695FF21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:rsidR="005453D1" w:rsidRDefault="005453D1" w:rsidP="00AF3A40">
      <w:pPr>
        <w:sectPr w:rsidR="005453D1" w:rsidSect="00E96E6C">
          <w:type w:val="continuous"/>
          <w:pgSz w:w="11906" w:h="16838" w:code="9"/>
          <w:pgMar w:top="1077" w:right="1077" w:bottom="1077" w:left="1077" w:header="851" w:footer="992" w:gutter="0"/>
          <w:cols w:space="425"/>
          <w:docGrid w:type="lines" w:linePitch="332"/>
        </w:sectPr>
      </w:pPr>
    </w:p>
    <w:p w:rsidR="005453D1" w:rsidRPr="002A1E02" w:rsidRDefault="005453D1" w:rsidP="00AF3A40"/>
    <w:sectPr w:rsidR="005453D1" w:rsidRPr="002A1E02" w:rsidSect="005453D1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28E0" w:rsidRDefault="00DA28E0" w:rsidP="005732BA">
      <w:r>
        <w:separator/>
      </w:r>
    </w:p>
  </w:endnote>
  <w:endnote w:type="continuationSeparator" w:id="0">
    <w:p w:rsidR="00DA28E0" w:rsidRDefault="00DA28E0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28E0" w:rsidRDefault="00DA28E0" w:rsidP="005732BA">
      <w:r>
        <w:separator/>
      </w:r>
    </w:p>
  </w:footnote>
  <w:footnote w:type="continuationSeparator" w:id="0">
    <w:p w:rsidR="00DA28E0" w:rsidRDefault="00DA28E0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465"/>
    <w:rsid w:val="00005E02"/>
    <w:rsid w:val="0016270D"/>
    <w:rsid w:val="002A1E02"/>
    <w:rsid w:val="00331199"/>
    <w:rsid w:val="00400799"/>
    <w:rsid w:val="00440083"/>
    <w:rsid w:val="00442155"/>
    <w:rsid w:val="0052733C"/>
    <w:rsid w:val="005453D1"/>
    <w:rsid w:val="00557FA3"/>
    <w:rsid w:val="005732BA"/>
    <w:rsid w:val="005B39E2"/>
    <w:rsid w:val="00617E21"/>
    <w:rsid w:val="00656092"/>
    <w:rsid w:val="006A61AD"/>
    <w:rsid w:val="0070356B"/>
    <w:rsid w:val="0071170D"/>
    <w:rsid w:val="00717337"/>
    <w:rsid w:val="0078620C"/>
    <w:rsid w:val="00800956"/>
    <w:rsid w:val="00806655"/>
    <w:rsid w:val="0087177D"/>
    <w:rsid w:val="008731DC"/>
    <w:rsid w:val="008A60F4"/>
    <w:rsid w:val="009344FA"/>
    <w:rsid w:val="00934DC0"/>
    <w:rsid w:val="00AA772F"/>
    <w:rsid w:val="00AB00E3"/>
    <w:rsid w:val="00AC3525"/>
    <w:rsid w:val="00AF3A40"/>
    <w:rsid w:val="00B5663C"/>
    <w:rsid w:val="00B72EDD"/>
    <w:rsid w:val="00BC68F5"/>
    <w:rsid w:val="00BD3D45"/>
    <w:rsid w:val="00C93DD9"/>
    <w:rsid w:val="00CC4BC2"/>
    <w:rsid w:val="00D03BF2"/>
    <w:rsid w:val="00D054F0"/>
    <w:rsid w:val="00D24723"/>
    <w:rsid w:val="00D25ADD"/>
    <w:rsid w:val="00D7380A"/>
    <w:rsid w:val="00DA28E0"/>
    <w:rsid w:val="00DC6465"/>
    <w:rsid w:val="00DE1617"/>
    <w:rsid w:val="00E32726"/>
    <w:rsid w:val="00E61018"/>
    <w:rsid w:val="00E74AF0"/>
    <w:rsid w:val="00E96E6C"/>
    <w:rsid w:val="00F351D5"/>
    <w:rsid w:val="00FB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31925EF-FB9F-4FC5-8376-BBD40AB27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AF3A40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AF3A40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AF3A4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F3A40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AF3A40"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sid w:val="00AF3A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AF3A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021G1352\OneDrive\&#12489;&#12461;&#12517;&#12513;&#12531;&#12488;\Office%20&#12398;&#12459;&#12473;&#12479;&#12512;%20&#12486;&#12531;&#12503;&#12524;&#12540;&#12488;\&#26550;&#31354;&#19990;&#30028;&#24773;&#22577;&#12486;&#12531;&#12503;&#12524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Sheet1!$A$2:$A$4</c:f>
              <c:strCache>
                <c:ptCount val="3"/>
                <c:pt idx="0">
                  <c:v>アボリジニー</c:v>
                </c:pt>
                <c:pt idx="1">
                  <c:v>サンドアイランド人</c:v>
                </c:pt>
                <c:pt idx="2">
                  <c:v>アクアート人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7</c:v>
                </c:pt>
                <c:pt idx="1">
                  <c:v>2</c:v>
                </c:pt>
                <c:pt idx="2">
                  <c:v>1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3EF2C-569E-4F67-8EE4-CCFD9E496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架空世界情報テンプレ.dotx</Template>
  <TotalTime>12</TotalTime>
  <Pages>2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1</cp:revision>
  <dcterms:created xsi:type="dcterms:W3CDTF">2024-08-23T07:07:00Z</dcterms:created>
  <dcterms:modified xsi:type="dcterms:W3CDTF">2024-08-23T07:24:00Z</dcterms:modified>
</cp:coreProperties>
</file>