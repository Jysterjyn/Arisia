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BE" w:rsidRPr="0016270D" w:rsidRDefault="00007BBE" w:rsidP="0016270D">
      <w:pPr>
        <w:pStyle w:val="a4"/>
        <w:jc w:val="center"/>
      </w:pPr>
      <w:r w:rsidRPr="00533D2E">
        <w:rPr>
          <w:rFonts w:hint="eastAsia"/>
          <w:noProof/>
        </w:rPr>
        <w:t>ニューアクシス</w:t>
      </w:r>
    </w:p>
    <w:p w:rsidR="00007BBE" w:rsidRDefault="00007BBE" w:rsidP="0016270D">
      <w:pPr>
        <w:pStyle w:val="1"/>
        <w:spacing w:before="265" w:after="99"/>
      </w:pPr>
      <w:r>
        <w:t>国旗</w:t>
      </w:r>
    </w:p>
    <w:p w:rsidR="00007BBE" w:rsidRDefault="00007BBE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ューアクシス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BE" w:rsidRDefault="00007BBE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007BB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Pr="0027684A" w:rsidRDefault="00007BBE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007BBE" w:rsidRDefault="00007BB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新水刀</w:t>
            </w:r>
          </w:p>
        </w:tc>
      </w:tr>
      <w:tr w:rsidR="00007BB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Pr="0027684A" w:rsidRDefault="00007BBE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007BBE" w:rsidRDefault="00007BB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007BB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Pr="0027684A" w:rsidRDefault="00007BBE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007BBE" w:rsidRDefault="00007BB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トップエデン</w:t>
            </w:r>
          </w:p>
        </w:tc>
      </w:tr>
      <w:tr w:rsidR="00007BB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Pr="0027684A" w:rsidRDefault="00007BBE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007BBE" w:rsidRDefault="00007BBE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  <w:r>
              <w:rPr>
                <w:noProof/>
              </w:rPr>
              <w:t>語</w:t>
            </w:r>
          </w:p>
        </w:tc>
      </w:tr>
      <w:tr w:rsidR="00007BB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Pr="0027684A" w:rsidRDefault="00007BBE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007BBE" w:rsidRDefault="00007BBE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アクア・ウォーター</w:t>
            </w:r>
          </w:p>
        </w:tc>
      </w:tr>
      <w:tr w:rsidR="00007BB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Pr="0027684A" w:rsidRDefault="00007BBE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007BBE" w:rsidRDefault="00007BB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アクィン</w:t>
            </w:r>
          </w:p>
        </w:tc>
      </w:tr>
      <w:tr w:rsidR="00007BB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Pr="0027684A" w:rsidRDefault="00007BBE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007BBE" w:rsidRDefault="00007BB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334万人</w:t>
            </w:r>
          </w:p>
        </w:tc>
      </w:tr>
      <w:tr w:rsidR="00007BB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Pr="0027684A" w:rsidRDefault="00007BBE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007BBE" w:rsidRDefault="00007BB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のぼれ！すすめ！高い塔</w:t>
            </w:r>
          </w:p>
        </w:tc>
      </w:tr>
      <w:tr w:rsidR="00007BB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Pr="0027684A" w:rsidRDefault="00007BBE" w:rsidP="00400799">
            <w:r>
              <w:t>GDP</w:t>
            </w:r>
          </w:p>
        </w:tc>
        <w:tc>
          <w:tcPr>
            <w:tcW w:w="7479" w:type="dxa"/>
          </w:tcPr>
          <w:p w:rsidR="00007BBE" w:rsidRDefault="00007BB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1,011億$</w:t>
            </w:r>
          </w:p>
        </w:tc>
      </w:tr>
      <w:tr w:rsidR="00007BB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Default="00007BBE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007BBE" w:rsidRDefault="00007BB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8万7,509人</w:t>
            </w:r>
          </w:p>
        </w:tc>
      </w:tr>
      <w:tr w:rsidR="00007BB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7BBE" w:rsidRDefault="00007BBE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007BBE" w:rsidRDefault="00007BB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  <w:r>
              <w:rPr>
                <w:noProof/>
              </w:rPr>
              <w:t>教</w:t>
            </w:r>
          </w:p>
        </w:tc>
      </w:tr>
    </w:tbl>
    <w:p w:rsidR="00007BBE" w:rsidRDefault="00007BBE" w:rsidP="00AF3A40">
      <w:r w:rsidRPr="00007BBE">
        <w:rPr>
          <w:rFonts w:hint="eastAsia"/>
        </w:rPr>
        <w:t>アクアートの植民地どころか、もはや先住民は南に追いやられて居ないため、アクシスの領土と化している。もともとはフローターランドを影から支えるためアクリアの人が居たが、アクシスと戦い、負けたため退避（刀獄合戦）。アクシスの領土になる。アクリアがキャルメラ（今のニューアクリア）を植民地にするきっかけになった戦い。</w:t>
      </w:r>
      <w:r w:rsidR="00936A70">
        <w:rPr>
          <w:rFonts w:hint="eastAsia"/>
        </w:rPr>
        <w:t>アボリジニー系やシャ</w:t>
      </w:r>
      <w:r w:rsidR="00936A70">
        <w:rPr>
          <w:rFonts w:hint="eastAsia"/>
        </w:rPr>
        <w:lastRenderedPageBreak/>
        <w:t>ワー系人種の国家に囲まれているが</w:t>
      </w:r>
      <w:bookmarkStart w:id="0" w:name="_GoBack"/>
      <w:bookmarkEnd w:id="0"/>
      <w:r w:rsidR="00936A70">
        <w:rPr>
          <w:rFonts w:hint="eastAsia"/>
        </w:rPr>
        <w:t>、その人種の観光目的以外での入国を禁じている。</w:t>
      </w:r>
    </w:p>
    <w:p w:rsidR="00007BBE" w:rsidRDefault="00007BBE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007BBE" w:rsidRDefault="00007BBE" w:rsidP="00FB0E96">
      <w:pPr>
        <w:sectPr w:rsidR="00007BBE" w:rsidSect="00007BBE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7BBE" w:rsidRDefault="00007BBE" w:rsidP="00AF3A40">
      <w:pPr>
        <w:sectPr w:rsidR="00007BBE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007BBE" w:rsidRPr="002A1E02" w:rsidRDefault="00007BBE" w:rsidP="00AF3A40"/>
    <w:sectPr w:rsidR="00007BBE" w:rsidRPr="002A1E02" w:rsidSect="00007BBE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E4" w:rsidRDefault="00B940E4" w:rsidP="005732BA">
      <w:r>
        <w:separator/>
      </w:r>
    </w:p>
  </w:endnote>
  <w:endnote w:type="continuationSeparator" w:id="0">
    <w:p w:rsidR="00B940E4" w:rsidRDefault="00B940E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E4" w:rsidRDefault="00B940E4" w:rsidP="005732BA">
      <w:r>
        <w:separator/>
      </w:r>
    </w:p>
  </w:footnote>
  <w:footnote w:type="continuationSeparator" w:id="0">
    <w:p w:rsidR="00B940E4" w:rsidRDefault="00B940E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007BBE"/>
    <w:rsid w:val="0016270D"/>
    <w:rsid w:val="002A1E02"/>
    <w:rsid w:val="00331199"/>
    <w:rsid w:val="00400799"/>
    <w:rsid w:val="00440083"/>
    <w:rsid w:val="00442155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6655"/>
    <w:rsid w:val="0087177D"/>
    <w:rsid w:val="008731DC"/>
    <w:rsid w:val="008A60F4"/>
    <w:rsid w:val="009344FA"/>
    <w:rsid w:val="00934DC0"/>
    <w:rsid w:val="00936A70"/>
    <w:rsid w:val="00AA772F"/>
    <w:rsid w:val="00AB00E3"/>
    <w:rsid w:val="00AC3525"/>
    <w:rsid w:val="00AF3A40"/>
    <w:rsid w:val="00B5663C"/>
    <w:rsid w:val="00B72EDD"/>
    <w:rsid w:val="00B940E4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アクアート人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BA138-2C9D-4F49-8302-0B657615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5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2024-08-23T07:08:00Z</dcterms:created>
  <dcterms:modified xsi:type="dcterms:W3CDTF">2024-08-23T07:29:00Z</dcterms:modified>
</cp:coreProperties>
</file>