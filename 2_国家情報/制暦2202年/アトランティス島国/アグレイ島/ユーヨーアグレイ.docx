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0AF" w:rsidRPr="0016270D" w:rsidRDefault="00CF50AF" w:rsidP="0016270D">
      <w:pPr>
        <w:pStyle w:val="a4"/>
        <w:jc w:val="center"/>
      </w:pPr>
      <w:r w:rsidRPr="00533D2E">
        <w:rPr>
          <w:rFonts w:hint="eastAsia"/>
          <w:noProof/>
        </w:rPr>
        <w:t>ユーヨーアグレイ</w:t>
      </w:r>
    </w:p>
    <w:p w:rsidR="00CF50AF" w:rsidRDefault="00CF50AF" w:rsidP="0016270D">
      <w:pPr>
        <w:pStyle w:val="1"/>
        <w:spacing w:before="265" w:after="99"/>
      </w:pPr>
      <w:r>
        <w:t>国旗</w:t>
      </w:r>
    </w:p>
    <w:p w:rsidR="00CF50AF" w:rsidRDefault="008939B3" w:rsidP="002A1E02">
      <w:r>
        <w:rPr>
          <w:noProof/>
        </w:rPr>
        <w:drawing>
          <wp:inline distT="0" distB="0" distL="0" distR="0">
            <wp:extent cx="6192520" cy="4334510"/>
            <wp:effectExtent l="0" t="0" r="0" b="889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ユーヨーアグレイ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3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0AF" w:rsidRDefault="00CF50AF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CF50A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50AF" w:rsidRPr="0027684A" w:rsidRDefault="00CF50AF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CF50AF" w:rsidRDefault="00CF50A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有世亜紅</w:t>
            </w:r>
          </w:p>
        </w:tc>
      </w:tr>
      <w:tr w:rsidR="00CF50A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50AF" w:rsidRPr="0027684A" w:rsidRDefault="00CF50AF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CF50AF" w:rsidRDefault="00CF50A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共和国</w:t>
            </w:r>
          </w:p>
        </w:tc>
      </w:tr>
      <w:tr w:rsidR="00CF50A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50AF" w:rsidRPr="0027684A" w:rsidRDefault="00CF50AF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CF50AF" w:rsidRDefault="00CF50A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アグレイ</w:t>
            </w:r>
          </w:p>
        </w:tc>
      </w:tr>
      <w:tr w:rsidR="00CF50A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50AF" w:rsidRPr="0027684A" w:rsidRDefault="00CF50AF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CF50AF" w:rsidRDefault="00CF50AF" w:rsidP="00D25AD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シャワー</w:t>
            </w:r>
            <w:r>
              <w:rPr>
                <w:noProof/>
              </w:rPr>
              <w:t>語</w:t>
            </w:r>
          </w:p>
        </w:tc>
      </w:tr>
      <w:tr w:rsidR="00CF50A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50AF" w:rsidRPr="0027684A" w:rsidRDefault="00CF50AF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CF50AF" w:rsidRDefault="00CF50AF" w:rsidP="00D25AD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ハン・ブルク・テン</w:t>
            </w:r>
          </w:p>
        </w:tc>
      </w:tr>
      <w:tr w:rsidR="00CF50A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50AF" w:rsidRPr="0027684A" w:rsidRDefault="00CF50AF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CF50AF" w:rsidRDefault="00CF50A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タカラ</w:t>
            </w:r>
          </w:p>
        </w:tc>
      </w:tr>
      <w:tr w:rsidR="00CF50A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50AF" w:rsidRPr="0027684A" w:rsidRDefault="00CF50AF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CF50AF" w:rsidRDefault="00CF50A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1,332万人</w:t>
            </w:r>
          </w:p>
        </w:tc>
      </w:tr>
      <w:tr w:rsidR="00CF50A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50AF" w:rsidRPr="0027684A" w:rsidRDefault="00CF50AF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CF50AF" w:rsidRDefault="00CF50A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南北調和聖歌</w:t>
            </w:r>
          </w:p>
        </w:tc>
      </w:tr>
      <w:tr w:rsidR="00CF50A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50AF" w:rsidRPr="0027684A" w:rsidRDefault="00CF50AF" w:rsidP="00400799">
            <w:r>
              <w:t>GDP</w:t>
            </w:r>
          </w:p>
        </w:tc>
        <w:tc>
          <w:tcPr>
            <w:tcW w:w="7479" w:type="dxa"/>
          </w:tcPr>
          <w:p w:rsidR="00CF50AF" w:rsidRDefault="00CF50A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1,119億$</w:t>
            </w:r>
          </w:p>
        </w:tc>
      </w:tr>
      <w:tr w:rsidR="00CF50A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50AF" w:rsidRDefault="00CF50AF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CF50AF" w:rsidRDefault="00CF50AF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0人</w:t>
            </w:r>
          </w:p>
        </w:tc>
      </w:tr>
      <w:tr w:rsidR="00CF50A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CF50AF" w:rsidRDefault="00CF50AF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CF50AF" w:rsidRDefault="00CF50AF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noProof/>
              </w:rPr>
              <w:t>アグレイ</w:t>
            </w:r>
            <w:r>
              <w:rPr>
                <w:noProof/>
              </w:rPr>
              <w:t>教</w:t>
            </w:r>
          </w:p>
        </w:tc>
      </w:tr>
    </w:tbl>
    <w:p w:rsidR="00CF50AF" w:rsidRDefault="008939B3" w:rsidP="00AF3A40">
      <w:r w:rsidRPr="008939B3">
        <w:rPr>
          <w:rFonts w:hint="eastAsia"/>
        </w:rPr>
        <w:t>アグレイ島の国はもともと</w:t>
      </w:r>
      <w:r w:rsidRPr="008939B3">
        <w:t>3つで、北ユーヨー調和国、ユーヨー王国、アグレイ民国があった。ユーヨーアグレイ講和条約で一つの国「ユーヨーアグレイ連合国」になった</w:t>
      </w:r>
      <w:r>
        <w:t>が</w:t>
      </w:r>
      <w:r w:rsidRPr="008939B3">
        <w:t>、ミン派の人</w:t>
      </w:r>
      <w:r>
        <w:t>々</w:t>
      </w:r>
      <w:bookmarkStart w:id="0" w:name="_GoBack"/>
      <w:bookmarkEnd w:id="0"/>
      <w:r w:rsidRPr="008939B3">
        <w:t>が来たときに土地の奪い合いの戦争が起き、アボリジニーたちは負け、一部の土地を失った。その後にアクアート人からも攻められ、ここの領土以外奪われた。</w:t>
      </w:r>
    </w:p>
    <w:p w:rsidR="00CF50AF" w:rsidRDefault="00CF50AF" w:rsidP="00FB0E96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CF50AF" w:rsidRDefault="00CF50AF" w:rsidP="00FB0E96">
      <w:pPr>
        <w:sectPr w:rsidR="00CF50AF" w:rsidSect="00CF50AF">
          <w:pgSz w:w="11906" w:h="16838" w:code="9"/>
          <w:pgMar w:top="1077" w:right="1077" w:bottom="1077" w:left="1077" w:header="851" w:footer="992" w:gutter="0"/>
          <w:pgNumType w:start="1"/>
          <w:cols w:space="425"/>
          <w:docGrid w:type="lines" w:linePitch="332"/>
        </w:sectPr>
      </w:pPr>
      <w:r>
        <w:rPr>
          <w:rFonts w:hint="eastAsia"/>
          <w:noProof/>
        </w:rPr>
        <w:drawing>
          <wp:inline distT="0" distB="0" distL="0" distR="0" wp14:anchorId="4A2ACA0C" wp14:editId="6695FF21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F50AF" w:rsidRDefault="00CF50AF" w:rsidP="00AF3A40">
      <w:pPr>
        <w:sectPr w:rsidR="00CF50AF" w:rsidSect="00E96E6C">
          <w:type w:val="continuous"/>
          <w:pgSz w:w="11906" w:h="16838" w:code="9"/>
          <w:pgMar w:top="1077" w:right="1077" w:bottom="1077" w:left="1077" w:header="851" w:footer="992" w:gutter="0"/>
          <w:cols w:space="425"/>
          <w:docGrid w:type="lines" w:linePitch="332"/>
        </w:sectPr>
      </w:pPr>
    </w:p>
    <w:p w:rsidR="00CF50AF" w:rsidRPr="002A1E02" w:rsidRDefault="00CF50AF" w:rsidP="00AF3A40"/>
    <w:sectPr w:rsidR="00CF50AF" w:rsidRPr="002A1E02" w:rsidSect="00CF50AF">
      <w:type w:val="continuous"/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3F1C" w:rsidRDefault="00B03F1C" w:rsidP="005732BA">
      <w:r>
        <w:separator/>
      </w:r>
    </w:p>
  </w:endnote>
  <w:endnote w:type="continuationSeparator" w:id="0">
    <w:p w:rsidR="00B03F1C" w:rsidRDefault="00B03F1C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3F1C" w:rsidRDefault="00B03F1C" w:rsidP="005732BA">
      <w:r>
        <w:separator/>
      </w:r>
    </w:p>
  </w:footnote>
  <w:footnote w:type="continuationSeparator" w:id="0">
    <w:p w:rsidR="00B03F1C" w:rsidRDefault="00B03F1C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465"/>
    <w:rsid w:val="00005E02"/>
    <w:rsid w:val="0016270D"/>
    <w:rsid w:val="002A1E02"/>
    <w:rsid w:val="00331199"/>
    <w:rsid w:val="00400799"/>
    <w:rsid w:val="00440083"/>
    <w:rsid w:val="00442155"/>
    <w:rsid w:val="0052733C"/>
    <w:rsid w:val="00557FA3"/>
    <w:rsid w:val="0057009D"/>
    <w:rsid w:val="005732BA"/>
    <w:rsid w:val="005B39E2"/>
    <w:rsid w:val="00617E21"/>
    <w:rsid w:val="00656092"/>
    <w:rsid w:val="006A61AD"/>
    <w:rsid w:val="0070356B"/>
    <w:rsid w:val="0071170D"/>
    <w:rsid w:val="00717337"/>
    <w:rsid w:val="0078620C"/>
    <w:rsid w:val="00800956"/>
    <w:rsid w:val="00806655"/>
    <w:rsid w:val="0087177D"/>
    <w:rsid w:val="008731DC"/>
    <w:rsid w:val="008939B3"/>
    <w:rsid w:val="008A60F4"/>
    <w:rsid w:val="009344FA"/>
    <w:rsid w:val="00934DC0"/>
    <w:rsid w:val="00AA772F"/>
    <w:rsid w:val="00AB00E3"/>
    <w:rsid w:val="00AC3525"/>
    <w:rsid w:val="00AF3A40"/>
    <w:rsid w:val="00B03F1C"/>
    <w:rsid w:val="00B5663C"/>
    <w:rsid w:val="00B72EDD"/>
    <w:rsid w:val="00BC68F5"/>
    <w:rsid w:val="00BD3D45"/>
    <w:rsid w:val="00C93DD9"/>
    <w:rsid w:val="00CC4BC2"/>
    <w:rsid w:val="00CF50AF"/>
    <w:rsid w:val="00D03BF2"/>
    <w:rsid w:val="00D054F0"/>
    <w:rsid w:val="00D24723"/>
    <w:rsid w:val="00D25ADD"/>
    <w:rsid w:val="00D7380A"/>
    <w:rsid w:val="00DC6465"/>
    <w:rsid w:val="00DE1617"/>
    <w:rsid w:val="00E32726"/>
    <w:rsid w:val="00E61018"/>
    <w:rsid w:val="00E74AF0"/>
    <w:rsid w:val="00E96E6C"/>
    <w:rsid w:val="00F351D5"/>
    <w:rsid w:val="00FB0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31925EF-FB9F-4FC5-8376-BBD40AB27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AF3A40"/>
    <w:rPr>
      <w:sz w:val="18"/>
      <w:szCs w:val="18"/>
    </w:rPr>
  </w:style>
  <w:style w:type="paragraph" w:styleId="af1">
    <w:name w:val="annotation text"/>
    <w:basedOn w:val="a"/>
    <w:link w:val="af2"/>
    <w:uiPriority w:val="99"/>
    <w:semiHidden/>
    <w:unhideWhenUsed/>
    <w:rsid w:val="00AF3A40"/>
    <w:pPr>
      <w:jc w:val="left"/>
    </w:pPr>
  </w:style>
  <w:style w:type="character" w:customStyle="1" w:styleId="af2">
    <w:name w:val="コメント文字列 (文字)"/>
    <w:basedOn w:val="a0"/>
    <w:link w:val="af1"/>
    <w:uiPriority w:val="99"/>
    <w:semiHidden/>
    <w:rsid w:val="00AF3A4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AF3A40"/>
    <w:rPr>
      <w:b/>
      <w:bCs/>
    </w:rPr>
  </w:style>
  <w:style w:type="character" w:customStyle="1" w:styleId="af4">
    <w:name w:val="コメント内容 (文字)"/>
    <w:basedOn w:val="af2"/>
    <w:link w:val="af3"/>
    <w:uiPriority w:val="99"/>
    <w:semiHidden/>
    <w:rsid w:val="00AF3A40"/>
    <w:rPr>
      <w:b/>
      <w:bCs/>
    </w:rPr>
  </w:style>
  <w:style w:type="paragraph" w:styleId="af5">
    <w:name w:val="Balloon Text"/>
    <w:basedOn w:val="a"/>
    <w:link w:val="af6"/>
    <w:uiPriority w:val="99"/>
    <w:semiHidden/>
    <w:unhideWhenUsed/>
    <w:rsid w:val="00AF3A40"/>
    <w:rPr>
      <w:rFonts w:asciiTheme="majorHAnsi" w:eastAsiaTheme="majorEastAsia" w:hAnsiTheme="majorHAnsi" w:cstheme="majorBidi"/>
      <w:sz w:val="18"/>
      <w:szCs w:val="18"/>
    </w:rPr>
  </w:style>
  <w:style w:type="character" w:customStyle="1" w:styleId="af6">
    <w:name w:val="吹き出し (文字)"/>
    <w:basedOn w:val="a0"/>
    <w:link w:val="af5"/>
    <w:uiPriority w:val="99"/>
    <w:semiHidden/>
    <w:rsid w:val="00AF3A4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021G1352\OneDrive\&#12489;&#12461;&#12517;&#12513;&#12531;&#12488;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アボリジニー</c:v>
                </c:pt>
                <c:pt idx="1">
                  <c:v>シャワー人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9</c:v>
                </c:pt>
                <c:pt idx="1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22975-2987-4FD5-8E39-F58CF75227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3</TotalTime>
  <Pages>2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1</cp:revision>
  <dcterms:created xsi:type="dcterms:W3CDTF">2024-08-23T07:08:00Z</dcterms:created>
  <dcterms:modified xsi:type="dcterms:W3CDTF">2024-08-23T07:32:00Z</dcterms:modified>
</cp:coreProperties>
</file>