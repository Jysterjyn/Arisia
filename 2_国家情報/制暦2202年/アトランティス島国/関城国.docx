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41" w:rsidRPr="0016270D" w:rsidRDefault="00501B41" w:rsidP="0016270D">
      <w:pPr>
        <w:pStyle w:val="a4"/>
        <w:jc w:val="center"/>
      </w:pPr>
      <w:r w:rsidRPr="00533D2E">
        <w:rPr>
          <w:rFonts w:hint="eastAsia"/>
          <w:noProof/>
        </w:rPr>
        <w:t>関城国</w:t>
      </w:r>
    </w:p>
    <w:p w:rsidR="00501B41" w:rsidRDefault="00501B41" w:rsidP="0016270D">
      <w:pPr>
        <w:pStyle w:val="1"/>
        <w:spacing w:before="265" w:after="99"/>
      </w:pPr>
      <w:r>
        <w:t>国旗</w:t>
      </w:r>
    </w:p>
    <w:p w:rsidR="00501B41" w:rsidRDefault="005B30CF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関城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B41" w:rsidRDefault="00501B41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01B4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501B4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01B41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30CF" w:rsidRPr="005B30CF">
                    <w:rPr>
                      <w:noProof/>
                      <w:sz w:val="12"/>
                    </w:rPr>
                    <w:t>かん</w:t>
                  </w:r>
                </w:rt>
                <w:rubyBase>
                  <w:r w:rsidR="005B30CF">
                    <w:rPr>
                      <w:noProof/>
                    </w:rPr>
                    <w:t>関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30CF" w:rsidRPr="005B30CF">
                    <w:rPr>
                      <w:noProof/>
                      <w:sz w:val="12"/>
                    </w:rPr>
                    <w:t>さんいん</w:t>
                  </w:r>
                </w:rt>
                <w:rubyBase>
                  <w:r w:rsidR="005B30CF">
                    <w:rPr>
                      <w:noProof/>
                    </w:rPr>
                    <w:t>参院</w:t>
                  </w:r>
                </w:rubyBase>
              </w:ruby>
            </w:r>
          </w:p>
        </w:tc>
      </w:tr>
      <w:tr w:rsidR="00501B4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01B41" w:rsidRDefault="00501B41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ハーファ</w:t>
            </w:r>
            <w:r>
              <w:rPr>
                <w:noProof/>
              </w:rPr>
              <w:t>語</w:t>
            </w:r>
          </w:p>
        </w:tc>
      </w:tr>
      <w:tr w:rsidR="00501B4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01B41" w:rsidRDefault="005B30CF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30CF" w:rsidRPr="005B30CF">
                    <w:rPr>
                      <w:noProof/>
                      <w:sz w:val="12"/>
                    </w:rPr>
                    <w:t>はんつい</w:t>
                  </w:r>
                </w:rt>
                <w:rubyBase>
                  <w:r w:rsidR="005B30CF">
                    <w:rPr>
                      <w:noProof/>
                    </w:rPr>
                    <w:t>半対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30CF" w:rsidRPr="005B30CF">
                    <w:rPr>
                      <w:noProof/>
                      <w:sz w:val="12"/>
                    </w:rPr>
                    <w:t>らん</w:t>
                  </w:r>
                </w:rt>
                <w:rubyBase>
                  <w:r w:rsidR="005B30CF">
                    <w:rPr>
                      <w:noProof/>
                    </w:rPr>
                    <w:t>乱</w:t>
                  </w:r>
                </w:rubyBase>
              </w:ruby>
            </w:r>
          </w:p>
        </w:tc>
      </w:tr>
      <w:tr w:rsidR="00501B4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タイト</w:t>
            </w:r>
          </w:p>
        </w:tc>
      </w:tr>
      <w:tr w:rsidR="00501B4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893万人</w:t>
            </w:r>
          </w:p>
        </w:tc>
      </w:tr>
      <w:tr w:rsidR="00501B4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散菊国破滅の歌・院</w:t>
            </w:r>
          </w:p>
        </w:tc>
      </w:tr>
      <w:tr w:rsidR="00501B4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Pr="0027684A" w:rsidRDefault="00501B41" w:rsidP="00400799">
            <w:r>
              <w:t>GDP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1,600億$</w:t>
            </w:r>
          </w:p>
        </w:tc>
      </w:tr>
      <w:tr w:rsidR="00501B4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Default="00501B41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01B41" w:rsidRDefault="00501B4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9万5,000人</w:t>
            </w:r>
          </w:p>
        </w:tc>
      </w:tr>
      <w:tr w:rsidR="00501B4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01B41" w:rsidRDefault="00501B41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01B41" w:rsidRDefault="00501B41" w:rsidP="005B3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（なし）</w:t>
            </w:r>
          </w:p>
        </w:tc>
      </w:tr>
    </w:tbl>
    <w:p w:rsidR="00501B41" w:rsidRDefault="005B30CF" w:rsidP="00AF3A40">
      <w:r w:rsidRPr="005B30CF">
        <w:rPr>
          <w:rFonts w:hint="eastAsia"/>
        </w:rPr>
        <w:t>リスターが盟主の「滅・散菊国」に所属している国。かつて散菊国に支配されていたが、何とか独立。散菊国を「滅・散菊国」に参加している国々とともに滅ぼそうと考えている。</w:t>
      </w:r>
    </w:p>
    <w:p w:rsidR="00501B41" w:rsidRDefault="00501B41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01B41" w:rsidRDefault="00501B41" w:rsidP="00FB0E96">
      <w:pPr>
        <w:sectPr w:rsidR="00501B41" w:rsidSect="00501B41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501B41" w:rsidRDefault="00501B41" w:rsidP="00AF3A40">
      <w:pPr>
        <w:sectPr w:rsidR="00501B41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501B41" w:rsidRPr="002A1E02" w:rsidRDefault="00501B41" w:rsidP="00AF3A40"/>
    <w:sectPr w:rsidR="00501B41" w:rsidRPr="002A1E02" w:rsidSect="00501B41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048" w:rsidRDefault="00651048" w:rsidP="005732BA">
      <w:r>
        <w:separator/>
      </w:r>
    </w:p>
  </w:endnote>
  <w:endnote w:type="continuationSeparator" w:id="0">
    <w:p w:rsidR="00651048" w:rsidRDefault="00651048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048" w:rsidRDefault="00651048" w:rsidP="005732BA">
      <w:r>
        <w:separator/>
      </w:r>
    </w:p>
  </w:footnote>
  <w:footnote w:type="continuationSeparator" w:id="0">
    <w:p w:rsidR="00651048" w:rsidRDefault="00651048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01B41"/>
    <w:rsid w:val="00557FA3"/>
    <w:rsid w:val="005732BA"/>
    <w:rsid w:val="005B30CF"/>
    <w:rsid w:val="005B39E2"/>
    <w:rsid w:val="00617E21"/>
    <w:rsid w:val="00651048"/>
    <w:rsid w:val="00656092"/>
    <w:rsid w:val="006A61AD"/>
    <w:rsid w:val="0070356B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ハーファ人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AC9C8-5DE7-4CFE-96C0-EE7B64D2F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2024-08-23T05:54:00Z</dcterms:created>
  <dcterms:modified xsi:type="dcterms:W3CDTF">2024-08-23T06:36:00Z</dcterms:modified>
</cp:coreProperties>
</file>