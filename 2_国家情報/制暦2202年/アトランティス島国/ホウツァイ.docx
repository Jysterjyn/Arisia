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1B0" w:rsidRPr="0016270D" w:rsidRDefault="008511B0" w:rsidP="0016270D">
      <w:pPr>
        <w:pStyle w:val="a4"/>
        <w:jc w:val="center"/>
      </w:pPr>
      <w:r w:rsidRPr="00533D2E">
        <w:rPr>
          <w:rFonts w:hint="eastAsia"/>
          <w:noProof/>
        </w:rPr>
        <w:t>ホウツァイ</w:t>
      </w:r>
    </w:p>
    <w:p w:rsidR="008511B0" w:rsidRDefault="008511B0" w:rsidP="0016270D">
      <w:pPr>
        <w:pStyle w:val="1"/>
        <w:spacing w:before="265" w:after="99"/>
      </w:pPr>
      <w:r>
        <w:t>国旗</w:t>
      </w:r>
    </w:p>
    <w:p w:rsidR="008511B0" w:rsidRDefault="008511B0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ホウツァイ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B0" w:rsidRDefault="008511B0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8511B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11B0" w:rsidRPr="0027684A" w:rsidRDefault="008511B0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8511B0" w:rsidRDefault="008511B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仿対</w:t>
            </w:r>
          </w:p>
        </w:tc>
      </w:tr>
      <w:tr w:rsidR="008511B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11B0" w:rsidRPr="0027684A" w:rsidRDefault="008511B0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8511B0" w:rsidRDefault="008511B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民主主義共和国</w:t>
            </w:r>
          </w:p>
        </w:tc>
      </w:tr>
      <w:tr w:rsidR="008511B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11B0" w:rsidRPr="0027684A" w:rsidRDefault="008511B0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8511B0" w:rsidRDefault="008511B0" w:rsidP="0085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1B0" w:rsidRPr="008511B0">
                    <w:rPr>
                      <w:noProof/>
                      <w:sz w:val="12"/>
                    </w:rPr>
                    <w:t>ほく</w:t>
                  </w:r>
                </w:rt>
                <w:rubyBase>
                  <w:r w:rsidR="008511B0">
                    <w:rPr>
                      <w:noProof/>
                    </w:rPr>
                    <w:t>北</w:t>
                  </w:r>
                </w:rubyBase>
              </w:ruby>
            </w: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1B0" w:rsidRPr="008511B0">
                    <w:rPr>
                      <w:noProof/>
                      <w:sz w:val="12"/>
                    </w:rPr>
                    <w:t>めい</w:t>
                  </w:r>
                </w:rt>
                <w:rubyBase>
                  <w:r w:rsidR="008511B0">
                    <w:rPr>
                      <w:noProof/>
                    </w:rPr>
                    <w:t>命</w:t>
                  </w:r>
                </w:rubyBase>
              </w:ruby>
            </w:r>
          </w:p>
        </w:tc>
      </w:tr>
      <w:tr w:rsidR="008511B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11B0" w:rsidRPr="0027684A" w:rsidRDefault="008511B0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8511B0" w:rsidRDefault="008511B0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漢</w:t>
            </w:r>
            <w:r w:rsidRPr="008511B0">
              <w:rPr>
                <w:rFonts w:hint="eastAsia"/>
                <w:noProof/>
              </w:rPr>
              <w:t>語</w:t>
            </w:r>
            <w:r>
              <w:rPr>
                <w:rFonts w:hint="eastAsia"/>
                <w:noProof/>
              </w:rPr>
              <w:t>、火付</w:t>
            </w:r>
            <w:r>
              <w:rPr>
                <w:noProof/>
              </w:rPr>
              <w:t>語</w:t>
            </w:r>
          </w:p>
        </w:tc>
      </w:tr>
      <w:tr w:rsidR="008511B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11B0" w:rsidRPr="0027684A" w:rsidRDefault="008511B0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8511B0" w:rsidRDefault="008511B0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1B0" w:rsidRPr="008511B0">
                    <w:rPr>
                      <w:noProof/>
                      <w:sz w:val="12"/>
                    </w:rPr>
                    <w:t>かんてつ</w:t>
                  </w:r>
                </w:rt>
                <w:rubyBase>
                  <w:r w:rsidR="008511B0">
                    <w:rPr>
                      <w:noProof/>
                    </w:rPr>
                    <w:t>感鐵</w:t>
                  </w:r>
                </w:rubyBase>
              </w:ruby>
            </w:r>
          </w:p>
        </w:tc>
      </w:tr>
      <w:tr w:rsidR="008511B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11B0" w:rsidRPr="0027684A" w:rsidRDefault="008511B0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8511B0" w:rsidRDefault="008511B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crosoft JhengHei" w:eastAsia="Microsoft JhengHei" w:hAnsi="Microsoft JhengHei" w:cs="Microsoft JhengHei"/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1B0" w:rsidRPr="008511B0">
                    <w:rPr>
                      <w:rFonts w:ascii="Microsoft JhengHei" w:eastAsia="Microsoft JhengHei" w:hAnsi="Microsoft JhengHei" w:cs="Microsoft JhengHei" w:hint="eastAsia"/>
                      <w:noProof/>
                      <w:sz w:val="12"/>
                    </w:rPr>
                    <w:t>イー</w:t>
                  </w:r>
                </w:rt>
                <w:rubyBase>
                  <w:r w:rsidR="008511B0">
                    <w:rPr>
                      <w:rFonts w:ascii="Microsoft JhengHei" w:eastAsia="Microsoft JhengHei" w:hAnsi="Microsoft JhengHei" w:cs="Microsoft JhengHei" w:hint="eastAsia"/>
                      <w:noProof/>
                    </w:rPr>
                    <w:t>钇</w:t>
                  </w:r>
                </w:rubyBase>
              </w:ruby>
            </w:r>
          </w:p>
        </w:tc>
      </w:tr>
      <w:tr w:rsidR="008511B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11B0" w:rsidRPr="0027684A" w:rsidRDefault="008511B0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8511B0" w:rsidRDefault="008511B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869万人</w:t>
            </w:r>
          </w:p>
        </w:tc>
      </w:tr>
      <w:tr w:rsidR="008511B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11B0" w:rsidRPr="0027684A" w:rsidRDefault="008511B0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8511B0" w:rsidRDefault="008511B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火漢調和組曲 -似-</w:t>
            </w:r>
          </w:p>
        </w:tc>
      </w:tr>
      <w:tr w:rsidR="008511B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11B0" w:rsidRPr="0027684A" w:rsidRDefault="008511B0" w:rsidP="00400799">
            <w:r>
              <w:t>GDP</w:t>
            </w:r>
          </w:p>
        </w:tc>
        <w:tc>
          <w:tcPr>
            <w:tcW w:w="7479" w:type="dxa"/>
          </w:tcPr>
          <w:p w:rsidR="008511B0" w:rsidRDefault="008511B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1,732億$</w:t>
            </w:r>
          </w:p>
        </w:tc>
      </w:tr>
      <w:tr w:rsidR="008511B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11B0" w:rsidRDefault="008511B0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8511B0" w:rsidRDefault="008511B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5万2,500人</w:t>
            </w:r>
          </w:p>
        </w:tc>
      </w:tr>
      <w:tr w:rsidR="008511B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11B0" w:rsidRDefault="008511B0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8511B0" w:rsidRDefault="008511B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仿対</w:t>
            </w:r>
            <w:r>
              <w:rPr>
                <w:noProof/>
              </w:rPr>
              <w:t>教</w:t>
            </w:r>
          </w:p>
        </w:tc>
      </w:tr>
    </w:tbl>
    <w:p w:rsidR="008511B0" w:rsidRDefault="00610E77" w:rsidP="00AF3A40">
      <w:r w:rsidRPr="00610E77">
        <w:rPr>
          <w:rFonts w:hint="eastAsia"/>
        </w:rPr>
        <w:t>ホウツァイ教誕生の地。ホウツァイの漢人は殆ど北命に住んでいる。大漢民国と火付国両方の文化がある。</w:t>
      </w:r>
      <w:bookmarkStart w:id="0" w:name="_GoBack"/>
      <w:bookmarkEnd w:id="0"/>
    </w:p>
    <w:p w:rsidR="008511B0" w:rsidRDefault="008511B0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8511B0" w:rsidRDefault="008511B0" w:rsidP="00FB0E96">
      <w:pPr>
        <w:sectPr w:rsidR="008511B0" w:rsidSect="008511B0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511B0" w:rsidRDefault="008511B0" w:rsidP="00AF3A40">
      <w:pPr>
        <w:sectPr w:rsidR="008511B0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8511B0" w:rsidRPr="002A1E02" w:rsidRDefault="008511B0" w:rsidP="00AF3A40"/>
    <w:sectPr w:rsidR="008511B0" w:rsidRPr="002A1E02" w:rsidSect="008511B0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BF7" w:rsidRDefault="00CD4BF7" w:rsidP="005732BA">
      <w:r>
        <w:separator/>
      </w:r>
    </w:p>
  </w:endnote>
  <w:endnote w:type="continuationSeparator" w:id="0">
    <w:p w:rsidR="00CD4BF7" w:rsidRDefault="00CD4BF7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BF7" w:rsidRDefault="00CD4BF7" w:rsidP="005732BA">
      <w:r>
        <w:separator/>
      </w:r>
    </w:p>
  </w:footnote>
  <w:footnote w:type="continuationSeparator" w:id="0">
    <w:p w:rsidR="00CD4BF7" w:rsidRDefault="00CD4BF7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2A1E02"/>
    <w:rsid w:val="00331199"/>
    <w:rsid w:val="00400799"/>
    <w:rsid w:val="00440083"/>
    <w:rsid w:val="00442155"/>
    <w:rsid w:val="00557FA3"/>
    <w:rsid w:val="005732BA"/>
    <w:rsid w:val="005B39E2"/>
    <w:rsid w:val="00610E77"/>
    <w:rsid w:val="00617E21"/>
    <w:rsid w:val="00656092"/>
    <w:rsid w:val="006A61AD"/>
    <w:rsid w:val="0070356B"/>
    <w:rsid w:val="0071170D"/>
    <w:rsid w:val="00717337"/>
    <w:rsid w:val="0078620C"/>
    <w:rsid w:val="00800956"/>
    <w:rsid w:val="00806655"/>
    <w:rsid w:val="008511B0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CD4BF7"/>
    <w:rsid w:val="00D03BF2"/>
    <w:rsid w:val="00D054F0"/>
    <w:rsid w:val="00D24723"/>
    <w:rsid w:val="00D25ADD"/>
    <w:rsid w:val="00D7380A"/>
    <w:rsid w:val="00DA1630"/>
    <w:rsid w:val="00DC6465"/>
    <w:rsid w:val="00DE1617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火付人</c:v>
                </c:pt>
                <c:pt idx="1">
                  <c:v>漢人</c:v>
                </c:pt>
                <c:pt idx="2">
                  <c:v>アクアート人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6F074-0923-4682-8BCC-1500C7777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2024-08-23T06:42:00Z</dcterms:created>
  <dcterms:modified xsi:type="dcterms:W3CDTF">2024-08-23T06:50:00Z</dcterms:modified>
</cp:coreProperties>
</file>