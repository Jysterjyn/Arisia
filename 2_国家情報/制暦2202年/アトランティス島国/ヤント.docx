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5B7" w:rsidRPr="0016270D" w:rsidRDefault="00BF05B7" w:rsidP="0016270D">
      <w:pPr>
        <w:pStyle w:val="a4"/>
        <w:jc w:val="center"/>
      </w:pPr>
      <w:r w:rsidRPr="00533D2E">
        <w:rPr>
          <w:rFonts w:hint="eastAsia"/>
          <w:noProof/>
        </w:rPr>
        <w:t>ヤント</w:t>
      </w:r>
    </w:p>
    <w:p w:rsidR="00BF05B7" w:rsidRDefault="00BF05B7" w:rsidP="0016270D">
      <w:pPr>
        <w:pStyle w:val="1"/>
        <w:spacing w:before="265" w:after="99"/>
      </w:pPr>
      <w:r>
        <w:t>国旗</w:t>
      </w:r>
    </w:p>
    <w:p w:rsidR="00BF05B7" w:rsidRDefault="00BF05B7" w:rsidP="002A1E02">
      <w:r>
        <w:rPr>
          <w:noProof/>
        </w:rPr>
        <w:drawing>
          <wp:inline distT="0" distB="0" distL="0" distR="0">
            <wp:extent cx="6192520" cy="434848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ヤント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5B7" w:rsidRDefault="00BF05B7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BF05B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F05B7" w:rsidRPr="0027684A" w:rsidRDefault="00BF05B7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BF05B7" w:rsidRDefault="00BF05B7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楊都</w:t>
            </w:r>
          </w:p>
        </w:tc>
      </w:tr>
      <w:tr w:rsidR="00BF05B7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F05B7" w:rsidRPr="0027684A" w:rsidRDefault="00BF05B7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BF05B7" w:rsidRDefault="00BF05B7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王国</w:t>
            </w:r>
          </w:p>
        </w:tc>
      </w:tr>
      <w:tr w:rsidR="00BF05B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F05B7" w:rsidRPr="0027684A" w:rsidRDefault="00BF05B7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BF05B7" w:rsidRDefault="00BF05B7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ラッシー</w:t>
            </w:r>
          </w:p>
        </w:tc>
      </w:tr>
      <w:tr w:rsidR="00BF05B7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F05B7" w:rsidRPr="0027684A" w:rsidRDefault="00BF05B7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BF05B7" w:rsidRDefault="00BF05B7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南アクアート</w:t>
            </w:r>
            <w:r>
              <w:rPr>
                <w:noProof/>
              </w:rPr>
              <w:t>語</w:t>
            </w:r>
          </w:p>
        </w:tc>
      </w:tr>
      <w:tr w:rsidR="00BF05B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F05B7" w:rsidRPr="0027684A" w:rsidRDefault="00BF05B7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BF05B7" w:rsidRDefault="00BF05B7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ナジマル・エデン</w:t>
            </w:r>
          </w:p>
        </w:tc>
      </w:tr>
      <w:tr w:rsidR="00BF05B7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F05B7" w:rsidRPr="0027684A" w:rsidRDefault="00BF05B7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BF05B7" w:rsidRDefault="00BF05B7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アクィン</w:t>
            </w:r>
          </w:p>
        </w:tc>
      </w:tr>
      <w:tr w:rsidR="00BF05B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F05B7" w:rsidRPr="0027684A" w:rsidRDefault="00BF05B7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BF05B7" w:rsidRDefault="00BF05B7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819万人</w:t>
            </w:r>
          </w:p>
        </w:tc>
      </w:tr>
      <w:tr w:rsidR="00BF05B7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F05B7" w:rsidRPr="0027684A" w:rsidRDefault="00BF05B7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BF05B7" w:rsidRDefault="00BF05B7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いざゆかん！</w:t>
            </w:r>
          </w:p>
        </w:tc>
      </w:tr>
      <w:tr w:rsidR="00BF05B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F05B7" w:rsidRPr="0027684A" w:rsidRDefault="00BF05B7" w:rsidP="00400799">
            <w:r>
              <w:t>GDP</w:t>
            </w:r>
          </w:p>
        </w:tc>
        <w:tc>
          <w:tcPr>
            <w:tcW w:w="7479" w:type="dxa"/>
          </w:tcPr>
          <w:p w:rsidR="00BF05B7" w:rsidRDefault="00BF05B7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1,301億$</w:t>
            </w:r>
          </w:p>
        </w:tc>
      </w:tr>
      <w:tr w:rsidR="00BF05B7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F05B7" w:rsidRDefault="00BF05B7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BF05B7" w:rsidRDefault="00BF05B7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2万3,000人</w:t>
            </w:r>
          </w:p>
        </w:tc>
      </w:tr>
      <w:tr w:rsidR="00BF05B7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F05B7" w:rsidRDefault="00BF05B7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BF05B7" w:rsidRDefault="00BF05B7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アクアリア</w:t>
            </w:r>
            <w:r>
              <w:rPr>
                <w:noProof/>
              </w:rPr>
              <w:t>教</w:t>
            </w:r>
          </w:p>
        </w:tc>
      </w:tr>
    </w:tbl>
    <w:p w:rsidR="00BF05B7" w:rsidRDefault="00BF05B7" w:rsidP="00AF3A40">
      <w:r w:rsidRPr="00BF05B7">
        <w:rPr>
          <w:rFonts w:hint="eastAsia"/>
        </w:rPr>
        <w:t>アクルス植民地。嘗てはシャワー人とアボリジニーが共生する国だったが、アクルスに完全に支配されてしまい、文化や伝統が死んでしまった。フローターランド守護のためのアクアート人ヤント部隊がこの地で今日もフローターランドに異常がないか望遠鏡やレーダーなどで見張っている。</w:t>
      </w:r>
    </w:p>
    <w:p w:rsidR="00BF05B7" w:rsidRDefault="00BF05B7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BF05B7" w:rsidRDefault="00BF05B7" w:rsidP="00FB0E96">
      <w:pPr>
        <w:sectPr w:rsidR="00BF05B7" w:rsidSect="00BF05B7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BF05B7" w:rsidRDefault="00BF05B7" w:rsidP="00AF3A40">
      <w:pPr>
        <w:sectPr w:rsidR="00BF05B7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BF05B7" w:rsidRPr="002A1E02" w:rsidRDefault="00BF05B7" w:rsidP="00AF3A40"/>
    <w:sectPr w:rsidR="00BF05B7" w:rsidRPr="002A1E02" w:rsidSect="00BF05B7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291" w:rsidRDefault="002C3291" w:rsidP="005732BA">
      <w:r>
        <w:separator/>
      </w:r>
    </w:p>
  </w:endnote>
  <w:endnote w:type="continuationSeparator" w:id="0">
    <w:p w:rsidR="002C3291" w:rsidRDefault="002C3291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291" w:rsidRDefault="002C3291" w:rsidP="005732BA">
      <w:r>
        <w:separator/>
      </w:r>
    </w:p>
  </w:footnote>
  <w:footnote w:type="continuationSeparator" w:id="0">
    <w:p w:rsidR="002C3291" w:rsidRDefault="002C3291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65"/>
    <w:rsid w:val="00005E02"/>
    <w:rsid w:val="0016270D"/>
    <w:rsid w:val="002A1E02"/>
    <w:rsid w:val="002C3291"/>
    <w:rsid w:val="00331199"/>
    <w:rsid w:val="00400799"/>
    <w:rsid w:val="00440083"/>
    <w:rsid w:val="00442155"/>
    <w:rsid w:val="004E1451"/>
    <w:rsid w:val="0052733C"/>
    <w:rsid w:val="00557FA3"/>
    <w:rsid w:val="0057009D"/>
    <w:rsid w:val="005732BA"/>
    <w:rsid w:val="005B39E2"/>
    <w:rsid w:val="00617E21"/>
    <w:rsid w:val="00656092"/>
    <w:rsid w:val="006A61AD"/>
    <w:rsid w:val="0070356B"/>
    <w:rsid w:val="0071170D"/>
    <w:rsid w:val="00717337"/>
    <w:rsid w:val="0074453E"/>
    <w:rsid w:val="0078620C"/>
    <w:rsid w:val="00800956"/>
    <w:rsid w:val="0080570F"/>
    <w:rsid w:val="00806655"/>
    <w:rsid w:val="0087177D"/>
    <w:rsid w:val="008731DC"/>
    <w:rsid w:val="008940A2"/>
    <w:rsid w:val="008A60F4"/>
    <w:rsid w:val="009344FA"/>
    <w:rsid w:val="00934DC0"/>
    <w:rsid w:val="00AA772F"/>
    <w:rsid w:val="00AB00E3"/>
    <w:rsid w:val="00AC3525"/>
    <w:rsid w:val="00AF3A40"/>
    <w:rsid w:val="00B5663C"/>
    <w:rsid w:val="00B72EDD"/>
    <w:rsid w:val="00BC68F5"/>
    <w:rsid w:val="00BD3D45"/>
    <w:rsid w:val="00BF05B7"/>
    <w:rsid w:val="00C93DD9"/>
    <w:rsid w:val="00CA6428"/>
    <w:rsid w:val="00CC4BC2"/>
    <w:rsid w:val="00D03BF2"/>
    <w:rsid w:val="00D054F0"/>
    <w:rsid w:val="00D24723"/>
    <w:rsid w:val="00D25ADD"/>
    <w:rsid w:val="00D7380A"/>
    <w:rsid w:val="00DC6465"/>
    <w:rsid w:val="00DE1617"/>
    <w:rsid w:val="00E32726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31925EF-FB9F-4FC5-8376-BBD40AB2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Sheet1!$A$2:$A$4</c:f>
              <c:strCache>
                <c:ptCount val="3"/>
                <c:pt idx="0">
                  <c:v>シャワー人</c:v>
                </c:pt>
                <c:pt idx="1">
                  <c:v>アボリジニー</c:v>
                </c:pt>
                <c:pt idx="2">
                  <c:v>アクアート人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5</c:v>
                </c:pt>
                <c:pt idx="1">
                  <c:v>4</c:v>
                </c:pt>
                <c:pt idx="2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DE37E-FA4E-45E4-8D3F-FE86BA936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2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2024-08-23T11:36:00Z</dcterms:created>
  <dcterms:modified xsi:type="dcterms:W3CDTF">2024-08-23T11:38:00Z</dcterms:modified>
</cp:coreProperties>
</file>