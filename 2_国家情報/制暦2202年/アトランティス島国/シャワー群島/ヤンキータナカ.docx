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42" w:rsidRPr="0016270D" w:rsidRDefault="008C7242" w:rsidP="0016270D">
      <w:pPr>
        <w:pStyle w:val="a4"/>
        <w:jc w:val="center"/>
      </w:pPr>
      <w:r w:rsidRPr="00533D2E">
        <w:rPr>
          <w:rFonts w:hint="eastAsia"/>
          <w:noProof/>
        </w:rPr>
        <w:t>ヤンキータナカ</w:t>
      </w:r>
    </w:p>
    <w:p w:rsidR="008C7242" w:rsidRDefault="008C7242" w:rsidP="0016270D">
      <w:pPr>
        <w:pStyle w:val="1"/>
        <w:spacing w:before="265" w:after="99"/>
      </w:pPr>
      <w:r>
        <w:t>国旗</w:t>
      </w:r>
    </w:p>
    <w:p w:rsidR="008C7242" w:rsidRDefault="008C7242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ヤンキータナ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42" w:rsidRDefault="008C7242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C724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楊田中</w:t>
            </w:r>
          </w:p>
        </w:tc>
      </w:tr>
      <w:tr w:rsidR="008C724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8C724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ヨウサイ</w:t>
            </w:r>
          </w:p>
        </w:tc>
      </w:tr>
      <w:tr w:rsidR="008C724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C7242" w:rsidRDefault="008C7242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 w:rsidRPr="008C7242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、アトランタ</w:t>
            </w:r>
            <w:r>
              <w:rPr>
                <w:noProof/>
              </w:rPr>
              <w:t>語</w:t>
            </w:r>
          </w:p>
        </w:tc>
      </w:tr>
      <w:tr w:rsidR="008C724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C7242" w:rsidRDefault="008C7242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コゾウ・ボーヤ</w:t>
            </w:r>
          </w:p>
        </w:tc>
      </w:tr>
      <w:tr w:rsidR="008C724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シャワーシェル</w:t>
            </w:r>
          </w:p>
        </w:tc>
      </w:tr>
      <w:tr w:rsidR="008C724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88万人</w:t>
            </w:r>
          </w:p>
        </w:tc>
      </w:tr>
      <w:tr w:rsidR="008C724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ゴボウメン</w:t>
            </w:r>
          </w:p>
        </w:tc>
      </w:tr>
      <w:tr w:rsidR="008C724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Pr="0027684A" w:rsidRDefault="008C7242" w:rsidP="00400799">
            <w:r>
              <w:t>GDP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62億8,300万$</w:t>
            </w:r>
          </w:p>
        </w:tc>
      </w:tr>
      <w:tr w:rsidR="008C724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Default="008C7242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C7242" w:rsidRDefault="008C724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603人</w:t>
            </w:r>
          </w:p>
        </w:tc>
      </w:tr>
      <w:tr w:rsidR="008C724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242" w:rsidRDefault="008C7242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C7242" w:rsidRDefault="00FB0B07" w:rsidP="008C7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アクアリア</w:t>
            </w:r>
            <w:r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(</w:t>
            </w:r>
            <w:r w:rsidRPr="00B802CB">
              <w:rPr>
                <w:rFonts w:hint="eastAsia"/>
                <w:noProof/>
              </w:rPr>
              <w:t>アクアート人</w:t>
            </w:r>
            <w:r>
              <w:rPr>
                <w:noProof/>
              </w:rPr>
              <w:t>)</w:t>
            </w:r>
          </w:p>
        </w:tc>
      </w:tr>
    </w:tbl>
    <w:p w:rsidR="008C7242" w:rsidRDefault="008C7242" w:rsidP="00AF3A40">
      <w:r w:rsidRPr="008C7242">
        <w:rPr>
          <w:rFonts w:hint="eastAsia"/>
        </w:rPr>
        <w:t>島の周りに広がるサンゴ礁は美しい。</w:t>
      </w:r>
      <w:r w:rsidR="00FB0B07">
        <w:rPr>
          <w:rFonts w:hint="eastAsia"/>
        </w:rPr>
        <w:t>アクアート人のみがアクアリア教を信仰している。（他は無宗教</w:t>
      </w:r>
      <w:bookmarkStart w:id="0" w:name="_GoBack"/>
      <w:bookmarkEnd w:id="0"/>
      <w:r w:rsidR="00FB0B07">
        <w:rPr>
          <w:rFonts w:hint="eastAsia"/>
        </w:rPr>
        <w:t>）</w:t>
      </w:r>
    </w:p>
    <w:p w:rsidR="008C7242" w:rsidRDefault="008C7242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C7242" w:rsidRDefault="008C7242" w:rsidP="00FB0E96">
      <w:pPr>
        <w:sectPr w:rsidR="008C7242" w:rsidSect="008C7242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7242" w:rsidRDefault="008C7242" w:rsidP="00AF3A40">
      <w:pPr>
        <w:sectPr w:rsidR="008C7242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8C7242" w:rsidRPr="002A1E02" w:rsidRDefault="008C7242" w:rsidP="00AF3A40"/>
    <w:sectPr w:rsidR="008C7242" w:rsidRPr="002A1E02" w:rsidSect="008C7242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187" w:rsidRDefault="00EE6187" w:rsidP="005732BA">
      <w:r>
        <w:separator/>
      </w:r>
    </w:p>
  </w:endnote>
  <w:endnote w:type="continuationSeparator" w:id="0">
    <w:p w:rsidR="00EE6187" w:rsidRDefault="00EE6187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187" w:rsidRDefault="00EE6187" w:rsidP="005732BA">
      <w:r>
        <w:separator/>
      </w:r>
    </w:p>
  </w:footnote>
  <w:footnote w:type="continuationSeparator" w:id="0">
    <w:p w:rsidR="00EE6187" w:rsidRDefault="00EE6187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841EE"/>
    <w:rsid w:val="002A1E02"/>
    <w:rsid w:val="00331199"/>
    <w:rsid w:val="00400799"/>
    <w:rsid w:val="00440083"/>
    <w:rsid w:val="00442155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570F"/>
    <w:rsid w:val="00806655"/>
    <w:rsid w:val="0087177D"/>
    <w:rsid w:val="008731DC"/>
    <w:rsid w:val="008A60F4"/>
    <w:rsid w:val="008C7242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EE6187"/>
    <w:rsid w:val="00F351D5"/>
    <w:rsid w:val="00FB0B07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シャワー人</c:v>
                </c:pt>
                <c:pt idx="1">
                  <c:v>アボリジニー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38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B3D6-CB7E-4813-969A-00B2A07B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2024-08-23T07:38:00Z</dcterms:created>
  <dcterms:modified xsi:type="dcterms:W3CDTF">2024-08-23T11:10:00Z</dcterms:modified>
</cp:coreProperties>
</file>