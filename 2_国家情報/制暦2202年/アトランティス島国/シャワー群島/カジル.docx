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A4" w:rsidRPr="0016270D" w:rsidRDefault="004B1DA4" w:rsidP="0016270D">
      <w:pPr>
        <w:pStyle w:val="a4"/>
        <w:jc w:val="center"/>
      </w:pPr>
      <w:r w:rsidRPr="00533D2E">
        <w:rPr>
          <w:rFonts w:hint="eastAsia"/>
          <w:noProof/>
        </w:rPr>
        <w:t>カジル</w:t>
      </w:r>
    </w:p>
    <w:p w:rsidR="004B1DA4" w:rsidRDefault="004B1DA4" w:rsidP="0016270D">
      <w:pPr>
        <w:pStyle w:val="1"/>
        <w:spacing w:before="265" w:after="99"/>
      </w:pPr>
      <w:r>
        <w:t>国旗</w:t>
      </w:r>
    </w:p>
    <w:p w:rsidR="004B1DA4" w:rsidRDefault="00B802CB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ジ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A4" w:rsidRDefault="004B1DA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齧留</w:t>
            </w:r>
          </w:p>
        </w:tc>
      </w:tr>
      <w:tr w:rsidR="004B1DA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カジリア</w:t>
            </w:r>
          </w:p>
        </w:tc>
      </w:tr>
      <w:tr w:rsidR="004B1DA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B1DA4" w:rsidRDefault="004B1DA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="00B802CB" w:rsidRPr="00B802CB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B1DA4" w:rsidRDefault="004B1DA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ㇱネョオ・マェ</w:t>
            </w:r>
          </w:p>
        </w:tc>
      </w:tr>
      <w:tr w:rsidR="004B1DA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14万人</w:t>
            </w:r>
          </w:p>
        </w:tc>
      </w:tr>
      <w:tr w:rsidR="004B1DA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ウドンズキー</w:t>
            </w:r>
          </w:p>
        </w:tc>
      </w:tr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Pr="0027684A" w:rsidRDefault="004B1DA4" w:rsidP="00400799">
            <w:r>
              <w:t>GDP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13億$</w:t>
            </w:r>
          </w:p>
        </w:tc>
      </w:tr>
      <w:tr w:rsidR="004B1DA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Default="004B1DA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B1DA4" w:rsidRDefault="004B1DA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51人</w:t>
            </w:r>
          </w:p>
        </w:tc>
      </w:tr>
      <w:tr w:rsidR="004B1DA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DA4" w:rsidRDefault="004B1DA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B1DA4" w:rsidRDefault="00B802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アクアリア</w:t>
            </w:r>
            <w:r w:rsidR="004B1DA4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(</w:t>
            </w:r>
            <w:r w:rsidRPr="00B802CB">
              <w:rPr>
                <w:rFonts w:hint="eastAsia"/>
                <w:noProof/>
              </w:rPr>
              <w:t>アクアート人</w:t>
            </w:r>
            <w:r>
              <w:rPr>
                <w:noProof/>
              </w:rPr>
              <w:t>)</w:t>
            </w:r>
          </w:p>
        </w:tc>
      </w:tr>
    </w:tbl>
    <w:p w:rsidR="004B1DA4" w:rsidRDefault="00B802CB" w:rsidP="00AF3A40">
      <w:r w:rsidRPr="00B802CB">
        <w:rPr>
          <w:rFonts w:hint="eastAsia"/>
        </w:rPr>
        <w:t>シャワー人とアボリジニーがよく内戦する。</w:t>
      </w:r>
      <w:r>
        <w:rPr>
          <w:rFonts w:hint="eastAsia"/>
        </w:rPr>
        <w:t>この国の軍人は全てアクアート人で、彼らも例に漏れずアクアリア</w:t>
      </w:r>
      <w:r>
        <w:rPr>
          <w:noProof/>
        </w:rPr>
        <w:t>教</w:t>
      </w:r>
      <w:r>
        <w:rPr>
          <w:noProof/>
        </w:rPr>
        <w:t>を信仰している。</w:t>
      </w:r>
    </w:p>
    <w:p w:rsidR="004B1DA4" w:rsidRDefault="004B1DA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B1DA4" w:rsidRDefault="004B1DA4" w:rsidP="00FB0E96">
      <w:pPr>
        <w:sectPr w:rsidR="004B1DA4" w:rsidSect="004B1DA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B1DA4" w:rsidRDefault="004B1DA4" w:rsidP="00AF3A40">
      <w:pPr>
        <w:sectPr w:rsidR="004B1DA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B1DA4" w:rsidRPr="002A1E02" w:rsidRDefault="004B1DA4" w:rsidP="00AF3A40"/>
    <w:sectPr w:rsidR="004B1DA4" w:rsidRPr="002A1E02" w:rsidSect="004B1DA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90" w:rsidRDefault="00FB7790" w:rsidP="005732BA">
      <w:r>
        <w:separator/>
      </w:r>
    </w:p>
  </w:endnote>
  <w:endnote w:type="continuationSeparator" w:id="0">
    <w:p w:rsidR="00FB7790" w:rsidRDefault="00FB779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90" w:rsidRDefault="00FB7790" w:rsidP="005732BA">
      <w:r>
        <w:separator/>
      </w:r>
    </w:p>
  </w:footnote>
  <w:footnote w:type="continuationSeparator" w:id="0">
    <w:p w:rsidR="00FB7790" w:rsidRDefault="00FB779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D72CC"/>
    <w:rsid w:val="0016270D"/>
    <w:rsid w:val="002A1E02"/>
    <w:rsid w:val="00331199"/>
    <w:rsid w:val="00400799"/>
    <w:rsid w:val="00440083"/>
    <w:rsid w:val="00442155"/>
    <w:rsid w:val="004B1DA4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570F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802CB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シャワー人</c:v>
                </c:pt>
                <c:pt idx="1">
                  <c:v>アボリジニー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</c:v>
                </c:pt>
                <c:pt idx="1">
                  <c:v>48</c:v>
                </c:pt>
                <c:pt idx="2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00F92-260A-4B31-8F92-4720A7F2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2024-08-23T07:38:00Z</dcterms:created>
  <dcterms:modified xsi:type="dcterms:W3CDTF">2024-08-23T08:02:00Z</dcterms:modified>
</cp:coreProperties>
</file>