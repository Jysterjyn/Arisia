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1F" w:rsidRPr="0016270D" w:rsidRDefault="00EE5D1F" w:rsidP="0016270D">
      <w:pPr>
        <w:pStyle w:val="a4"/>
        <w:jc w:val="center"/>
      </w:pPr>
      <w:r w:rsidRPr="00533D2E">
        <w:rPr>
          <w:rFonts w:hint="eastAsia"/>
          <w:noProof/>
        </w:rPr>
        <w:t>シャワー</w:t>
      </w:r>
    </w:p>
    <w:p w:rsidR="00EE5D1F" w:rsidRDefault="00EE5D1F" w:rsidP="0016270D">
      <w:pPr>
        <w:pStyle w:val="1"/>
        <w:spacing w:before="265" w:after="99"/>
      </w:pPr>
      <w:r>
        <w:t>国旗</w:t>
      </w:r>
    </w:p>
    <w:p w:rsidR="00EE5D1F" w:rsidRDefault="00EE5D1F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シャワー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1F" w:rsidRDefault="00EE5D1F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EE5D1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E5D1F" w:rsidRPr="0027684A" w:rsidRDefault="00EE5D1F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EE5D1F" w:rsidRDefault="00EE5D1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娑琶</w:t>
            </w:r>
          </w:p>
        </w:tc>
      </w:tr>
      <w:tr w:rsidR="00EE5D1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E5D1F" w:rsidRPr="0027684A" w:rsidRDefault="00EE5D1F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EE5D1F" w:rsidRDefault="00EE5D1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頭領国</w:t>
            </w:r>
          </w:p>
        </w:tc>
      </w:tr>
      <w:tr w:rsidR="00EE5D1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E5D1F" w:rsidRPr="0027684A" w:rsidRDefault="00EE5D1F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EE5D1F" w:rsidRDefault="00EE5D1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タッカー</w:t>
            </w:r>
          </w:p>
        </w:tc>
      </w:tr>
      <w:tr w:rsidR="00EE5D1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E5D1F" w:rsidRPr="0027684A" w:rsidRDefault="00EE5D1F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EE5D1F" w:rsidRDefault="00EE5D1F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シャワー</w:t>
            </w:r>
            <w:r w:rsidRPr="00EE5D1F">
              <w:rPr>
                <w:rFonts w:hint="eastAsia"/>
                <w:noProof/>
              </w:rPr>
              <w:t>語</w:t>
            </w:r>
            <w:r>
              <w:rPr>
                <w:rFonts w:hint="eastAsia"/>
                <w:noProof/>
              </w:rPr>
              <w:t>、アトランタ</w:t>
            </w:r>
            <w:r>
              <w:rPr>
                <w:noProof/>
              </w:rPr>
              <w:t>語</w:t>
            </w:r>
          </w:p>
        </w:tc>
      </w:tr>
      <w:tr w:rsidR="00EE5D1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E5D1F" w:rsidRPr="0027684A" w:rsidRDefault="00EE5D1F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EE5D1F" w:rsidRDefault="00EE5D1F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オーリー・カズコ</w:t>
            </w:r>
          </w:p>
        </w:tc>
      </w:tr>
      <w:tr w:rsidR="00EE5D1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E5D1F" w:rsidRPr="0027684A" w:rsidRDefault="00EE5D1F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EE5D1F" w:rsidRDefault="00EE5D1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シャワーシェル</w:t>
            </w:r>
          </w:p>
        </w:tc>
      </w:tr>
      <w:tr w:rsidR="00EE5D1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E5D1F" w:rsidRPr="0027684A" w:rsidRDefault="00EE5D1F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EE5D1F" w:rsidRDefault="00EE5D1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88万人</w:t>
            </w:r>
          </w:p>
        </w:tc>
      </w:tr>
      <w:tr w:rsidR="00EE5D1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E5D1F" w:rsidRPr="0027684A" w:rsidRDefault="00EE5D1F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EE5D1F" w:rsidRDefault="00EE5D1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アトランティス愛歌</w:t>
            </w:r>
          </w:p>
        </w:tc>
      </w:tr>
      <w:tr w:rsidR="00EE5D1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E5D1F" w:rsidRPr="0027684A" w:rsidRDefault="00EE5D1F" w:rsidP="00400799">
            <w:r>
              <w:t>GDP</w:t>
            </w:r>
          </w:p>
        </w:tc>
        <w:tc>
          <w:tcPr>
            <w:tcW w:w="7479" w:type="dxa"/>
          </w:tcPr>
          <w:p w:rsidR="00EE5D1F" w:rsidRDefault="00EE5D1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60億5,050万$</w:t>
            </w:r>
          </w:p>
        </w:tc>
      </w:tr>
      <w:tr w:rsidR="00EE5D1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E5D1F" w:rsidRDefault="00EE5D1F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EE5D1F" w:rsidRDefault="00EE5D1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936人</w:t>
            </w:r>
          </w:p>
        </w:tc>
      </w:tr>
      <w:tr w:rsidR="00EE5D1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E5D1F" w:rsidRDefault="00EE5D1F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EE5D1F" w:rsidRDefault="00EE5D1F" w:rsidP="00EE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（なし）</w:t>
            </w:r>
          </w:p>
        </w:tc>
      </w:tr>
    </w:tbl>
    <w:p w:rsidR="00EE5D1F" w:rsidRDefault="00EE5D1F" w:rsidP="00AF3A40">
      <w:r w:rsidRPr="00EE5D1F">
        <w:rPr>
          <w:rFonts w:hint="eastAsia"/>
        </w:rPr>
        <w:t>アトランタからの移民がほとんど。シャワー群島がアトランタ文化を取り入れる為の要の島。</w:t>
      </w:r>
    </w:p>
    <w:p w:rsidR="00EE5D1F" w:rsidRDefault="00EE5D1F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EE5D1F" w:rsidRDefault="00EE5D1F" w:rsidP="00FB0E96">
      <w:pPr>
        <w:sectPr w:rsidR="00EE5D1F" w:rsidSect="00EE5D1F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EE5D1F" w:rsidRDefault="00EE5D1F" w:rsidP="00AF3A40">
      <w:pPr>
        <w:sectPr w:rsidR="00EE5D1F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EE5D1F" w:rsidRPr="002A1E02" w:rsidRDefault="00EE5D1F" w:rsidP="00AF3A40"/>
    <w:sectPr w:rsidR="00EE5D1F" w:rsidRPr="002A1E02" w:rsidSect="00EE5D1F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12E" w:rsidRDefault="0095012E" w:rsidP="005732BA">
      <w:r>
        <w:separator/>
      </w:r>
    </w:p>
  </w:endnote>
  <w:endnote w:type="continuationSeparator" w:id="0">
    <w:p w:rsidR="0095012E" w:rsidRDefault="0095012E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12E" w:rsidRDefault="0095012E" w:rsidP="005732BA">
      <w:r>
        <w:separator/>
      </w:r>
    </w:p>
  </w:footnote>
  <w:footnote w:type="continuationSeparator" w:id="0">
    <w:p w:rsidR="0095012E" w:rsidRDefault="0095012E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0A3156"/>
    <w:rsid w:val="0016270D"/>
    <w:rsid w:val="002A1E02"/>
    <w:rsid w:val="00331199"/>
    <w:rsid w:val="00400799"/>
    <w:rsid w:val="00440083"/>
    <w:rsid w:val="00442155"/>
    <w:rsid w:val="0052733C"/>
    <w:rsid w:val="00557FA3"/>
    <w:rsid w:val="0057009D"/>
    <w:rsid w:val="005732BA"/>
    <w:rsid w:val="005B39E2"/>
    <w:rsid w:val="00617E21"/>
    <w:rsid w:val="00656092"/>
    <w:rsid w:val="006A61AD"/>
    <w:rsid w:val="0070356B"/>
    <w:rsid w:val="0071170D"/>
    <w:rsid w:val="00717337"/>
    <w:rsid w:val="0078620C"/>
    <w:rsid w:val="007F1567"/>
    <w:rsid w:val="00800956"/>
    <w:rsid w:val="0080570F"/>
    <w:rsid w:val="00806655"/>
    <w:rsid w:val="0087177D"/>
    <w:rsid w:val="008731DC"/>
    <w:rsid w:val="008A60F4"/>
    <w:rsid w:val="009344FA"/>
    <w:rsid w:val="00934DC0"/>
    <w:rsid w:val="0095012E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A6428"/>
    <w:rsid w:val="00CC4BC2"/>
    <w:rsid w:val="00D03BF2"/>
    <w:rsid w:val="00D054F0"/>
    <w:rsid w:val="00D24723"/>
    <w:rsid w:val="00D25ADD"/>
    <w:rsid w:val="00D7380A"/>
    <w:rsid w:val="00DC6465"/>
    <w:rsid w:val="00DE1617"/>
    <w:rsid w:val="00E32726"/>
    <w:rsid w:val="00E61018"/>
    <w:rsid w:val="00E74AF0"/>
    <w:rsid w:val="00E96E6C"/>
    <w:rsid w:val="00EE5D1F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シャワー人</c:v>
                </c:pt>
                <c:pt idx="1">
                  <c:v>アトランタ人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98</c:v>
                </c:pt>
                <c:pt idx="1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15F63-5F45-4EFD-8272-E63D3D0AE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2024-08-23T07:38:00Z</dcterms:created>
  <dcterms:modified xsi:type="dcterms:W3CDTF">2024-08-23T07:58:00Z</dcterms:modified>
</cp:coreProperties>
</file>