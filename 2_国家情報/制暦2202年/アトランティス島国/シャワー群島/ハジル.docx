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0C" w:rsidRPr="0016270D" w:rsidRDefault="00F71E0C" w:rsidP="0016270D">
      <w:pPr>
        <w:pStyle w:val="a4"/>
        <w:jc w:val="center"/>
      </w:pPr>
      <w:r w:rsidRPr="00533D2E">
        <w:rPr>
          <w:rFonts w:hint="eastAsia"/>
          <w:noProof/>
        </w:rPr>
        <w:t>ハジル</w:t>
      </w:r>
    </w:p>
    <w:p w:rsidR="00F71E0C" w:rsidRDefault="00F71E0C" w:rsidP="0016270D">
      <w:pPr>
        <w:pStyle w:val="1"/>
        <w:spacing w:before="265" w:after="99"/>
      </w:pPr>
      <w:r>
        <w:t>国旗</w:t>
      </w:r>
    </w:p>
    <w:p w:rsidR="00F71E0C" w:rsidRDefault="00EA63A0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ハジル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0C" w:rsidRDefault="00F71E0C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F71E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Pr="0027684A" w:rsidRDefault="00F71E0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F71E0C" w:rsidRDefault="00F71E0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端留</w:t>
            </w:r>
          </w:p>
        </w:tc>
      </w:tr>
      <w:tr w:rsidR="00F71E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Pr="0027684A" w:rsidRDefault="00F71E0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F71E0C" w:rsidRDefault="00F71E0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頭領国</w:t>
            </w:r>
          </w:p>
        </w:tc>
      </w:tr>
      <w:tr w:rsidR="00F71E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Pr="0027684A" w:rsidRDefault="00F71E0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F71E0C" w:rsidRDefault="00F71E0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ハジリア</w:t>
            </w:r>
          </w:p>
        </w:tc>
      </w:tr>
      <w:tr w:rsidR="00F71E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Pr="0027684A" w:rsidRDefault="00F71E0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F71E0C" w:rsidRDefault="00F71E0C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 w:rsidR="00E95A4E">
              <w:rPr>
                <w:noProof/>
              </w:rPr>
              <w:t>語</w:t>
            </w:r>
            <w:r>
              <w:rPr>
                <w:rFonts w:hint="eastAsia"/>
                <w:noProof/>
              </w:rPr>
              <w:t>、アトランタ</w:t>
            </w:r>
            <w:r>
              <w:rPr>
                <w:noProof/>
              </w:rPr>
              <w:t>語</w:t>
            </w:r>
          </w:p>
        </w:tc>
      </w:tr>
      <w:tr w:rsidR="00F71E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Pr="0027684A" w:rsidRDefault="00F71E0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F71E0C" w:rsidRDefault="00F71E0C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クㇽハ・デニーズ</w:t>
            </w:r>
          </w:p>
        </w:tc>
      </w:tr>
      <w:tr w:rsidR="00F71E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Pr="0027684A" w:rsidRDefault="00F71E0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F71E0C" w:rsidRDefault="00F71E0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シャワーシェル</w:t>
            </w:r>
          </w:p>
        </w:tc>
      </w:tr>
      <w:tr w:rsidR="00F71E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Pr="0027684A" w:rsidRDefault="00F71E0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F71E0C" w:rsidRDefault="00F71E0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13万5,020人</w:t>
            </w:r>
          </w:p>
        </w:tc>
      </w:tr>
      <w:tr w:rsidR="00F71E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Pr="0027684A" w:rsidRDefault="00F71E0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F71E0C" w:rsidRDefault="00F71E0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ユーノㇲケ</w:t>
            </w:r>
          </w:p>
        </w:tc>
      </w:tr>
      <w:tr w:rsidR="00F71E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Pr="0027684A" w:rsidRDefault="00F71E0C" w:rsidP="00400799">
            <w:r>
              <w:t>GDP</w:t>
            </w:r>
          </w:p>
        </w:tc>
        <w:tc>
          <w:tcPr>
            <w:tcW w:w="7479" w:type="dxa"/>
          </w:tcPr>
          <w:p w:rsidR="00F71E0C" w:rsidRDefault="00F71E0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12億9,000万$</w:t>
            </w:r>
          </w:p>
        </w:tc>
      </w:tr>
      <w:tr w:rsidR="00F71E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Default="00F71E0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F71E0C" w:rsidRDefault="00F71E0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F71E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71E0C" w:rsidRDefault="00F71E0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F71E0C" w:rsidRPr="00E95A4E" w:rsidRDefault="00E95A4E" w:rsidP="00E95A4E">
            <w:pPr>
              <w:widowControl/>
              <w:snapToGri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  <w:szCs w:val="24"/>
              </w:rPr>
            </w:pPr>
            <w:r w:rsidRPr="00E95A4E">
              <w:rPr>
                <w:rFonts w:hint="eastAsia"/>
                <w:color w:val="000000"/>
                <w:szCs w:val="24"/>
              </w:rPr>
              <w:t>アクアリア</w:t>
            </w:r>
            <w:r w:rsidRPr="00E95A4E">
              <w:rPr>
                <w:rFonts w:hint="eastAsia"/>
                <w:color w:val="000000"/>
                <w:szCs w:val="24"/>
              </w:rPr>
              <w:t>教</w:t>
            </w:r>
            <w:r w:rsidRPr="00E95A4E">
              <w:rPr>
                <w:rFonts w:hint="eastAsia"/>
                <w:color w:val="000000"/>
                <w:szCs w:val="24"/>
              </w:rPr>
              <w:t>(アクアート人)</w:t>
            </w:r>
          </w:p>
        </w:tc>
      </w:tr>
    </w:tbl>
    <w:p w:rsidR="00F71E0C" w:rsidRDefault="00EA63A0" w:rsidP="00AF3A40">
      <w:r w:rsidRPr="00EA63A0">
        <w:rPr>
          <w:rFonts w:hint="eastAsia"/>
        </w:rPr>
        <w:t>リゾート地が多い。</w:t>
      </w:r>
      <w:r w:rsidR="00E95A4E">
        <w:rPr>
          <w:rFonts w:hint="eastAsia"/>
        </w:rPr>
        <w:t>アクアート人のみがアクアリア教を信仰している。（他は無宗教）</w:t>
      </w:r>
    </w:p>
    <w:p w:rsidR="00F71E0C" w:rsidRDefault="00F71E0C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F71E0C" w:rsidRDefault="00F71E0C" w:rsidP="00FB0E96">
      <w:pPr>
        <w:sectPr w:rsidR="00F71E0C" w:rsidSect="00F71E0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F71E0C" w:rsidRDefault="00F71E0C" w:rsidP="00AF3A40">
      <w:pPr>
        <w:sectPr w:rsidR="00F71E0C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F71E0C" w:rsidRPr="002A1E02" w:rsidRDefault="00F71E0C" w:rsidP="00AF3A40"/>
    <w:sectPr w:rsidR="00F71E0C" w:rsidRPr="002A1E02" w:rsidSect="00F71E0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2E" w:rsidRDefault="0042482E" w:rsidP="005732BA">
      <w:r>
        <w:separator/>
      </w:r>
    </w:p>
  </w:endnote>
  <w:endnote w:type="continuationSeparator" w:id="0">
    <w:p w:rsidR="0042482E" w:rsidRDefault="0042482E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2E" w:rsidRDefault="0042482E" w:rsidP="005732BA">
      <w:r>
        <w:separator/>
      </w:r>
    </w:p>
  </w:footnote>
  <w:footnote w:type="continuationSeparator" w:id="0">
    <w:p w:rsidR="0042482E" w:rsidRDefault="0042482E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167930"/>
    <w:rsid w:val="002A1E02"/>
    <w:rsid w:val="00331199"/>
    <w:rsid w:val="00400799"/>
    <w:rsid w:val="0042482E"/>
    <w:rsid w:val="00440083"/>
    <w:rsid w:val="00442155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570F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5A4E"/>
    <w:rsid w:val="00E96E6C"/>
    <w:rsid w:val="00EA63A0"/>
    <w:rsid w:val="00F351D5"/>
    <w:rsid w:val="00F71E0C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アボリジニー</c:v>
                </c:pt>
                <c:pt idx="1">
                  <c:v>シャワー人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39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C2C4D-7FAF-4A2B-A691-08AF97B4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2024-08-23T07:38:00Z</dcterms:created>
  <dcterms:modified xsi:type="dcterms:W3CDTF">2024-08-23T11:33:00Z</dcterms:modified>
</cp:coreProperties>
</file>