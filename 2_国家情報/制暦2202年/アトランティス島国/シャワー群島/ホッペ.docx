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A0D" w:rsidRPr="0016270D" w:rsidRDefault="00796A0D" w:rsidP="0016270D">
      <w:pPr>
        <w:pStyle w:val="a4"/>
        <w:jc w:val="center"/>
      </w:pPr>
      <w:r w:rsidRPr="00533D2E">
        <w:rPr>
          <w:rFonts w:hint="eastAsia"/>
          <w:noProof/>
        </w:rPr>
        <w:t>ホッペ</w:t>
      </w:r>
    </w:p>
    <w:p w:rsidR="00796A0D" w:rsidRDefault="00796A0D" w:rsidP="0016270D">
      <w:pPr>
        <w:pStyle w:val="1"/>
        <w:spacing w:before="265" w:after="99"/>
      </w:pPr>
      <w:r>
        <w:t>国旗</w:t>
      </w:r>
    </w:p>
    <w:p w:rsidR="00796A0D" w:rsidRDefault="00796A0D" w:rsidP="002A1E02">
      <w:r>
        <w:rPr>
          <w:noProof/>
        </w:rPr>
        <w:drawing>
          <wp:inline distT="0" distB="0" distL="0" distR="0">
            <wp:extent cx="6192520" cy="4128135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ホッペ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0D" w:rsidRDefault="00796A0D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796A0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96A0D" w:rsidRPr="0027684A" w:rsidRDefault="00796A0D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796A0D" w:rsidRDefault="00796A0D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頬手</w:t>
            </w:r>
          </w:p>
        </w:tc>
      </w:tr>
      <w:tr w:rsidR="00796A0D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96A0D" w:rsidRPr="0027684A" w:rsidRDefault="00796A0D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796A0D" w:rsidRDefault="00796A0D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頭領国</w:t>
            </w:r>
          </w:p>
        </w:tc>
      </w:tr>
      <w:tr w:rsidR="00796A0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96A0D" w:rsidRPr="0027684A" w:rsidRDefault="00796A0D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796A0D" w:rsidRDefault="00796A0D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クロップ</w:t>
            </w:r>
          </w:p>
        </w:tc>
      </w:tr>
      <w:tr w:rsidR="00796A0D" w:rsidRPr="00796A0D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96A0D" w:rsidRPr="0027684A" w:rsidRDefault="00796A0D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796A0D" w:rsidRDefault="00796A0D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シャワー</w:t>
            </w:r>
            <w:r w:rsidRPr="00796A0D">
              <w:rPr>
                <w:rFonts w:hint="eastAsia"/>
                <w:noProof/>
              </w:rPr>
              <w:t>語</w:t>
            </w:r>
            <w:r>
              <w:rPr>
                <w:rFonts w:hint="eastAsia"/>
                <w:noProof/>
              </w:rPr>
              <w:t>、アトランタ</w:t>
            </w:r>
            <w:r>
              <w:rPr>
                <w:noProof/>
              </w:rPr>
              <w:t>語</w:t>
            </w:r>
          </w:p>
        </w:tc>
      </w:tr>
      <w:tr w:rsidR="00796A0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96A0D" w:rsidRPr="0027684A" w:rsidRDefault="00796A0D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796A0D" w:rsidRDefault="00796A0D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リシㇼ・ヵメーン</w:t>
            </w:r>
          </w:p>
        </w:tc>
      </w:tr>
      <w:tr w:rsidR="00796A0D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96A0D" w:rsidRPr="0027684A" w:rsidRDefault="00796A0D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796A0D" w:rsidRDefault="00796A0D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シャワーシェル</w:t>
            </w:r>
          </w:p>
        </w:tc>
      </w:tr>
      <w:tr w:rsidR="00796A0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96A0D" w:rsidRPr="0027684A" w:rsidRDefault="00796A0D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796A0D" w:rsidRDefault="00796A0D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53万人</w:t>
            </w:r>
          </w:p>
        </w:tc>
      </w:tr>
      <w:tr w:rsidR="00796A0D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96A0D" w:rsidRPr="0027684A" w:rsidRDefault="00796A0D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796A0D" w:rsidRDefault="00796A0D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ホッペネリア</w:t>
            </w:r>
          </w:p>
        </w:tc>
      </w:tr>
      <w:tr w:rsidR="00796A0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96A0D" w:rsidRPr="0027684A" w:rsidRDefault="00796A0D" w:rsidP="00400799">
            <w:r>
              <w:t>GDP</w:t>
            </w:r>
          </w:p>
        </w:tc>
        <w:tc>
          <w:tcPr>
            <w:tcW w:w="7479" w:type="dxa"/>
          </w:tcPr>
          <w:p w:rsidR="00796A0D" w:rsidRDefault="00796A0D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37億$</w:t>
            </w:r>
          </w:p>
        </w:tc>
      </w:tr>
      <w:tr w:rsidR="00796A0D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96A0D" w:rsidRDefault="00796A0D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796A0D" w:rsidRDefault="00796A0D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78人</w:t>
            </w:r>
          </w:p>
        </w:tc>
      </w:tr>
      <w:tr w:rsidR="00796A0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96A0D" w:rsidRDefault="00796A0D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796A0D" w:rsidRDefault="00796A0D" w:rsidP="00796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 w:rsidRPr="00796A0D">
              <w:rPr>
                <w:rFonts w:hint="eastAsia"/>
                <w:noProof/>
              </w:rPr>
              <w:t>シス式ショルテルティア教</w:t>
            </w:r>
            <w:r>
              <w:rPr>
                <w:rFonts w:hint="eastAsia"/>
                <w:noProof/>
              </w:rPr>
              <w:t>(サンドアイランド人</w:t>
            </w:r>
            <w:r>
              <w:rPr>
                <w:noProof/>
              </w:rPr>
              <w:t>)</w:t>
            </w:r>
            <w:bookmarkEnd w:id="0"/>
          </w:p>
        </w:tc>
      </w:tr>
    </w:tbl>
    <w:p w:rsidR="00796A0D" w:rsidRDefault="00796A0D" w:rsidP="00AF3A40">
      <w:r w:rsidRPr="00796A0D">
        <w:rPr>
          <w:rFonts w:hint="eastAsia"/>
        </w:rPr>
        <w:t>東西</w:t>
      </w:r>
      <w:r w:rsidRPr="00796A0D">
        <w:t>2つの島から成り、東の島はオーシスから移り住んだシス派の隠れ家になっている。</w:t>
      </w:r>
    </w:p>
    <w:p w:rsidR="00796A0D" w:rsidRDefault="00796A0D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796A0D" w:rsidRDefault="00796A0D" w:rsidP="00FB0E96">
      <w:pPr>
        <w:sectPr w:rsidR="00796A0D" w:rsidSect="00796A0D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96A0D" w:rsidRDefault="00796A0D" w:rsidP="00AF3A40">
      <w:pPr>
        <w:sectPr w:rsidR="00796A0D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796A0D" w:rsidRPr="002A1E02" w:rsidRDefault="00796A0D" w:rsidP="00AF3A40"/>
    <w:sectPr w:rsidR="00796A0D" w:rsidRPr="002A1E02" w:rsidSect="00796A0D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2B7" w:rsidRDefault="005122B7" w:rsidP="005732BA">
      <w:r>
        <w:separator/>
      </w:r>
    </w:p>
  </w:endnote>
  <w:endnote w:type="continuationSeparator" w:id="0">
    <w:p w:rsidR="005122B7" w:rsidRDefault="005122B7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2B7" w:rsidRDefault="005122B7" w:rsidP="005732BA">
      <w:r>
        <w:separator/>
      </w:r>
    </w:p>
  </w:footnote>
  <w:footnote w:type="continuationSeparator" w:id="0">
    <w:p w:rsidR="005122B7" w:rsidRDefault="005122B7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5E02"/>
    <w:rsid w:val="0016270D"/>
    <w:rsid w:val="002A1E02"/>
    <w:rsid w:val="00331199"/>
    <w:rsid w:val="00400799"/>
    <w:rsid w:val="00440083"/>
    <w:rsid w:val="00442155"/>
    <w:rsid w:val="005122B7"/>
    <w:rsid w:val="0052733C"/>
    <w:rsid w:val="00557FA3"/>
    <w:rsid w:val="0057009D"/>
    <w:rsid w:val="005732BA"/>
    <w:rsid w:val="005B39E2"/>
    <w:rsid w:val="00617E21"/>
    <w:rsid w:val="00656092"/>
    <w:rsid w:val="006A61AD"/>
    <w:rsid w:val="0070356B"/>
    <w:rsid w:val="0071170D"/>
    <w:rsid w:val="00717337"/>
    <w:rsid w:val="0078620C"/>
    <w:rsid w:val="00796A0D"/>
    <w:rsid w:val="00800956"/>
    <w:rsid w:val="0080570F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C93DD9"/>
    <w:rsid w:val="00CA6428"/>
    <w:rsid w:val="00CC4BC2"/>
    <w:rsid w:val="00D03BF2"/>
    <w:rsid w:val="00D054F0"/>
    <w:rsid w:val="00D24723"/>
    <w:rsid w:val="00D25ADD"/>
    <w:rsid w:val="00D7380A"/>
    <w:rsid w:val="00DC6465"/>
    <w:rsid w:val="00DE1617"/>
    <w:rsid w:val="00E32726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0.2125977872557597"/>
                  <c:y val="-2.3827021622297214E-2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サンドアイランド人</c:v>
                </c:pt>
                <c:pt idx="1">
                  <c:v>アボリジニー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52</c:v>
                </c:pt>
                <c:pt idx="1">
                  <c:v>48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993D9-2968-4804-A277-F9DDA0F7F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7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2024-08-23T07:39:00Z</dcterms:created>
  <dcterms:modified xsi:type="dcterms:W3CDTF">2024-08-23T07:50:00Z</dcterms:modified>
</cp:coreProperties>
</file>