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2E" w:rsidRPr="0016270D" w:rsidRDefault="0018412E" w:rsidP="0016270D">
      <w:pPr>
        <w:pStyle w:val="a4"/>
        <w:jc w:val="center"/>
      </w:pPr>
      <w:r w:rsidRPr="00533D2E">
        <w:rPr>
          <w:rFonts w:hint="eastAsia"/>
          <w:noProof/>
        </w:rPr>
        <w:t>ヌンテ</w:t>
      </w:r>
    </w:p>
    <w:p w:rsidR="0018412E" w:rsidRDefault="0018412E" w:rsidP="0016270D">
      <w:pPr>
        <w:pStyle w:val="1"/>
        <w:spacing w:before="265" w:after="99"/>
      </w:pPr>
      <w:r>
        <w:t>国旗</w:t>
      </w:r>
    </w:p>
    <w:p w:rsidR="0018412E" w:rsidRDefault="0025750E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ヌンテ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2E" w:rsidRDefault="0018412E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18412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8412E" w:rsidRPr="0027684A" w:rsidRDefault="0018412E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18412E" w:rsidRDefault="0018412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塗手</w:t>
            </w:r>
          </w:p>
        </w:tc>
      </w:tr>
      <w:tr w:rsidR="0018412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8412E" w:rsidRPr="0027684A" w:rsidRDefault="0018412E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18412E" w:rsidRDefault="0018412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頭領国</w:t>
            </w:r>
          </w:p>
        </w:tc>
      </w:tr>
      <w:tr w:rsidR="0018412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8412E" w:rsidRPr="0027684A" w:rsidRDefault="0018412E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18412E" w:rsidRDefault="0018412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シロップ</w:t>
            </w:r>
          </w:p>
        </w:tc>
      </w:tr>
      <w:tr w:rsidR="0018412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8412E" w:rsidRPr="0027684A" w:rsidRDefault="0018412E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18412E" w:rsidRDefault="0018412E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シャワー</w:t>
            </w:r>
            <w:r w:rsidR="0025750E">
              <w:rPr>
                <w:noProof/>
              </w:rPr>
              <w:t>語</w:t>
            </w:r>
            <w:r>
              <w:rPr>
                <w:rFonts w:hint="eastAsia"/>
                <w:noProof/>
              </w:rPr>
              <w:t>、アトランタ</w:t>
            </w:r>
            <w:r>
              <w:rPr>
                <w:noProof/>
              </w:rPr>
              <w:t>語</w:t>
            </w:r>
          </w:p>
        </w:tc>
      </w:tr>
      <w:tr w:rsidR="0018412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8412E" w:rsidRPr="0027684A" w:rsidRDefault="0018412E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18412E" w:rsidRDefault="0018412E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アウㇱユ・ビッツ</w:t>
            </w:r>
          </w:p>
        </w:tc>
      </w:tr>
      <w:tr w:rsidR="0018412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8412E" w:rsidRPr="0027684A" w:rsidRDefault="0018412E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18412E" w:rsidRDefault="0018412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シャワーシェル</w:t>
            </w:r>
          </w:p>
        </w:tc>
      </w:tr>
      <w:tr w:rsidR="0018412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8412E" w:rsidRPr="0027684A" w:rsidRDefault="0018412E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18412E" w:rsidRDefault="0018412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103万人</w:t>
            </w:r>
          </w:p>
        </w:tc>
      </w:tr>
      <w:tr w:rsidR="0018412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8412E" w:rsidRPr="0027684A" w:rsidRDefault="0018412E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18412E" w:rsidRDefault="0018412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ヌンテネリア</w:t>
            </w:r>
          </w:p>
        </w:tc>
      </w:tr>
      <w:tr w:rsidR="0018412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8412E" w:rsidRPr="0027684A" w:rsidRDefault="0018412E" w:rsidP="00400799">
            <w:r>
              <w:t>GDP</w:t>
            </w:r>
          </w:p>
        </w:tc>
        <w:tc>
          <w:tcPr>
            <w:tcW w:w="7479" w:type="dxa"/>
          </w:tcPr>
          <w:p w:rsidR="0018412E" w:rsidRDefault="0018412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58億7,500万$</w:t>
            </w:r>
          </w:p>
        </w:tc>
      </w:tr>
      <w:tr w:rsidR="0018412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8412E" w:rsidRDefault="0018412E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18412E" w:rsidRDefault="0018412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406人</w:t>
            </w:r>
          </w:p>
        </w:tc>
      </w:tr>
      <w:tr w:rsidR="0018412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8412E" w:rsidRDefault="0018412E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18412E" w:rsidRDefault="0018412E" w:rsidP="00257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（なし）</w:t>
            </w:r>
          </w:p>
        </w:tc>
      </w:tr>
    </w:tbl>
    <w:p w:rsidR="0018412E" w:rsidRDefault="0025750E" w:rsidP="00AF3A40">
      <w:r w:rsidRPr="0025750E">
        <w:rPr>
          <w:rFonts w:hint="eastAsia"/>
        </w:rPr>
        <w:t>シャワー人がシャワー群島を横断したのはここまで。</w:t>
      </w:r>
    </w:p>
    <w:p w:rsidR="0018412E" w:rsidRDefault="0018412E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18412E" w:rsidRDefault="0018412E" w:rsidP="00FB0E96">
      <w:pPr>
        <w:sectPr w:rsidR="0018412E" w:rsidSect="0018412E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18412E" w:rsidRDefault="0018412E" w:rsidP="00AF3A40">
      <w:pPr>
        <w:sectPr w:rsidR="0018412E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18412E" w:rsidRPr="002A1E02" w:rsidRDefault="0018412E" w:rsidP="00AF3A40"/>
    <w:sectPr w:rsidR="0018412E" w:rsidRPr="002A1E02" w:rsidSect="0018412E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BE4" w:rsidRDefault="00837BE4" w:rsidP="005732BA">
      <w:r>
        <w:separator/>
      </w:r>
    </w:p>
  </w:endnote>
  <w:endnote w:type="continuationSeparator" w:id="0">
    <w:p w:rsidR="00837BE4" w:rsidRDefault="00837BE4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BE4" w:rsidRDefault="00837BE4" w:rsidP="005732BA">
      <w:r>
        <w:separator/>
      </w:r>
    </w:p>
  </w:footnote>
  <w:footnote w:type="continuationSeparator" w:id="0">
    <w:p w:rsidR="00837BE4" w:rsidRDefault="00837BE4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16270D"/>
    <w:rsid w:val="0018412E"/>
    <w:rsid w:val="0025750E"/>
    <w:rsid w:val="002A1E02"/>
    <w:rsid w:val="00331199"/>
    <w:rsid w:val="00400799"/>
    <w:rsid w:val="00440083"/>
    <w:rsid w:val="00442155"/>
    <w:rsid w:val="0052733C"/>
    <w:rsid w:val="00557FA3"/>
    <w:rsid w:val="0057009D"/>
    <w:rsid w:val="005732BA"/>
    <w:rsid w:val="005B39E2"/>
    <w:rsid w:val="00617E21"/>
    <w:rsid w:val="00656092"/>
    <w:rsid w:val="006A61AD"/>
    <w:rsid w:val="0070356B"/>
    <w:rsid w:val="0071170D"/>
    <w:rsid w:val="00717337"/>
    <w:rsid w:val="0078620C"/>
    <w:rsid w:val="00800956"/>
    <w:rsid w:val="0080570F"/>
    <w:rsid w:val="00806655"/>
    <w:rsid w:val="00837BE4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A6428"/>
    <w:rsid w:val="00CC4BC2"/>
    <w:rsid w:val="00D03BF2"/>
    <w:rsid w:val="00D054F0"/>
    <w:rsid w:val="00D24723"/>
    <w:rsid w:val="00D25ADD"/>
    <w:rsid w:val="00D7380A"/>
    <w:rsid w:val="00DC6465"/>
    <w:rsid w:val="00DE1617"/>
    <w:rsid w:val="00E32726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アボリジニー</c:v>
                </c:pt>
                <c:pt idx="1">
                  <c:v>シャワー人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</c:v>
                </c:pt>
                <c:pt idx="1">
                  <c:v>2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70196-1A73-4069-8582-EF5658732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188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2024-08-23T07:39:00Z</dcterms:created>
  <dcterms:modified xsi:type="dcterms:W3CDTF">2024-08-23T11:12:00Z</dcterms:modified>
</cp:coreProperties>
</file>