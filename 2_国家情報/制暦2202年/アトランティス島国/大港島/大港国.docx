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EBB" w:rsidRPr="0016270D" w:rsidRDefault="005F6EBB" w:rsidP="0016270D">
      <w:pPr>
        <w:pStyle w:val="a4"/>
        <w:jc w:val="center"/>
      </w:pPr>
      <w:r w:rsidRPr="00533D2E">
        <w:rPr>
          <w:rFonts w:hint="eastAsia"/>
          <w:noProof/>
        </w:rPr>
        <w:t>大港国</w:t>
      </w:r>
    </w:p>
    <w:p w:rsidR="005F6EBB" w:rsidRDefault="005F6EBB" w:rsidP="0016270D">
      <w:pPr>
        <w:pStyle w:val="1"/>
        <w:spacing w:before="265" w:after="99"/>
      </w:pPr>
      <w:r>
        <w:t>国旗</w:t>
      </w:r>
    </w:p>
    <w:p w:rsidR="005F6EBB" w:rsidRDefault="005F6EBB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大港国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EBB" w:rsidRDefault="005F6EBB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5F6EBB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6EBB" w:rsidRPr="0027684A" w:rsidRDefault="005F6EBB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5F6EBB" w:rsidRDefault="005F6EBB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王国</w:t>
            </w:r>
          </w:p>
        </w:tc>
      </w:tr>
      <w:tr w:rsidR="005F6EBB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6EBB" w:rsidRPr="0027684A" w:rsidRDefault="005F6EBB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5F6EBB" w:rsidRDefault="005F6EBB" w:rsidP="005F6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6EBB" w:rsidRPr="005F6EBB">
                    <w:rPr>
                      <w:noProof/>
                      <w:sz w:val="12"/>
                    </w:rPr>
                    <w:t>てい</w:t>
                  </w:r>
                </w:rt>
                <w:rubyBase>
                  <w:r w:rsidR="005F6EBB">
                    <w:rPr>
                      <w:noProof/>
                    </w:rPr>
                    <w:t>鼎</w:t>
                  </w:r>
                </w:rubyBase>
              </w:ruby>
            </w:r>
            <w:r>
              <w:rPr>
                <w:noProof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6EBB" w:rsidRPr="005F6EBB">
                    <w:rPr>
                      <w:noProof/>
                      <w:sz w:val="12"/>
                    </w:rPr>
                    <w:t>ご</w:t>
                  </w:r>
                </w:rt>
                <w:rubyBase>
                  <w:r w:rsidR="005F6EBB">
                    <w:rPr>
                      <w:noProof/>
                    </w:rPr>
                    <w:t>護</w:t>
                  </w:r>
                </w:rubyBase>
              </w:ruby>
            </w:r>
            <w:r>
              <w:rPr>
                <w:noProof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6EBB" w:rsidRPr="005F6EBB">
                    <w:rPr>
                      <w:noProof/>
                      <w:sz w:val="12"/>
                    </w:rPr>
                    <w:t>えん</w:t>
                  </w:r>
                </w:rt>
                <w:rubyBase>
                  <w:r w:rsidR="005F6EBB">
                    <w:rPr>
                      <w:noProof/>
                    </w:rPr>
                    <w:t>苑</w:t>
                  </w:r>
                </w:rubyBase>
              </w:ruby>
            </w:r>
          </w:p>
        </w:tc>
      </w:tr>
      <w:tr w:rsidR="005F6EBB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6EBB" w:rsidRPr="0027684A" w:rsidRDefault="005F6EBB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5F6EBB" w:rsidRDefault="005F6EBB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ハーファ</w:t>
            </w:r>
            <w:r>
              <w:rPr>
                <w:noProof/>
              </w:rPr>
              <w:t>語</w:t>
            </w:r>
          </w:p>
        </w:tc>
      </w:tr>
      <w:tr w:rsidR="005F6EBB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6EBB" w:rsidRPr="0027684A" w:rsidRDefault="005F6EBB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5F6EBB" w:rsidRDefault="005F6EBB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6EBB" w:rsidRPr="005F6EBB">
                    <w:rPr>
                      <w:noProof/>
                      <w:sz w:val="12"/>
                    </w:rPr>
                    <w:t>しょるて</w:t>
                  </w:r>
                </w:rt>
                <w:rubyBase>
                  <w:r w:rsidR="005F6EBB">
                    <w:rPr>
                      <w:noProof/>
                    </w:rPr>
                    <w:t>処流手</w:t>
                  </w:r>
                </w:rubyBase>
              </w:ruby>
            </w:r>
          </w:p>
        </w:tc>
      </w:tr>
      <w:tr w:rsidR="005F6EBB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6EBB" w:rsidRPr="0027684A" w:rsidRDefault="005F6EBB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5F6EBB" w:rsidRDefault="005F6EBB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タイト</w:t>
            </w:r>
          </w:p>
        </w:tc>
      </w:tr>
      <w:tr w:rsidR="005F6EBB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6EBB" w:rsidRPr="0027684A" w:rsidRDefault="005F6EBB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5F6EBB" w:rsidRDefault="005F6EBB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1,345万人</w:t>
            </w:r>
          </w:p>
        </w:tc>
      </w:tr>
      <w:tr w:rsidR="005F6EBB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6EBB" w:rsidRPr="0027684A" w:rsidRDefault="005F6EBB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5F6EBB" w:rsidRDefault="005F6EBB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散菊国破滅の歌・苑</w:t>
            </w:r>
          </w:p>
        </w:tc>
      </w:tr>
      <w:tr w:rsidR="005F6EBB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6EBB" w:rsidRPr="0027684A" w:rsidRDefault="005F6EBB" w:rsidP="00400799">
            <w:r>
              <w:t>GDP</w:t>
            </w:r>
          </w:p>
        </w:tc>
        <w:tc>
          <w:tcPr>
            <w:tcW w:w="7479" w:type="dxa"/>
          </w:tcPr>
          <w:p w:rsidR="005F6EBB" w:rsidRDefault="005F6EBB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1,994億$</w:t>
            </w:r>
          </w:p>
        </w:tc>
      </w:tr>
      <w:tr w:rsidR="005F6EBB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6EBB" w:rsidRDefault="005F6EBB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5F6EBB" w:rsidRDefault="005F6EBB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17万2,630人</w:t>
            </w:r>
          </w:p>
        </w:tc>
      </w:tr>
      <w:tr w:rsidR="005F6EBB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6EBB" w:rsidRDefault="005F6EBB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5F6EBB" w:rsidRDefault="005F6EBB" w:rsidP="005F6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（なし）</w:t>
            </w:r>
          </w:p>
        </w:tc>
      </w:tr>
    </w:tbl>
    <w:p w:rsidR="005F6EBB" w:rsidRDefault="005F6EBB" w:rsidP="00AF3A40">
      <w:r w:rsidRPr="005F6EBB">
        <w:rPr>
          <w:rFonts w:hint="eastAsia"/>
        </w:rPr>
        <w:t>第二次大航海時代に火付人によって建国された。リスターが盟主の「滅・散菊国」に所属している国。散菊国から幾度となく襲撃を受け、散菊国に対する敵対意識が強い。イエローを吸収するために何回も攻撃していたが、リスターから止められて侵攻をやめ、イエローは調和国という国家体制になった。</w:t>
      </w:r>
    </w:p>
    <w:p w:rsidR="005F6EBB" w:rsidRDefault="005F6EBB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5F6EBB" w:rsidRDefault="005F6EBB" w:rsidP="00FB0E96">
      <w:pPr>
        <w:sectPr w:rsidR="005F6EBB" w:rsidSect="005F6EBB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5F6EBB" w:rsidRDefault="005F6EBB" w:rsidP="00AF3A40">
      <w:pPr>
        <w:sectPr w:rsidR="005F6EBB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5F6EBB" w:rsidRPr="002A1E02" w:rsidRDefault="005F6EBB" w:rsidP="00AF3A40"/>
    <w:sectPr w:rsidR="005F6EBB" w:rsidRPr="002A1E02" w:rsidSect="005F6EBB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6F3" w:rsidRDefault="007456F3" w:rsidP="005732BA">
      <w:r>
        <w:separator/>
      </w:r>
    </w:p>
  </w:endnote>
  <w:endnote w:type="continuationSeparator" w:id="0">
    <w:p w:rsidR="007456F3" w:rsidRDefault="007456F3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6F3" w:rsidRDefault="007456F3" w:rsidP="005732BA">
      <w:r>
        <w:separator/>
      </w:r>
    </w:p>
  </w:footnote>
  <w:footnote w:type="continuationSeparator" w:id="0">
    <w:p w:rsidR="007456F3" w:rsidRDefault="007456F3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65"/>
    <w:rsid w:val="00005E02"/>
    <w:rsid w:val="0016270D"/>
    <w:rsid w:val="002A1E02"/>
    <w:rsid w:val="00400799"/>
    <w:rsid w:val="00440083"/>
    <w:rsid w:val="00442155"/>
    <w:rsid w:val="00557FA3"/>
    <w:rsid w:val="005732BA"/>
    <w:rsid w:val="005B39E2"/>
    <w:rsid w:val="005F6EBB"/>
    <w:rsid w:val="00617E21"/>
    <w:rsid w:val="00656092"/>
    <w:rsid w:val="006A61AD"/>
    <w:rsid w:val="0071170D"/>
    <w:rsid w:val="00717337"/>
    <w:rsid w:val="007456F3"/>
    <w:rsid w:val="0078620C"/>
    <w:rsid w:val="00806655"/>
    <w:rsid w:val="0087177D"/>
    <w:rsid w:val="008731DC"/>
    <w:rsid w:val="008A60F4"/>
    <w:rsid w:val="009344FA"/>
    <w:rsid w:val="00934DC0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DC6465"/>
    <w:rsid w:val="00DE1617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31925EF-FB9F-4FC5-8376-BBD40AB2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ハーファ人</c:v>
                </c:pt>
                <c:pt idx="1">
                  <c:v>火付人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8</c:v>
                </c:pt>
                <c:pt idx="1">
                  <c:v>2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D5069-C826-4BD7-8882-CF83BE323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3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2024-08-23T05:33:00Z</dcterms:created>
  <dcterms:modified xsi:type="dcterms:W3CDTF">2024-08-23T05:40:00Z</dcterms:modified>
</cp:coreProperties>
</file>