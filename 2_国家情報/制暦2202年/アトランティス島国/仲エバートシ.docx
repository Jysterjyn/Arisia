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F0" w:rsidRPr="0016270D" w:rsidRDefault="00316EF0" w:rsidP="0016270D">
      <w:pPr>
        <w:pStyle w:val="a4"/>
        <w:jc w:val="center"/>
      </w:pPr>
      <w:r w:rsidRPr="00533D2E">
        <w:rPr>
          <w:rFonts w:hint="eastAsia"/>
          <w:noProof/>
        </w:rPr>
        <w:t>仲エバートシ</w:t>
      </w:r>
    </w:p>
    <w:p w:rsidR="00316EF0" w:rsidRDefault="00316EF0" w:rsidP="0016270D">
      <w:pPr>
        <w:pStyle w:val="1"/>
        <w:spacing w:before="265" w:after="99"/>
      </w:pPr>
      <w:r>
        <w:t>国旗</w:t>
      </w:r>
    </w:p>
    <w:p w:rsidR="00316EF0" w:rsidRDefault="00316EF0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仲エバートシ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F0" w:rsidRDefault="00316EF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16EF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仲恵馬年</w:t>
            </w:r>
          </w:p>
        </w:tc>
      </w:tr>
      <w:tr w:rsidR="00316EF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316EF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オーレル</w:t>
            </w:r>
          </w:p>
        </w:tc>
      </w:tr>
      <w:tr w:rsidR="00316EF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16EF0" w:rsidRDefault="00316EF0" w:rsidP="00316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 w:rsidRPr="00316EF0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、イッスーナ</w:t>
            </w:r>
            <w:r>
              <w:rPr>
                <w:noProof/>
              </w:rPr>
              <w:t>語</w:t>
            </w:r>
          </w:p>
        </w:tc>
      </w:tr>
      <w:tr w:rsidR="00316EF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16EF0" w:rsidRDefault="00316EF0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ケイスケ・ホンダ</w:t>
            </w:r>
          </w:p>
        </w:tc>
      </w:tr>
      <w:tr w:rsidR="00316EF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トリス</w:t>
            </w:r>
          </w:p>
        </w:tc>
      </w:tr>
      <w:tr w:rsidR="00316EF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202万人</w:t>
            </w:r>
          </w:p>
        </w:tc>
      </w:tr>
      <w:tr w:rsidR="00316EF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帝国の支配者</w:t>
            </w:r>
          </w:p>
        </w:tc>
      </w:tr>
      <w:tr w:rsidR="00316EF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Pr="0027684A" w:rsidRDefault="00316EF0" w:rsidP="00400799">
            <w:r>
              <w:t>GDP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368億$</w:t>
            </w:r>
          </w:p>
        </w:tc>
      </w:tr>
      <w:tr w:rsidR="00316EF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Default="00316EF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2万6,000人</w:t>
            </w:r>
          </w:p>
        </w:tc>
      </w:tr>
      <w:tr w:rsidR="00316EF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6EF0" w:rsidRDefault="00316EF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16EF0" w:rsidRDefault="00316E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ローレライ</w:t>
            </w:r>
            <w:r>
              <w:rPr>
                <w:noProof/>
              </w:rPr>
              <w:t>教</w:t>
            </w:r>
          </w:p>
        </w:tc>
      </w:tr>
    </w:tbl>
    <w:p w:rsidR="00316EF0" w:rsidRDefault="00316EF0" w:rsidP="00AF3A40">
      <w:r w:rsidRPr="00316EF0">
        <w:rPr>
          <w:rFonts w:hint="eastAsia"/>
        </w:rPr>
        <w:t>もともとはリコチンに支配されてしまったが、何とか振り払って独立。コーリプスかエバートシのどちらかの国と合併したいと思っている。</w:t>
      </w:r>
    </w:p>
    <w:p w:rsidR="00316EF0" w:rsidRDefault="00316EF0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16EF0" w:rsidRDefault="00316EF0" w:rsidP="00FB0E96">
      <w:pPr>
        <w:sectPr w:rsidR="00316EF0" w:rsidSect="00316EF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16EF0" w:rsidRDefault="00316EF0" w:rsidP="00AF3A40">
      <w:pPr>
        <w:sectPr w:rsidR="00316EF0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316EF0" w:rsidRPr="002A1E02" w:rsidRDefault="00316EF0" w:rsidP="00AF3A40"/>
    <w:sectPr w:rsidR="00316EF0" w:rsidRPr="002A1E02" w:rsidSect="00316EF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688" w:rsidRDefault="00AA7688" w:rsidP="005732BA">
      <w:r>
        <w:separator/>
      </w:r>
    </w:p>
  </w:endnote>
  <w:endnote w:type="continuationSeparator" w:id="0">
    <w:p w:rsidR="00AA7688" w:rsidRDefault="00AA768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688" w:rsidRDefault="00AA7688" w:rsidP="005732BA">
      <w:r>
        <w:separator/>
      </w:r>
    </w:p>
  </w:footnote>
  <w:footnote w:type="continuationSeparator" w:id="0">
    <w:p w:rsidR="00AA7688" w:rsidRDefault="00AA768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16EF0"/>
    <w:rsid w:val="00331199"/>
    <w:rsid w:val="00400799"/>
    <w:rsid w:val="00440083"/>
    <w:rsid w:val="00442155"/>
    <w:rsid w:val="0052733C"/>
    <w:rsid w:val="00557FA3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A60F4"/>
    <w:rsid w:val="009344FA"/>
    <w:rsid w:val="00934DC0"/>
    <w:rsid w:val="00AA7688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コーリプス人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FA7A2-3832-4B06-86E2-6A6C7FBD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2024-08-23T06:57:00Z</dcterms:created>
  <dcterms:modified xsi:type="dcterms:W3CDTF">2024-08-23T06:59:00Z</dcterms:modified>
</cp:coreProperties>
</file>