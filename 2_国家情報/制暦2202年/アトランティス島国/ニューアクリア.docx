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6CF" w:rsidRPr="0016270D" w:rsidRDefault="000116CF" w:rsidP="0016270D">
      <w:pPr>
        <w:pStyle w:val="a4"/>
        <w:jc w:val="center"/>
      </w:pPr>
      <w:r w:rsidRPr="00533D2E">
        <w:rPr>
          <w:rFonts w:hint="eastAsia"/>
          <w:noProof/>
        </w:rPr>
        <w:t>ニューアクリア</w:t>
      </w:r>
    </w:p>
    <w:p w:rsidR="000116CF" w:rsidRDefault="000116CF" w:rsidP="0016270D">
      <w:pPr>
        <w:pStyle w:val="1"/>
        <w:spacing w:before="265" w:after="99"/>
      </w:pPr>
      <w:r>
        <w:t>国旗</w:t>
      </w:r>
    </w:p>
    <w:p w:rsidR="000116CF" w:rsidRDefault="000116CF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ューアクリア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CF" w:rsidRDefault="000116C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0116C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Pr="0027684A" w:rsidRDefault="000116C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0116CF" w:rsidRDefault="000116C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新水獄・新水極</w:t>
            </w:r>
          </w:p>
        </w:tc>
      </w:tr>
      <w:tr w:rsidR="000116C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Pr="0027684A" w:rsidRDefault="000116C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0116CF" w:rsidRDefault="000116C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0116C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Pr="0027684A" w:rsidRDefault="000116C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0116CF" w:rsidRDefault="000116C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ビショップナイト</w:t>
            </w:r>
          </w:p>
        </w:tc>
      </w:tr>
      <w:tr w:rsidR="000116C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Pr="0027684A" w:rsidRDefault="000116C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0116CF" w:rsidRDefault="000116CF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  <w:r>
              <w:rPr>
                <w:noProof/>
              </w:rPr>
              <w:t>語</w:t>
            </w:r>
          </w:p>
        </w:tc>
      </w:tr>
      <w:tr w:rsidR="000116C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Pr="0027684A" w:rsidRDefault="000116C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0116CF" w:rsidRDefault="000116CF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イミズ・フチュ</w:t>
            </w:r>
          </w:p>
        </w:tc>
      </w:tr>
      <w:tr w:rsidR="000116C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Pr="0027684A" w:rsidRDefault="000116C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0116CF" w:rsidRDefault="000116C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アクィン</w:t>
            </w:r>
          </w:p>
        </w:tc>
      </w:tr>
      <w:tr w:rsidR="000116C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Pr="0027684A" w:rsidRDefault="000116C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0116CF" w:rsidRDefault="000116C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706万人</w:t>
            </w:r>
          </w:p>
        </w:tc>
      </w:tr>
      <w:tr w:rsidR="000116C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Pr="0027684A" w:rsidRDefault="000116C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0116CF" w:rsidRDefault="000116C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フローターランドを守るは青い島</w:t>
            </w:r>
          </w:p>
        </w:tc>
      </w:tr>
      <w:tr w:rsidR="000116C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Pr="0027684A" w:rsidRDefault="000116CF" w:rsidP="00400799">
            <w:r>
              <w:t>GDP</w:t>
            </w:r>
          </w:p>
        </w:tc>
        <w:tc>
          <w:tcPr>
            <w:tcW w:w="7479" w:type="dxa"/>
          </w:tcPr>
          <w:p w:rsidR="000116CF" w:rsidRDefault="000116C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986億$</w:t>
            </w:r>
          </w:p>
        </w:tc>
      </w:tr>
      <w:tr w:rsidR="000116C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Default="000116C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0116CF" w:rsidRDefault="000116C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18万人</w:t>
            </w:r>
          </w:p>
        </w:tc>
      </w:tr>
      <w:tr w:rsidR="000116C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116CF" w:rsidRDefault="000116C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0116CF" w:rsidRDefault="000116C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  <w:r>
              <w:rPr>
                <w:noProof/>
              </w:rPr>
              <w:t>教</w:t>
            </w:r>
          </w:p>
        </w:tc>
      </w:tr>
    </w:tbl>
    <w:p w:rsidR="000116CF" w:rsidRDefault="000116CF" w:rsidP="00AF3A40">
      <w:r w:rsidRPr="000116CF">
        <w:rPr>
          <w:rFonts w:hint="eastAsia"/>
        </w:rPr>
        <w:t>フローターランドを護衛するためにアクリアに植民地にされた。もとは北ユーヨー調和国（今のニューアクシス）を植民地にしたが、アクシスに追い出されたためこの地になった。アクリア兵はフローターランドを第一に考えているが、去年</w:t>
      </w:r>
      <w:r w:rsidRPr="000116CF">
        <w:t>(2201年)撤退した。</w:t>
      </w:r>
    </w:p>
    <w:p w:rsidR="000116CF" w:rsidRDefault="000116CF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0116CF" w:rsidRDefault="000116CF" w:rsidP="00FB0E96">
      <w:pPr>
        <w:sectPr w:rsidR="000116CF" w:rsidSect="000116C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0116CF" w:rsidRDefault="000116CF" w:rsidP="00AF3A40">
      <w:pPr>
        <w:sectPr w:rsidR="000116CF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0116CF" w:rsidRPr="002A1E02" w:rsidRDefault="000116CF" w:rsidP="00AF3A40"/>
    <w:sectPr w:rsidR="000116CF" w:rsidRPr="002A1E02" w:rsidSect="000116C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1AA" w:rsidRDefault="00F231AA" w:rsidP="005732BA">
      <w:r>
        <w:separator/>
      </w:r>
    </w:p>
  </w:endnote>
  <w:endnote w:type="continuationSeparator" w:id="0">
    <w:p w:rsidR="00F231AA" w:rsidRDefault="00F231A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1AA" w:rsidRDefault="00F231AA" w:rsidP="005732BA">
      <w:r>
        <w:separator/>
      </w:r>
    </w:p>
  </w:footnote>
  <w:footnote w:type="continuationSeparator" w:id="0">
    <w:p w:rsidR="00F231AA" w:rsidRDefault="00F231A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0116CF"/>
    <w:rsid w:val="0016270D"/>
    <w:rsid w:val="002A1E02"/>
    <w:rsid w:val="00331199"/>
    <w:rsid w:val="00400799"/>
    <w:rsid w:val="00440083"/>
    <w:rsid w:val="00442155"/>
    <w:rsid w:val="004E1451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4453E"/>
    <w:rsid w:val="0078620C"/>
    <w:rsid w:val="00800956"/>
    <w:rsid w:val="0080570F"/>
    <w:rsid w:val="00806655"/>
    <w:rsid w:val="0087177D"/>
    <w:rsid w:val="008731DC"/>
    <w:rsid w:val="008940A2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A6428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231AA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シャワー人</c:v>
                </c:pt>
                <c:pt idx="1">
                  <c:v>アクアート人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E4BEA-E046-43DD-B271-8F564992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2024-08-23T11:34:00Z</dcterms:created>
  <dcterms:modified xsi:type="dcterms:W3CDTF">2024-08-23T11:36:00Z</dcterms:modified>
</cp:coreProperties>
</file>