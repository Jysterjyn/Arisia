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6D" w:rsidRPr="0016270D" w:rsidRDefault="002D416D" w:rsidP="0016270D">
      <w:pPr>
        <w:pStyle w:val="a4"/>
        <w:jc w:val="center"/>
      </w:pPr>
      <w:r>
        <w:rPr>
          <w:noProof/>
        </w:rPr>
        <w:ruby>
          <w:rubyPr>
            <w:rubyAlign w:val="distributeSpace"/>
            <w:hps w:val="24"/>
            <w:hpsRaise w:val="46"/>
            <w:hpsBaseText w:val="48"/>
            <w:lid w:val="ja-JP"/>
          </w:rubyPr>
          <w:rt>
            <w:r w:rsidR="002D416D" w:rsidRPr="002D416D">
              <w:rPr>
                <w:rFonts w:ascii="游ゴシック" w:eastAsia="游ゴシック" w:hAnsi="游ゴシック"/>
                <w:noProof/>
                <w:sz w:val="24"/>
              </w:rPr>
              <w:t>ティ</w:t>
            </w:r>
          </w:rt>
          <w:rubyBase>
            <w:r w:rsidR="002D416D">
              <w:rPr>
                <w:noProof/>
              </w:rPr>
              <w:t>散</w:t>
            </w:r>
          </w:rubyBase>
        </w:ruby>
      </w:r>
      <w:r>
        <w:rPr>
          <w:noProof/>
        </w:rPr>
        <w:ruby>
          <w:rubyPr>
            <w:rubyAlign w:val="distributeSpace"/>
            <w:hps w:val="24"/>
            <w:hpsRaise w:val="46"/>
            <w:hpsBaseText w:val="48"/>
            <w:lid w:val="ja-JP"/>
          </w:rubyPr>
          <w:rt>
            <w:r w:rsidR="002D416D" w:rsidRPr="002D416D">
              <w:rPr>
                <w:rFonts w:ascii="游ゴシック" w:eastAsia="游ゴシック" w:hAnsi="游ゴシック"/>
                <w:noProof/>
                <w:sz w:val="24"/>
              </w:rPr>
              <w:t>ルク</w:t>
            </w:r>
          </w:rt>
          <w:rubyBase>
            <w:r w:rsidR="002D416D">
              <w:rPr>
                <w:noProof/>
              </w:rPr>
              <w:t>菊</w:t>
            </w:r>
          </w:rubyBase>
        </w:ruby>
      </w:r>
      <w:r w:rsidRPr="00533D2E">
        <w:rPr>
          <w:rFonts w:hint="eastAsia"/>
          <w:noProof/>
        </w:rPr>
        <w:t>国</w:t>
      </w:r>
    </w:p>
    <w:p w:rsidR="002D416D" w:rsidRDefault="002D416D" w:rsidP="0016270D">
      <w:pPr>
        <w:pStyle w:val="1"/>
        <w:spacing w:before="265" w:after="99"/>
      </w:pPr>
      <w:r>
        <w:t>国旗</w:t>
      </w:r>
    </w:p>
    <w:p w:rsidR="002D416D" w:rsidRDefault="002D416D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散菊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6D" w:rsidRDefault="002D416D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2D41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2D416D" w:rsidRDefault="002D41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産業調和国</w:t>
            </w:r>
          </w:p>
        </w:tc>
      </w:tr>
      <w:tr w:rsidR="002D41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2D416D" w:rsidRDefault="002D416D" w:rsidP="002D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D416D" w:rsidRPr="002D416D">
                    <w:rPr>
                      <w:noProof/>
                      <w:sz w:val="12"/>
                    </w:rPr>
                    <w:t>しゅん</w:t>
                  </w:r>
                </w:rt>
                <w:rubyBase>
                  <w:r w:rsidR="002D416D">
                    <w:rPr>
                      <w:noProof/>
                    </w:rPr>
                    <w:t>椿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D416D" w:rsidRPr="002D416D">
                    <w:rPr>
                      <w:noProof/>
                      <w:sz w:val="12"/>
                    </w:rPr>
                    <w:t>とう</w:t>
                  </w:r>
                </w:rt>
                <w:rubyBase>
                  <w:r w:rsidR="002D416D">
                    <w:rPr>
                      <w:noProof/>
                    </w:rPr>
                    <w:t>柊</w:t>
                  </w:r>
                </w:rubyBase>
              </w:ruby>
            </w:r>
          </w:p>
        </w:tc>
      </w:tr>
      <w:tr w:rsidR="002D41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2D416D" w:rsidRDefault="002D416D" w:rsidP="002D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火付</w:t>
            </w:r>
            <w:r>
              <w:rPr>
                <w:noProof/>
              </w:rPr>
              <w:t>語</w:t>
            </w:r>
            <w:r>
              <w:rPr>
                <w:rFonts w:hint="eastAsia"/>
                <w:noProof/>
              </w:rPr>
              <w:t>、アトランタ</w:t>
            </w:r>
            <w:r>
              <w:rPr>
                <w:noProof/>
              </w:rPr>
              <w:t>語</w:t>
            </w:r>
            <w:r>
              <w:rPr>
                <w:noProof/>
              </w:rPr>
              <w:t>、</w:t>
            </w:r>
            <w:r>
              <w:rPr>
                <w:rFonts w:hint="eastAsia"/>
                <w:noProof/>
              </w:rPr>
              <w:t>ハーファ</w:t>
            </w:r>
            <w:r>
              <w:rPr>
                <w:noProof/>
              </w:rPr>
              <w:t>語</w:t>
            </w:r>
            <w:r>
              <w:rPr>
                <w:rFonts w:hint="eastAsia"/>
                <w:noProof/>
              </w:rPr>
              <w:t>、漢</w:t>
            </w:r>
            <w:r>
              <w:rPr>
                <w:noProof/>
              </w:rPr>
              <w:t>語</w:t>
            </w:r>
          </w:p>
        </w:tc>
      </w:tr>
      <w:tr w:rsidR="002D41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2D416D" w:rsidRDefault="002D416D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D416D" w:rsidRPr="002D416D">
                    <w:rPr>
                      <w:noProof/>
                      <w:sz w:val="12"/>
                    </w:rPr>
                    <w:t>かしゅう</w:t>
                  </w:r>
                </w:rt>
                <w:rubyBase>
                  <w:r w:rsidR="002D416D">
                    <w:rPr>
                      <w:noProof/>
                    </w:rPr>
                    <w:t>榎楸</w:t>
                  </w:r>
                </w:rubyBase>
              </w:ruby>
            </w:r>
          </w:p>
        </w:tc>
      </w:tr>
      <w:tr w:rsidR="002D41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2D416D" w:rsidRDefault="002D41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クシー</w:t>
            </w:r>
          </w:p>
        </w:tc>
      </w:tr>
      <w:tr w:rsidR="002D41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2D416D" w:rsidRDefault="002D41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1,729万人</w:t>
            </w:r>
          </w:p>
        </w:tc>
      </w:tr>
      <w:tr w:rsidR="002D41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2D416D" w:rsidRDefault="002D41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春夏秋冬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～役～</w:t>
            </w:r>
          </w:p>
        </w:tc>
      </w:tr>
      <w:tr w:rsidR="002D41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Pr="0027684A" w:rsidRDefault="002D416D" w:rsidP="00400799">
            <w:r>
              <w:t>GDP</w:t>
            </w:r>
          </w:p>
        </w:tc>
        <w:tc>
          <w:tcPr>
            <w:tcW w:w="7479" w:type="dxa"/>
          </w:tcPr>
          <w:p w:rsidR="002D416D" w:rsidRDefault="002D41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2,603億$</w:t>
            </w:r>
          </w:p>
        </w:tc>
      </w:tr>
      <w:tr w:rsidR="002D41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Default="002D416D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2D416D" w:rsidRDefault="002D41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28万人</w:t>
            </w:r>
          </w:p>
        </w:tc>
      </w:tr>
      <w:tr w:rsidR="002D41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416D" w:rsidRDefault="002D416D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2D416D" w:rsidRDefault="002D41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t>（なし）</w:t>
            </w:r>
          </w:p>
        </w:tc>
      </w:tr>
    </w:tbl>
    <w:p w:rsidR="002D416D" w:rsidRDefault="002D416D" w:rsidP="00AF3A40">
      <w:r w:rsidRPr="002D416D">
        <w:rPr>
          <w:rFonts w:hint="eastAsia"/>
        </w:rPr>
        <w:t>気候的に過ごしやすく、多くの地域から人が移住してきて多民族国家になった。内戦を避けるため、宗教と人種の差別が禁止されている。これを破ると</w:t>
      </w:r>
      <w:r w:rsidRPr="002D416D">
        <w:t>1,000万円以下の罰金または13年以下の懲役と、かなり厳しいものとなっている。但しバレなければ犯罪ではない。何度も大港国を攻撃している。</w:t>
      </w:r>
    </w:p>
    <w:p w:rsidR="002D416D" w:rsidRDefault="002D416D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2D416D" w:rsidRDefault="002D416D" w:rsidP="00FB0E96">
      <w:pPr>
        <w:sectPr w:rsidR="002D416D" w:rsidSect="002D416D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2D416D" w:rsidRDefault="002D416D" w:rsidP="00AF3A40">
      <w:pPr>
        <w:sectPr w:rsidR="002D416D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2D416D" w:rsidRPr="002A1E02" w:rsidRDefault="002D416D" w:rsidP="00AF3A40"/>
    <w:sectPr w:rsidR="002D416D" w:rsidRPr="002A1E02" w:rsidSect="002D416D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FE4" w:rsidRDefault="00B65FE4" w:rsidP="005732BA">
      <w:r>
        <w:separator/>
      </w:r>
    </w:p>
  </w:endnote>
  <w:endnote w:type="continuationSeparator" w:id="0">
    <w:p w:rsidR="00B65FE4" w:rsidRDefault="00B65FE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FE4" w:rsidRDefault="00B65FE4" w:rsidP="005732BA">
      <w:r>
        <w:separator/>
      </w:r>
    </w:p>
  </w:footnote>
  <w:footnote w:type="continuationSeparator" w:id="0">
    <w:p w:rsidR="00B65FE4" w:rsidRDefault="00B65FE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2D416D"/>
    <w:rsid w:val="00331199"/>
    <w:rsid w:val="00400799"/>
    <w:rsid w:val="00440083"/>
    <w:rsid w:val="00442155"/>
    <w:rsid w:val="00557FA3"/>
    <w:rsid w:val="005732BA"/>
    <w:rsid w:val="005B39E2"/>
    <w:rsid w:val="00617E21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65FE4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ハーファ人</c:v>
                </c:pt>
                <c:pt idx="1">
                  <c:v>火付人</c:v>
                </c:pt>
                <c:pt idx="2">
                  <c:v>漢人</c:v>
                </c:pt>
                <c:pt idx="3">
                  <c:v>イーラット人</c:v>
                </c:pt>
                <c:pt idx="4">
                  <c:v>コーリプス人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8B3FD-A0A8-4698-A6BF-612B5A40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2024-08-23T05:42:00Z</dcterms:created>
  <dcterms:modified xsi:type="dcterms:W3CDTF">2024-08-23T05:48:00Z</dcterms:modified>
</cp:coreProperties>
</file>