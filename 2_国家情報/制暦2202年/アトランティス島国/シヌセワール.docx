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CA0" w:rsidRPr="0016270D" w:rsidRDefault="009A6CA0" w:rsidP="0016270D">
      <w:pPr>
        <w:pStyle w:val="a4"/>
        <w:jc w:val="center"/>
      </w:pPr>
      <w:r w:rsidRPr="00533D2E">
        <w:rPr>
          <w:rFonts w:hint="eastAsia"/>
          <w:noProof/>
        </w:rPr>
        <w:t>シヌセワール</w:t>
      </w:r>
    </w:p>
    <w:p w:rsidR="009A6CA0" w:rsidRDefault="009A6CA0" w:rsidP="0016270D">
      <w:pPr>
        <w:pStyle w:val="1"/>
        <w:spacing w:before="265" w:after="99"/>
      </w:pPr>
      <w:r>
        <w:t>国旗</w:t>
      </w:r>
    </w:p>
    <w:p w:rsidR="009A6CA0" w:rsidRDefault="009A6CA0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シヌセワール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A0" w:rsidRDefault="009A6CA0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9A6CA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A6CA0" w:rsidRPr="0027684A" w:rsidRDefault="009A6CA0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9A6CA0" w:rsidRDefault="009A6CA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新沼世湾留</w:t>
            </w:r>
          </w:p>
        </w:tc>
      </w:tr>
      <w:tr w:rsidR="009A6CA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A6CA0" w:rsidRPr="0027684A" w:rsidRDefault="009A6CA0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9A6CA0" w:rsidRDefault="009A6CA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頭領国</w:t>
            </w:r>
          </w:p>
        </w:tc>
      </w:tr>
      <w:tr w:rsidR="009A6CA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A6CA0" w:rsidRPr="0027684A" w:rsidRDefault="009A6CA0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9A6CA0" w:rsidRDefault="009A6CA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ボンボヤージュ</w:t>
            </w:r>
          </w:p>
        </w:tc>
      </w:tr>
      <w:tr w:rsidR="009A6CA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A6CA0" w:rsidRPr="0027684A" w:rsidRDefault="009A6CA0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9A6CA0" w:rsidRDefault="009A6CA0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</w:t>
            </w:r>
            <w:r>
              <w:rPr>
                <w:noProof/>
              </w:rPr>
              <w:t>語</w:t>
            </w:r>
          </w:p>
        </w:tc>
      </w:tr>
      <w:tr w:rsidR="009A6CA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A6CA0" w:rsidRPr="0027684A" w:rsidRDefault="009A6CA0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9A6CA0" w:rsidRDefault="009A6CA0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ア・シㇼト゚</w:t>
            </w:r>
          </w:p>
        </w:tc>
      </w:tr>
      <w:tr w:rsidR="009A6CA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A6CA0" w:rsidRPr="0027684A" w:rsidRDefault="009A6CA0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9A6CA0" w:rsidRDefault="009A6CA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シヌセワールクリン</w:t>
            </w:r>
          </w:p>
        </w:tc>
      </w:tr>
      <w:tr w:rsidR="009A6CA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A6CA0" w:rsidRPr="0027684A" w:rsidRDefault="009A6CA0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9A6CA0" w:rsidRDefault="009A6CA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4万人</w:t>
            </w:r>
          </w:p>
        </w:tc>
      </w:tr>
      <w:tr w:rsidR="009A6CA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A6CA0" w:rsidRPr="0027684A" w:rsidRDefault="009A6CA0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9A6CA0" w:rsidRDefault="009A6CA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クライアントサイド</w:t>
            </w:r>
          </w:p>
        </w:tc>
      </w:tr>
      <w:tr w:rsidR="009A6CA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A6CA0" w:rsidRPr="0027684A" w:rsidRDefault="009A6CA0" w:rsidP="00400799">
            <w:r>
              <w:t>GDP</w:t>
            </w:r>
          </w:p>
        </w:tc>
        <w:tc>
          <w:tcPr>
            <w:tcW w:w="7479" w:type="dxa"/>
          </w:tcPr>
          <w:p w:rsidR="009A6CA0" w:rsidRDefault="009A6CA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2億6,000万$</w:t>
            </w:r>
          </w:p>
        </w:tc>
      </w:tr>
      <w:tr w:rsidR="009A6CA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A6CA0" w:rsidRDefault="009A6CA0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9A6CA0" w:rsidRDefault="009A6CA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0人</w:t>
            </w:r>
          </w:p>
        </w:tc>
      </w:tr>
      <w:tr w:rsidR="009A6CA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A6CA0" w:rsidRDefault="009A6CA0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9A6CA0" w:rsidRDefault="009A6CA0" w:rsidP="009A6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東アグレイ教(大多数)、ミン式ショルテルティア</w:t>
            </w:r>
            <w:r>
              <w:rPr>
                <w:noProof/>
              </w:rPr>
              <w:t>教</w:t>
            </w:r>
            <w:r>
              <w:rPr>
                <w:rFonts w:hint="eastAsia"/>
                <w:noProof/>
              </w:rPr>
              <w:t>(</w:t>
            </w:r>
            <w:r w:rsidRPr="009A6CA0">
              <w:rPr>
                <w:rFonts w:hint="eastAsia"/>
                <w:noProof/>
              </w:rPr>
              <w:t>ごく一部</w:t>
            </w:r>
            <w:r>
              <w:rPr>
                <w:noProof/>
              </w:rPr>
              <w:t>)</w:t>
            </w:r>
          </w:p>
        </w:tc>
      </w:tr>
    </w:tbl>
    <w:p w:rsidR="009A6CA0" w:rsidRPr="009A6CA0" w:rsidRDefault="009A6CA0" w:rsidP="00AF3A40">
      <w:r w:rsidRPr="009A6CA0">
        <w:rPr>
          <w:rFonts w:hint="eastAsia"/>
        </w:rPr>
        <w:t>アトランティスを追放されたミン派がたどり着いた島。支配は出来なかったため、ほとんどのミン派は西へ舟を出した。</w:t>
      </w:r>
    </w:p>
    <w:p w:rsidR="009A6CA0" w:rsidRDefault="009A6CA0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9A6CA0" w:rsidRDefault="009A6CA0" w:rsidP="00FB0E96">
      <w:pPr>
        <w:sectPr w:rsidR="009A6CA0" w:rsidSect="009A6CA0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9A6CA0" w:rsidRDefault="009A6CA0" w:rsidP="00AF3A40">
      <w:pPr>
        <w:sectPr w:rsidR="009A6CA0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9A6CA0" w:rsidRPr="002A1E02" w:rsidRDefault="009A6CA0" w:rsidP="00AF3A40"/>
    <w:sectPr w:rsidR="009A6CA0" w:rsidRPr="002A1E02" w:rsidSect="009A6CA0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183" w:rsidRDefault="00555183" w:rsidP="005732BA">
      <w:r>
        <w:separator/>
      </w:r>
    </w:p>
  </w:endnote>
  <w:endnote w:type="continuationSeparator" w:id="0">
    <w:p w:rsidR="00555183" w:rsidRDefault="00555183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183" w:rsidRDefault="00555183" w:rsidP="005732BA">
      <w:r>
        <w:separator/>
      </w:r>
    </w:p>
  </w:footnote>
  <w:footnote w:type="continuationSeparator" w:id="0">
    <w:p w:rsidR="00555183" w:rsidRDefault="00555183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331199"/>
    <w:rsid w:val="00400799"/>
    <w:rsid w:val="00440083"/>
    <w:rsid w:val="00442155"/>
    <w:rsid w:val="004E1451"/>
    <w:rsid w:val="0052733C"/>
    <w:rsid w:val="00555183"/>
    <w:rsid w:val="00557FA3"/>
    <w:rsid w:val="0057009D"/>
    <w:rsid w:val="005732BA"/>
    <w:rsid w:val="005B39E2"/>
    <w:rsid w:val="00617E21"/>
    <w:rsid w:val="00656092"/>
    <w:rsid w:val="006A61AD"/>
    <w:rsid w:val="0070356B"/>
    <w:rsid w:val="0071170D"/>
    <w:rsid w:val="00717337"/>
    <w:rsid w:val="0074453E"/>
    <w:rsid w:val="0078620C"/>
    <w:rsid w:val="00800956"/>
    <w:rsid w:val="0080570F"/>
    <w:rsid w:val="00806655"/>
    <w:rsid w:val="0087177D"/>
    <w:rsid w:val="008731DC"/>
    <w:rsid w:val="008940A2"/>
    <w:rsid w:val="008A60F4"/>
    <w:rsid w:val="009344FA"/>
    <w:rsid w:val="00934DC0"/>
    <w:rsid w:val="009A6CA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A6428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アボリジニー</c:v>
                </c:pt>
                <c:pt idx="1">
                  <c:v>サンドアイランド人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96</c:v>
                </c:pt>
                <c:pt idx="1">
                  <c:v>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90A1A-26DA-4117-B0CF-D7DB05B40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2024-08-23T11:39:00Z</dcterms:created>
  <dcterms:modified xsi:type="dcterms:W3CDTF">2024-08-23T11:42:00Z</dcterms:modified>
</cp:coreProperties>
</file>