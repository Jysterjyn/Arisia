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1B" w:rsidRPr="0016270D" w:rsidRDefault="00DF4D1B" w:rsidP="0016270D">
      <w:pPr>
        <w:pStyle w:val="a4"/>
        <w:jc w:val="center"/>
      </w:pPr>
      <w:r w:rsidRPr="00533D2E">
        <w:rPr>
          <w:rFonts w:hint="eastAsia"/>
          <w:noProof/>
        </w:rPr>
        <w:t>徊猿</w:t>
      </w:r>
    </w:p>
    <w:p w:rsidR="00DF4D1B" w:rsidRDefault="00DF4D1B" w:rsidP="0016270D">
      <w:pPr>
        <w:pStyle w:val="1"/>
        <w:spacing w:before="265" w:after="99"/>
      </w:pPr>
      <w:r>
        <w:t>国旗</w:t>
      </w:r>
    </w:p>
    <w:p w:rsidR="00DF4D1B" w:rsidRDefault="00DF4D1B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徊猿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1B" w:rsidRDefault="00DF4D1B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F4D1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民主主義共和国</w:t>
            </w:r>
          </w:p>
        </w:tc>
      </w:tr>
      <w:tr w:rsidR="00DF4D1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蘭都</w:t>
            </w:r>
          </w:p>
        </w:tc>
      </w:tr>
      <w:tr w:rsidR="00DF4D1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F4D1B" w:rsidRDefault="00DF4D1B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漢</w:t>
            </w:r>
            <w:r>
              <w:rPr>
                <w:noProof/>
              </w:rPr>
              <w:t>語</w:t>
            </w:r>
          </w:p>
        </w:tc>
      </w:tr>
      <w:tr w:rsidR="00DF4D1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F4D1B" w:rsidRDefault="00DF4D1B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D1B" w:rsidRPr="00DF4D1B">
                    <w:rPr>
                      <w:noProof/>
                      <w:sz w:val="12"/>
                    </w:rPr>
                    <w:t>さんぱいぱい</w:t>
                  </w:r>
                </w:rt>
                <w:rubyBase>
                  <w:r w:rsidR="00DF4D1B">
                    <w:rPr>
                      <w:noProof/>
                    </w:rPr>
                    <w:t>産沛拝</w:t>
                  </w:r>
                </w:rubyBase>
              </w:ruby>
            </w:r>
          </w:p>
        </w:tc>
      </w:tr>
      <w:tr w:rsidR="00DF4D1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JhengHei" w:eastAsia="Microsoft JhengHei" w:hAnsi="Microsoft JhengHei" w:cs="Microsoft JhengHei"/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D1B" w:rsidRPr="00DF4D1B">
                    <w:rPr>
                      <w:rFonts w:ascii="Microsoft JhengHei" w:eastAsia="Microsoft JhengHei" w:hAnsi="Microsoft JhengHei" w:cs="Microsoft JhengHei" w:hint="eastAsia"/>
                      <w:noProof/>
                      <w:sz w:val="12"/>
                    </w:rPr>
                    <w:t>イー</w:t>
                  </w:r>
                </w:rt>
                <w:rubyBase>
                  <w:r w:rsidR="00DF4D1B">
                    <w:rPr>
                      <w:rFonts w:ascii="Microsoft JhengHei" w:eastAsia="Microsoft JhengHei" w:hAnsi="Microsoft JhengHei" w:cs="Microsoft JhengHei" w:hint="eastAsia"/>
                      <w:noProof/>
                    </w:rPr>
                    <w:t>钇</w:t>
                  </w:r>
                </w:rubyBase>
              </w:ruby>
            </w:r>
          </w:p>
        </w:tc>
      </w:tr>
      <w:tr w:rsidR="00DF4D1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3,203万人</w:t>
            </w:r>
          </w:p>
        </w:tc>
      </w:tr>
      <w:tr w:rsidR="00DF4D1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火漢調和組曲 -逸-</w:t>
            </w:r>
          </w:p>
        </w:tc>
      </w:tr>
      <w:tr w:rsidR="00DF4D1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Pr="0027684A" w:rsidRDefault="00DF4D1B" w:rsidP="00400799">
            <w:r>
              <w:t>GDP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6,903億$</w:t>
            </w:r>
          </w:p>
        </w:tc>
      </w:tr>
      <w:tr w:rsidR="00DF4D1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Default="00DF4D1B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24万人</w:t>
            </w:r>
          </w:p>
        </w:tc>
      </w:tr>
      <w:tr w:rsidR="00DF4D1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F4D1B" w:rsidRDefault="00DF4D1B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F4D1B" w:rsidRDefault="00DF4D1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蘭</w:t>
            </w:r>
            <w:r>
              <w:rPr>
                <w:noProof/>
              </w:rPr>
              <w:t>教</w:t>
            </w:r>
          </w:p>
        </w:tc>
      </w:tr>
    </w:tbl>
    <w:p w:rsidR="00DF4D1B" w:rsidRDefault="00DF4D1B" w:rsidP="00AF3A40">
      <w:r w:rsidRPr="00DF4D1B">
        <w:rPr>
          <w:rFonts w:hint="eastAsia"/>
        </w:rPr>
        <w:t>蘭都は火付国などで信仰されている蘭教生誕の地。大漢民国や火付国とはあまり仲が良くなく、貿易相手は基本的にイッサルトやホウツァイ。</w:t>
      </w:r>
    </w:p>
    <w:p w:rsidR="00DF4D1B" w:rsidRDefault="00DF4D1B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DF4D1B" w:rsidRDefault="00DF4D1B" w:rsidP="00FB0E96">
      <w:pPr>
        <w:sectPr w:rsidR="00DF4D1B" w:rsidSect="00DF4D1B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F4D1B" w:rsidRDefault="00DF4D1B" w:rsidP="00AF3A40">
      <w:pPr>
        <w:sectPr w:rsidR="00DF4D1B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DF4D1B" w:rsidRPr="002A1E02" w:rsidRDefault="00DF4D1B" w:rsidP="00AF3A40"/>
    <w:sectPr w:rsidR="00DF4D1B" w:rsidRPr="002A1E02" w:rsidSect="00DF4D1B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B05" w:rsidRDefault="00FE4B05" w:rsidP="005732BA">
      <w:r>
        <w:separator/>
      </w:r>
    </w:p>
  </w:endnote>
  <w:endnote w:type="continuationSeparator" w:id="0">
    <w:p w:rsidR="00FE4B05" w:rsidRDefault="00FE4B05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B05" w:rsidRDefault="00FE4B05" w:rsidP="005732BA">
      <w:r>
        <w:separator/>
      </w:r>
    </w:p>
  </w:footnote>
  <w:footnote w:type="continuationSeparator" w:id="0">
    <w:p w:rsidR="00FE4B05" w:rsidRDefault="00FE4B05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557FA3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DF4D1B"/>
    <w:rsid w:val="00E61018"/>
    <w:rsid w:val="00E74AF0"/>
    <w:rsid w:val="00E96E6C"/>
    <w:rsid w:val="00F351D5"/>
    <w:rsid w:val="00FB0E96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火付人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7FB95-52B2-4E20-B81C-5CE3FF0F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2024-08-23T06:39:00Z</dcterms:created>
  <dcterms:modified xsi:type="dcterms:W3CDTF">2024-08-23T06:41:00Z</dcterms:modified>
</cp:coreProperties>
</file>