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C5" w:rsidRPr="0016270D" w:rsidRDefault="00DC5FD4" w:rsidP="0016270D">
      <w:pPr>
        <w:pStyle w:val="a4"/>
        <w:jc w:val="center"/>
      </w:pPr>
      <w:r>
        <w:rPr>
          <w:noProof/>
        </w:rPr>
        <w:ruby>
          <w:rubyPr>
            <w:rubyAlign w:val="distributeSpace"/>
            <w:hps w:val="24"/>
            <w:hpsRaise w:val="46"/>
            <w:hpsBaseText w:val="48"/>
            <w:lid w:val="ja-JP"/>
          </w:rubyPr>
          <w:rt>
            <w:r w:rsidR="00DC5FD4" w:rsidRPr="00DC5FD4">
              <w:rPr>
                <w:rFonts w:ascii="游ゴシック" w:eastAsia="游ゴシック" w:hAnsi="游ゴシック"/>
                <w:noProof/>
                <w:sz w:val="24"/>
              </w:rPr>
              <w:t>らいらい</w:t>
            </w:r>
          </w:rt>
          <w:rubyBase>
            <w:r w:rsidR="00DC5FD4">
              <w:rPr>
                <w:noProof/>
              </w:rPr>
              <w:t>雷頼</w:t>
            </w:r>
          </w:rubyBase>
        </w:ruby>
      </w:r>
    </w:p>
    <w:p w:rsidR="000E41C5" w:rsidRDefault="000E41C5" w:rsidP="0016270D">
      <w:pPr>
        <w:pStyle w:val="1"/>
        <w:spacing w:before="265" w:after="99"/>
      </w:pPr>
      <w:r>
        <w:t>国旗</w:t>
      </w:r>
    </w:p>
    <w:p w:rsidR="000E41C5" w:rsidRDefault="00DC5FD4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雷頼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C5" w:rsidRDefault="000E41C5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0E41C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0E41C5" w:rsidRDefault="000E41C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共産主義国</w:t>
            </w:r>
          </w:p>
        </w:tc>
      </w:tr>
      <w:tr w:rsidR="000E41C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0E41C5" w:rsidRDefault="00DC5FD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C5FD4" w:rsidRPr="00DC5FD4">
                    <w:rPr>
                      <w:noProof/>
                      <w:sz w:val="12"/>
                    </w:rPr>
                    <w:t>ぱいらく</w:t>
                  </w:r>
                </w:rt>
                <w:rubyBase>
                  <w:r w:rsidR="00DC5FD4">
                    <w:rPr>
                      <w:noProof/>
                    </w:rPr>
                    <w:t>沛洛</w:t>
                  </w:r>
                </w:rubyBase>
              </w:ruby>
            </w:r>
          </w:p>
        </w:tc>
      </w:tr>
      <w:tr w:rsidR="000E41C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0E41C5" w:rsidRDefault="000E41C5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火付</w:t>
            </w:r>
            <w:r>
              <w:rPr>
                <w:noProof/>
              </w:rPr>
              <w:t>語</w:t>
            </w:r>
          </w:p>
        </w:tc>
      </w:tr>
      <w:tr w:rsidR="000E41C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0E41C5" w:rsidRDefault="00DC5FD4" w:rsidP="00DC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C5FD4" w:rsidRPr="00DC5FD4">
                    <w:rPr>
                      <w:noProof/>
                      <w:sz w:val="12"/>
                    </w:rPr>
                    <w:t>ようらい</w:t>
                  </w:r>
                </w:rt>
                <w:rubyBase>
                  <w:r w:rsidR="00DC5FD4">
                    <w:rPr>
                      <w:noProof/>
                    </w:rPr>
                    <w:t>陽来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C5FD4" w:rsidRPr="00DC5FD4">
                    <w:rPr>
                      <w:noProof/>
                      <w:sz w:val="12"/>
                    </w:rPr>
                    <w:t>そう</w:t>
                  </w:r>
                </w:rt>
                <w:rubyBase>
                  <w:r w:rsidR="00DC5FD4">
                    <w:rPr>
                      <w:noProof/>
                    </w:rPr>
                    <w:t>巣</w:t>
                  </w:r>
                </w:rubyBase>
              </w:ruby>
            </w:r>
          </w:p>
        </w:tc>
      </w:tr>
      <w:tr w:rsidR="000E41C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0E41C5" w:rsidRDefault="000E41C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干</w:t>
            </w:r>
          </w:p>
        </w:tc>
      </w:tr>
      <w:tr w:rsidR="000E41C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0E41C5" w:rsidRDefault="000E41C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283万人</w:t>
            </w:r>
          </w:p>
        </w:tc>
      </w:tr>
      <w:tr w:rsidR="000E41C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0E41C5" w:rsidRDefault="000E41C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雷に頼る</w:t>
            </w:r>
          </w:p>
        </w:tc>
      </w:tr>
      <w:tr w:rsidR="000E41C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Pr="0027684A" w:rsidRDefault="000E41C5" w:rsidP="00400799">
            <w:r>
              <w:t>GDP</w:t>
            </w:r>
          </w:p>
        </w:tc>
        <w:tc>
          <w:tcPr>
            <w:tcW w:w="7479" w:type="dxa"/>
          </w:tcPr>
          <w:p w:rsidR="000E41C5" w:rsidRDefault="000E41C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693億$</w:t>
            </w:r>
          </w:p>
        </w:tc>
      </w:tr>
      <w:tr w:rsidR="000E41C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Default="000E41C5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0E41C5" w:rsidRDefault="000E41C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1万2,500人</w:t>
            </w:r>
          </w:p>
        </w:tc>
      </w:tr>
      <w:tr w:rsidR="000E41C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41C5" w:rsidRDefault="000E41C5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0E41C5" w:rsidRDefault="000E41C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仿対</w:t>
            </w:r>
            <w:r>
              <w:rPr>
                <w:noProof/>
              </w:rPr>
              <w:t>教</w:t>
            </w:r>
          </w:p>
        </w:tc>
      </w:tr>
    </w:tbl>
    <w:p w:rsidR="000E41C5" w:rsidRDefault="00DC5FD4" w:rsidP="00AF3A40">
      <w:r w:rsidRPr="00DC5FD4">
        <w:rPr>
          <w:rFonts w:hint="eastAsia"/>
        </w:rPr>
        <w:t>もともとは大港国、関城国、散菊国の領土だったが独立。最近人口が増えてきている。</w:t>
      </w:r>
    </w:p>
    <w:p w:rsidR="000E41C5" w:rsidRDefault="000E41C5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0E41C5" w:rsidRDefault="000E41C5" w:rsidP="00FB0E96">
      <w:pPr>
        <w:sectPr w:rsidR="000E41C5" w:rsidSect="000E41C5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E41C5" w:rsidRDefault="000E41C5" w:rsidP="00AF3A40">
      <w:pPr>
        <w:sectPr w:rsidR="000E41C5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0E41C5" w:rsidRPr="002A1E02" w:rsidRDefault="000E41C5" w:rsidP="00AF3A40"/>
    <w:sectPr w:rsidR="000E41C5" w:rsidRPr="002A1E02" w:rsidSect="000E41C5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3A" w:rsidRDefault="00EA723A" w:rsidP="005732BA">
      <w:r>
        <w:separator/>
      </w:r>
    </w:p>
  </w:endnote>
  <w:endnote w:type="continuationSeparator" w:id="0">
    <w:p w:rsidR="00EA723A" w:rsidRDefault="00EA723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3A" w:rsidRDefault="00EA723A" w:rsidP="005732BA">
      <w:r>
        <w:separator/>
      </w:r>
    </w:p>
  </w:footnote>
  <w:footnote w:type="continuationSeparator" w:id="0">
    <w:p w:rsidR="00EA723A" w:rsidRDefault="00EA723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0E41C5"/>
    <w:rsid w:val="0016270D"/>
    <w:rsid w:val="002A1E02"/>
    <w:rsid w:val="00331199"/>
    <w:rsid w:val="00400799"/>
    <w:rsid w:val="00440083"/>
    <w:rsid w:val="00442155"/>
    <w:rsid w:val="00557FA3"/>
    <w:rsid w:val="005732BA"/>
    <w:rsid w:val="005B39E2"/>
    <w:rsid w:val="00617E21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5FD4"/>
    <w:rsid w:val="00DC6465"/>
    <w:rsid w:val="00DE1617"/>
    <w:rsid w:val="00E61018"/>
    <w:rsid w:val="00E74AF0"/>
    <w:rsid w:val="00E96E6C"/>
    <w:rsid w:val="00EA723A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火付人</c:v>
                </c:pt>
                <c:pt idx="1">
                  <c:v>ハーファ人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94</c:v>
                </c:pt>
                <c:pt idx="1">
                  <c:v>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7E9DD-7181-45EE-99B2-94A142E5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2024-08-23T05:48:00Z</dcterms:created>
  <dcterms:modified xsi:type="dcterms:W3CDTF">2024-08-23T05:51:00Z</dcterms:modified>
</cp:coreProperties>
</file>