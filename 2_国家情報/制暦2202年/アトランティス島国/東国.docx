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FD" w:rsidRPr="0016270D" w:rsidRDefault="008B71FD" w:rsidP="0016270D">
      <w:pPr>
        <w:pStyle w:val="a4"/>
        <w:jc w:val="center"/>
      </w:pPr>
      <w:r w:rsidRPr="00533D2E">
        <w:rPr>
          <w:rFonts w:hint="eastAsia"/>
          <w:noProof/>
        </w:rPr>
        <w:t>東国</w:t>
      </w:r>
    </w:p>
    <w:p w:rsidR="008B71FD" w:rsidRDefault="008B71FD" w:rsidP="0016270D">
      <w:pPr>
        <w:pStyle w:val="1"/>
        <w:spacing w:before="265" w:after="99"/>
      </w:pPr>
      <w:r>
        <w:t>国旗</w:t>
      </w:r>
    </w:p>
    <w:p w:rsidR="008B71FD" w:rsidRDefault="008B71FD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東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FD" w:rsidRDefault="008B71FD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B71F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8B71F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ダミーサウ</w:t>
            </w:r>
          </w:p>
        </w:tc>
      </w:tr>
      <w:tr w:rsidR="008B71F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B71FD" w:rsidRDefault="008B71FD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>
              <w:rPr>
                <w:noProof/>
              </w:rPr>
              <w:t>語</w:t>
            </w:r>
          </w:p>
        </w:tc>
      </w:tr>
      <w:tr w:rsidR="008B71F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B71FD" w:rsidRDefault="008B71FD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ユージ・ナカザワ</w:t>
            </w:r>
          </w:p>
        </w:tc>
      </w:tr>
      <w:tr w:rsidR="008B71F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トリス</w:t>
            </w:r>
          </w:p>
        </w:tc>
      </w:tr>
      <w:tr w:rsidR="008B71F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508万人</w:t>
            </w:r>
          </w:p>
        </w:tc>
      </w:tr>
      <w:tr w:rsidR="008B71F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帝国の支配者</w:t>
            </w:r>
          </w:p>
        </w:tc>
      </w:tr>
      <w:tr w:rsidR="008B71F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Pr="0027684A" w:rsidRDefault="008B71FD" w:rsidP="00400799">
            <w:r>
              <w:t>GDP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763億$</w:t>
            </w:r>
          </w:p>
        </w:tc>
      </w:tr>
      <w:tr w:rsidR="008B71F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Default="008B71FD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1万3,200人</w:t>
            </w:r>
          </w:p>
        </w:tc>
      </w:tr>
      <w:tr w:rsidR="008B71F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71FD" w:rsidRDefault="008B71FD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B71FD" w:rsidRDefault="008B71F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ローレライ</w:t>
            </w:r>
            <w:r>
              <w:rPr>
                <w:noProof/>
              </w:rPr>
              <w:t>教</w:t>
            </w:r>
          </w:p>
        </w:tc>
      </w:tr>
    </w:tbl>
    <w:p w:rsidR="008B71FD" w:rsidRDefault="008B71FD" w:rsidP="00AF3A40">
      <w:r w:rsidRPr="008B71FD">
        <w:rPr>
          <w:rFonts w:hint="eastAsia"/>
        </w:rPr>
        <w:t>元オズートシンの水産業担当。但しリコチンの侵攻で大きな被害を受けたため、国の予算不足でバイバイした。カッタウと良好な関係を築いている。</w:t>
      </w:r>
    </w:p>
    <w:p w:rsidR="008B71FD" w:rsidRDefault="008B71FD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B71FD" w:rsidRDefault="008B71FD" w:rsidP="00FB0E96">
      <w:pPr>
        <w:sectPr w:rsidR="008B71FD" w:rsidSect="008B71FD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8B71FD" w:rsidRDefault="008B71FD" w:rsidP="00AF3A40">
      <w:pPr>
        <w:sectPr w:rsidR="008B71FD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8B71FD" w:rsidRPr="002A1E02" w:rsidRDefault="008B71FD" w:rsidP="00AF3A40"/>
    <w:sectPr w:rsidR="008B71FD" w:rsidRPr="002A1E02" w:rsidSect="008B71FD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73B" w:rsidRDefault="0071073B" w:rsidP="005732BA">
      <w:r>
        <w:separator/>
      </w:r>
    </w:p>
  </w:endnote>
  <w:endnote w:type="continuationSeparator" w:id="0">
    <w:p w:rsidR="0071073B" w:rsidRDefault="0071073B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73B" w:rsidRDefault="0071073B" w:rsidP="005732BA">
      <w:r>
        <w:separator/>
      </w:r>
    </w:p>
  </w:footnote>
  <w:footnote w:type="continuationSeparator" w:id="0">
    <w:p w:rsidR="0071073B" w:rsidRDefault="0071073B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557FA3"/>
    <w:rsid w:val="005732BA"/>
    <w:rsid w:val="005B39E2"/>
    <w:rsid w:val="00617E21"/>
    <w:rsid w:val="00656092"/>
    <w:rsid w:val="006A61AD"/>
    <w:rsid w:val="0070356B"/>
    <w:rsid w:val="0071073B"/>
    <w:rsid w:val="0071170D"/>
    <w:rsid w:val="00717337"/>
    <w:rsid w:val="0078620C"/>
    <w:rsid w:val="00800956"/>
    <w:rsid w:val="00806655"/>
    <w:rsid w:val="0087177D"/>
    <w:rsid w:val="008731DC"/>
    <w:rsid w:val="008A60F4"/>
    <w:rsid w:val="008B71FD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火付人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295B-189D-4E88-8083-3E0D07C4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2024-08-23T06:52:00Z</dcterms:created>
  <dcterms:modified xsi:type="dcterms:W3CDTF">2024-08-23T06:56:00Z</dcterms:modified>
</cp:coreProperties>
</file>