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250" w:rsidRPr="0016270D" w:rsidRDefault="00344250" w:rsidP="0016270D">
      <w:pPr>
        <w:pStyle w:val="a4"/>
        <w:jc w:val="center"/>
      </w:pPr>
      <w:r w:rsidRPr="00533D2E">
        <w:rPr>
          <w:rFonts w:hint="eastAsia"/>
          <w:noProof/>
        </w:rPr>
        <w:t>リーサルスヴェン</w:t>
      </w:r>
    </w:p>
    <w:p w:rsidR="00344250" w:rsidRDefault="00344250" w:rsidP="0016270D">
      <w:pPr>
        <w:pStyle w:val="1"/>
        <w:spacing w:before="265" w:after="99"/>
      </w:pPr>
      <w:r>
        <w:t>国旗</w:t>
      </w:r>
    </w:p>
    <w:p w:rsidR="00344250" w:rsidRDefault="00344250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リーサルスヴェン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50" w:rsidRDefault="00344250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34425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44250" w:rsidRPr="0027684A" w:rsidRDefault="00344250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344250" w:rsidRDefault="0034425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利猿素園</w:t>
            </w:r>
            <w:r w:rsidRPr="00344250">
              <w:rPr>
                <w:rFonts w:hint="eastAsia"/>
                <w:noProof/>
              </w:rPr>
              <w:t>諸島</w:t>
            </w:r>
          </w:p>
        </w:tc>
      </w:tr>
      <w:tr w:rsidR="0034425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44250" w:rsidRPr="0027684A" w:rsidRDefault="00344250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344250" w:rsidRDefault="0034425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共和国</w:t>
            </w:r>
          </w:p>
        </w:tc>
      </w:tr>
      <w:tr w:rsidR="0034425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44250" w:rsidRPr="0027684A" w:rsidRDefault="00344250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344250" w:rsidRDefault="0034425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カテリア</w:t>
            </w:r>
          </w:p>
        </w:tc>
      </w:tr>
      <w:tr w:rsidR="0034425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44250" w:rsidRPr="0027684A" w:rsidRDefault="00344250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344250" w:rsidRDefault="00344250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シャワー</w:t>
            </w:r>
            <w:r>
              <w:rPr>
                <w:noProof/>
              </w:rPr>
              <w:t>語</w:t>
            </w:r>
          </w:p>
        </w:tc>
      </w:tr>
      <w:tr w:rsidR="0034425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44250" w:rsidRPr="0027684A" w:rsidRDefault="00344250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344250" w:rsidRDefault="00344250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ホイ・ト・ラン</w:t>
            </w:r>
          </w:p>
        </w:tc>
      </w:tr>
      <w:tr w:rsidR="0034425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44250" w:rsidRPr="0027684A" w:rsidRDefault="00344250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344250" w:rsidRDefault="0034425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シヌセワールクリン</w:t>
            </w:r>
          </w:p>
        </w:tc>
      </w:tr>
      <w:tr w:rsidR="0034425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44250" w:rsidRPr="0027684A" w:rsidRDefault="00344250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344250" w:rsidRDefault="0034425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67万7,000人</w:t>
            </w:r>
          </w:p>
        </w:tc>
      </w:tr>
      <w:tr w:rsidR="0034425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44250" w:rsidRPr="0027684A" w:rsidRDefault="00344250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344250" w:rsidRDefault="0034425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ミーシャス・アメト</w:t>
            </w:r>
          </w:p>
        </w:tc>
      </w:tr>
      <w:tr w:rsidR="0034425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44250" w:rsidRPr="0027684A" w:rsidRDefault="00344250" w:rsidP="00400799">
            <w:r>
              <w:t>GDP</w:t>
            </w:r>
          </w:p>
        </w:tc>
        <w:tc>
          <w:tcPr>
            <w:tcW w:w="7479" w:type="dxa"/>
          </w:tcPr>
          <w:p w:rsidR="00344250" w:rsidRDefault="0034425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27億5,350万$</w:t>
            </w:r>
          </w:p>
        </w:tc>
      </w:tr>
      <w:tr w:rsidR="0034425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44250" w:rsidRDefault="00344250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344250" w:rsidRDefault="0034425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0人</w:t>
            </w:r>
          </w:p>
        </w:tc>
      </w:tr>
      <w:tr w:rsidR="0034425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44250" w:rsidRDefault="00344250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344250" w:rsidRDefault="0034425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東アグレイ</w:t>
            </w:r>
            <w:r>
              <w:rPr>
                <w:noProof/>
              </w:rPr>
              <w:t>教</w:t>
            </w:r>
          </w:p>
        </w:tc>
      </w:tr>
    </w:tbl>
    <w:p w:rsidR="00344250" w:rsidRDefault="00344250" w:rsidP="00AF3A40">
      <w:r w:rsidRPr="00344250">
        <w:rPr>
          <w:rFonts w:hint="eastAsia"/>
        </w:rPr>
        <w:t>アボリジニーが住む諸島。一時期ミン派の人が住んでたが、西に住みやすい島を見つけたため移動した。</w:t>
      </w:r>
    </w:p>
    <w:p w:rsidR="00344250" w:rsidRDefault="00344250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344250" w:rsidRDefault="00344250" w:rsidP="00FB0E96">
      <w:pPr>
        <w:sectPr w:rsidR="00344250" w:rsidSect="00344250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344250" w:rsidRDefault="00344250" w:rsidP="00AF3A40">
      <w:pPr>
        <w:sectPr w:rsidR="00344250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344250" w:rsidRPr="002A1E02" w:rsidRDefault="00344250" w:rsidP="00AF3A40"/>
    <w:sectPr w:rsidR="00344250" w:rsidRPr="002A1E02" w:rsidSect="00344250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B1A" w:rsidRDefault="00417B1A" w:rsidP="005732BA">
      <w:r>
        <w:separator/>
      </w:r>
    </w:p>
  </w:endnote>
  <w:endnote w:type="continuationSeparator" w:id="0">
    <w:p w:rsidR="00417B1A" w:rsidRDefault="00417B1A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B1A" w:rsidRDefault="00417B1A" w:rsidP="005732BA">
      <w:r>
        <w:separator/>
      </w:r>
    </w:p>
  </w:footnote>
  <w:footnote w:type="continuationSeparator" w:id="0">
    <w:p w:rsidR="00417B1A" w:rsidRDefault="00417B1A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16270D"/>
    <w:rsid w:val="002A1E02"/>
    <w:rsid w:val="00331199"/>
    <w:rsid w:val="00344250"/>
    <w:rsid w:val="00400799"/>
    <w:rsid w:val="00417B1A"/>
    <w:rsid w:val="00440083"/>
    <w:rsid w:val="00442155"/>
    <w:rsid w:val="004E1451"/>
    <w:rsid w:val="0052733C"/>
    <w:rsid w:val="00557FA3"/>
    <w:rsid w:val="0057009D"/>
    <w:rsid w:val="005732BA"/>
    <w:rsid w:val="005B39E2"/>
    <w:rsid w:val="00617E21"/>
    <w:rsid w:val="00656092"/>
    <w:rsid w:val="006A61AD"/>
    <w:rsid w:val="0070356B"/>
    <w:rsid w:val="0071170D"/>
    <w:rsid w:val="00717337"/>
    <w:rsid w:val="0074453E"/>
    <w:rsid w:val="0078620C"/>
    <w:rsid w:val="00800956"/>
    <w:rsid w:val="0080570F"/>
    <w:rsid w:val="00806655"/>
    <w:rsid w:val="0087177D"/>
    <w:rsid w:val="008731DC"/>
    <w:rsid w:val="008940A2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A6428"/>
    <w:rsid w:val="00CC4BC2"/>
    <w:rsid w:val="00D03BF2"/>
    <w:rsid w:val="00D054F0"/>
    <w:rsid w:val="00D24723"/>
    <w:rsid w:val="00D25ADD"/>
    <w:rsid w:val="00D7380A"/>
    <w:rsid w:val="00DC6465"/>
    <w:rsid w:val="00DE1617"/>
    <w:rsid w:val="00E32726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アボリジニー
(一部混血)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4E99A-ACC9-4A2F-AAC1-717A7C471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2024-08-23T11:39:00Z</dcterms:created>
  <dcterms:modified xsi:type="dcterms:W3CDTF">2024-08-23T11:46:00Z</dcterms:modified>
</cp:coreProperties>
</file>